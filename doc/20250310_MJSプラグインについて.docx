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E27AF" w14:textId="7C29299D" w:rsidR="003B7A75" w:rsidRDefault="003B7A75" w:rsidP="00020455">
      <w:pPr>
        <w:spacing w:line="158" w:lineRule="auto"/>
        <w:jc w:val="right"/>
      </w:pPr>
      <w:bookmarkStart w:id="0" w:name="_Toc427658546"/>
      <w:r>
        <w:rPr>
          <w:rFonts w:hint="eastAsia"/>
        </w:rPr>
        <w:t>2</w:t>
      </w:r>
      <w:r>
        <w:t>025/3</w:t>
      </w:r>
      <w:r w:rsidR="00020455">
        <w:t>/</w:t>
      </w:r>
      <w:r>
        <w:t>10</w:t>
      </w:r>
    </w:p>
    <w:p w14:paraId="2F14A01B" w14:textId="7953A2EB" w:rsidR="003B7A75" w:rsidRDefault="003B7A75" w:rsidP="00020455">
      <w:pPr>
        <w:spacing w:line="158" w:lineRule="auto"/>
        <w:rPr>
          <w:rFonts w:hint="eastAsia"/>
        </w:rPr>
      </w:pPr>
      <w:r>
        <w:rPr>
          <w:rFonts w:hint="eastAsia"/>
        </w:rPr>
        <w:t>株式会社ジェイテックジャパン</w:t>
      </w:r>
      <w:r w:rsidR="00020455">
        <w:br/>
      </w:r>
      <w:r w:rsidR="00020455">
        <w:rPr>
          <w:rFonts w:hint="eastAsia"/>
        </w:rPr>
        <w:t>遠藤様</w:t>
      </w:r>
    </w:p>
    <w:p w14:paraId="50F8039C" w14:textId="02546EBE" w:rsidR="00020455" w:rsidRDefault="00020455" w:rsidP="00020455">
      <w:pPr>
        <w:spacing w:line="158" w:lineRule="auto"/>
        <w:jc w:val="right"/>
        <w:rPr>
          <w:rFonts w:hint="eastAsia"/>
        </w:rPr>
      </w:pPr>
      <w:r>
        <w:rPr>
          <w:rFonts w:hint="eastAsia"/>
        </w:rPr>
        <w:t>株式会社</w:t>
      </w:r>
      <w:r>
        <w:rPr>
          <w:rFonts w:hint="eastAsia"/>
        </w:rPr>
        <w:t>ヒューマンサイエンス</w:t>
      </w:r>
      <w:r>
        <w:br/>
      </w:r>
      <w:r>
        <w:rPr>
          <w:rFonts w:hint="eastAsia"/>
        </w:rPr>
        <w:t>ドキュメントソリューション部）高橋</w:t>
      </w:r>
    </w:p>
    <w:p w14:paraId="598631E9" w14:textId="16D8ECB6" w:rsidR="009043ED" w:rsidRPr="003911DF" w:rsidRDefault="0039411C" w:rsidP="003B7A75">
      <w:pPr>
        <w:pStyle w:val="MJS10"/>
        <w:pageBreakBefore w:val="0"/>
        <w:ind w:firstLineChars="50" w:firstLine="160"/>
      </w:pPr>
      <w:r>
        <w:rPr>
          <w:rFonts w:hint="eastAsia"/>
        </w:rPr>
        <w:t>M</w:t>
      </w:r>
      <w:r>
        <w:t>JS Word</w:t>
      </w:r>
      <w:r>
        <w:rPr>
          <w:rFonts w:hint="eastAsia"/>
        </w:rPr>
        <w:t>プラグイン</w:t>
      </w:r>
      <w:r w:rsidR="00020455">
        <w:rPr>
          <w:rFonts w:hint="eastAsia"/>
        </w:rPr>
        <w:t>について</w:t>
      </w:r>
    </w:p>
    <w:p w14:paraId="0E45761F" w14:textId="4E0B40F7" w:rsidR="008B546A" w:rsidRDefault="008B546A" w:rsidP="008B546A">
      <w:pPr>
        <w:pStyle w:val="MJS20"/>
      </w:pPr>
      <w:r>
        <w:rPr>
          <w:rFonts w:hint="eastAsia"/>
        </w:rPr>
        <w:t>ツールの概要</w:t>
      </w:r>
    </w:p>
    <w:p w14:paraId="3A015529" w14:textId="66FE4948" w:rsidR="00C71124" w:rsidRDefault="00F061B7" w:rsidP="0039411C">
      <w:pPr>
        <w:pStyle w:val="MJS9"/>
        <w:rPr>
          <w:rFonts w:hint="eastAsia"/>
        </w:rPr>
      </w:pPr>
      <w:r>
        <w:t>MJS</w:t>
      </w:r>
      <w:r>
        <w:rPr>
          <w:rFonts w:hint="eastAsia"/>
        </w:rPr>
        <w:t>社の製品（会計ソフト）のマニュアル制作支援のために、弊社では以下の2つのツールの改修・メンテナンスを継続して行っています。</w:t>
      </w:r>
    </w:p>
    <w:p w14:paraId="326819CD" w14:textId="24671639" w:rsidR="00C71124" w:rsidRDefault="00F061B7" w:rsidP="00F061B7">
      <w:pPr>
        <w:pStyle w:val="MJS1"/>
      </w:pPr>
      <w:r>
        <w:rPr>
          <w:rFonts w:hint="eastAsia"/>
        </w:rPr>
        <w:t>W</w:t>
      </w:r>
      <w:r>
        <w:t>ord</w:t>
      </w:r>
      <w:r>
        <w:rPr>
          <w:rFonts w:hint="eastAsia"/>
        </w:rPr>
        <w:t>プラグイン</w:t>
      </w:r>
    </w:p>
    <w:p w14:paraId="3339283B" w14:textId="3FEE0694" w:rsidR="00F061B7" w:rsidRDefault="00F061B7" w:rsidP="00F061B7">
      <w:pPr>
        <w:pStyle w:val="MJS1"/>
        <w:rPr>
          <w:rFonts w:hint="eastAsia"/>
        </w:rPr>
      </w:pPr>
      <w:r>
        <w:rPr>
          <w:rFonts w:hint="eastAsia"/>
        </w:rPr>
        <w:t>結合ツール</w:t>
      </w:r>
    </w:p>
    <w:p w14:paraId="04905358" w14:textId="6EAFA557" w:rsidR="00C71124" w:rsidRDefault="005E6583" w:rsidP="00020455">
      <w:pPr>
        <w:pStyle w:val="MJS9"/>
        <w:spacing w:beforeLines="50" w:before="120"/>
      </w:pPr>
      <w:r>
        <w:rPr>
          <w:rFonts w:hint="eastAsia"/>
        </w:rPr>
        <w:t>それぞれの機能の概要は以下のとおりです。</w:t>
      </w:r>
    </w:p>
    <w:p w14:paraId="4A52A1D7" w14:textId="6DD4C786" w:rsidR="001630E3" w:rsidRDefault="009B3ECF" w:rsidP="008B546A">
      <w:pPr>
        <w:pStyle w:val="MJS30"/>
      </w:pPr>
      <w:r>
        <w:rPr>
          <w:rFonts w:hint="eastAsia"/>
        </w:rPr>
        <w:t>W</w:t>
      </w:r>
      <w:r>
        <w:t>ord</w:t>
      </w:r>
      <w:r>
        <w:rPr>
          <w:rFonts w:hint="eastAsia"/>
        </w:rPr>
        <w:t>プラグイン</w:t>
      </w:r>
    </w:p>
    <w:p w14:paraId="6CCFA2A3" w14:textId="38118255" w:rsidR="00F34609" w:rsidRDefault="005E6583" w:rsidP="0039411C">
      <w:pPr>
        <w:pStyle w:val="MJS9"/>
      </w:pPr>
      <w:r>
        <w:rPr>
          <w:rFonts w:hint="eastAsia"/>
        </w:rPr>
        <w:t>マニュアルのW</w:t>
      </w:r>
      <w:r>
        <w:t>ord</w:t>
      </w:r>
      <w:r>
        <w:rPr>
          <w:rFonts w:hint="eastAsia"/>
        </w:rPr>
        <w:t>原稿の編集支援、およびH</w:t>
      </w:r>
      <w:r>
        <w:t>TML</w:t>
      </w:r>
      <w:r>
        <w:rPr>
          <w:rFonts w:hint="eastAsia"/>
        </w:rPr>
        <w:t>出力のためのツールです。</w:t>
      </w:r>
    </w:p>
    <w:p w14:paraId="6F20AE3B" w14:textId="243EB1CE" w:rsidR="0039411C" w:rsidRDefault="00901362" w:rsidP="00020455">
      <w:pPr>
        <w:pStyle w:val="MJS9"/>
        <w:spacing w:beforeLines="75" w:before="180"/>
      </w:pPr>
      <w:r>
        <w:rPr>
          <w:rFonts w:hint="eastAsia"/>
        </w:rPr>
        <w:t>（</w:t>
      </w:r>
      <w:r w:rsidR="009B3ECF">
        <w:t>Word</w:t>
      </w:r>
      <w:r w:rsidR="009B3ECF">
        <w:rPr>
          <w:rFonts w:hint="eastAsia"/>
        </w:rPr>
        <w:t>プラグインを</w:t>
      </w:r>
      <w:r w:rsidR="0039411C">
        <w:rPr>
          <w:rFonts w:hint="eastAsia"/>
        </w:rPr>
        <w:t>インストール</w:t>
      </w:r>
      <w:r>
        <w:rPr>
          <w:rFonts w:hint="eastAsia"/>
        </w:rPr>
        <w:t>した状態の</w:t>
      </w:r>
      <w:r w:rsidR="0039411C">
        <w:t>Word</w:t>
      </w:r>
      <w:r>
        <w:rPr>
          <w:rFonts w:hint="eastAsia"/>
        </w:rPr>
        <w:t>：</w:t>
      </w:r>
      <w:r w:rsidR="0039411C">
        <w:t>メニューに「MJSワードプラグイン」が追加され</w:t>
      </w:r>
      <w:r>
        <w:rPr>
          <w:rFonts w:hint="eastAsia"/>
        </w:rPr>
        <w:t>ている）</w:t>
      </w:r>
    </w:p>
    <w:p w14:paraId="53C8FAAE" w14:textId="1983CBCC" w:rsidR="0039411C" w:rsidRDefault="0039411C" w:rsidP="0062290E">
      <w:pPr>
        <w:pStyle w:val="MJSf1"/>
        <w:ind w:left="454"/>
      </w:pPr>
      <w:r>
        <w:rPr>
          <w:noProof/>
        </w:rPr>
        <w:drawing>
          <wp:inline distT="0" distB="0" distL="0" distR="0" wp14:anchorId="702E215B" wp14:editId="475E1AC0">
            <wp:extent cx="6189120" cy="1089720"/>
            <wp:effectExtent l="19050" t="19050" r="21590" b="15240"/>
            <wp:docPr id="131187663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76632" name="図 1311876632"/>
                    <pic:cNvPicPr/>
                  </pic:nvPicPr>
                  <pic:blipFill>
                    <a:blip r:embed="rId11">
                      <a:extLst>
                        <a:ext uri="{28A0092B-C50C-407E-A947-70E740481C1C}">
                          <a14:useLocalDpi xmlns:a14="http://schemas.microsoft.com/office/drawing/2010/main" val="0"/>
                        </a:ext>
                      </a:extLst>
                    </a:blip>
                    <a:stretch>
                      <a:fillRect/>
                    </a:stretch>
                  </pic:blipFill>
                  <pic:spPr>
                    <a:xfrm>
                      <a:off x="0" y="0"/>
                      <a:ext cx="6189120" cy="1089720"/>
                    </a:xfrm>
                    <a:prstGeom prst="rect">
                      <a:avLst/>
                    </a:prstGeom>
                    <a:ln w="12700">
                      <a:solidFill>
                        <a:srgbClr val="808080"/>
                      </a:solidFill>
                    </a:ln>
                  </pic:spPr>
                </pic:pic>
              </a:graphicData>
            </a:graphic>
          </wp:inline>
        </w:drawing>
      </w:r>
    </w:p>
    <w:p w14:paraId="6045B8C1" w14:textId="77777777" w:rsidR="0039411C" w:rsidRDefault="0039411C" w:rsidP="0039411C">
      <w:pPr>
        <w:pStyle w:val="MJS9"/>
      </w:pPr>
    </w:p>
    <w:p w14:paraId="3378CDE6" w14:textId="77777777" w:rsidR="0039411C" w:rsidRDefault="0039411C" w:rsidP="00C22E21">
      <w:pPr>
        <w:pStyle w:val="MJS9"/>
        <w:spacing w:afterLines="25" w:after="60"/>
      </w:pPr>
      <w:r>
        <w:t>Wordプラグインの主な機能は以下の4つです。</w:t>
      </w:r>
    </w:p>
    <w:p w14:paraId="3C7FB830" w14:textId="77777777" w:rsidR="0039411C" w:rsidRPr="00C22E21" w:rsidRDefault="0039411C" w:rsidP="00C22E21">
      <w:pPr>
        <w:pStyle w:val="MJS9"/>
        <w:spacing w:before="120"/>
        <w:rPr>
          <w:b/>
          <w:bCs/>
        </w:rPr>
      </w:pPr>
      <w:r w:rsidRPr="00C22E21">
        <w:rPr>
          <w:rFonts w:hint="eastAsia"/>
          <w:b/>
          <w:bCs/>
        </w:rPr>
        <w:t>①書誌情報出力</w:t>
      </w:r>
    </w:p>
    <w:p w14:paraId="0AC9D5CB" w14:textId="55C17AE7" w:rsidR="0039411C" w:rsidRDefault="0039411C" w:rsidP="00C22E21">
      <w:pPr>
        <w:pStyle w:val="MJS9"/>
        <w:spacing w:before="0"/>
        <w:ind w:left="680"/>
        <w:rPr>
          <w:rFonts w:hint="eastAsia"/>
        </w:rPr>
      </w:pPr>
      <w:r>
        <w:t>Word原稿の目次構成の情報である「書誌情報」を、テキストファイル（書誌情報ファイルと呼びます）として出力（更新）します。</w:t>
      </w:r>
      <w:r w:rsidR="00C71124">
        <w:br/>
      </w:r>
      <w:r w:rsidR="00C71124">
        <w:rPr>
          <w:rFonts w:hint="eastAsia"/>
        </w:rPr>
        <w:t>※</w:t>
      </w:r>
      <w:r w:rsidR="00C71124">
        <w:rPr>
          <w:rFonts w:hint="eastAsia"/>
        </w:rPr>
        <w:t>書誌情報ファイルは、</w:t>
      </w:r>
      <w:r w:rsidR="00C71124">
        <w:t>Word原稿</w:t>
      </w:r>
      <w:r w:rsidR="00C71124">
        <w:rPr>
          <w:rFonts w:hint="eastAsia"/>
        </w:rPr>
        <w:t>（</w:t>
      </w:r>
      <w:r w:rsidR="00C71124">
        <w:t>doc</w:t>
      </w:r>
      <w:r w:rsidR="00C71124">
        <w:rPr>
          <w:rFonts w:hint="eastAsia"/>
        </w:rPr>
        <w:t>）</w:t>
      </w:r>
      <w:r w:rsidR="00C71124">
        <w:t>と同じ階層にある「headerFile」フォルダ内に保存されます。</w:t>
      </w:r>
    </w:p>
    <w:p w14:paraId="7C1B83BD" w14:textId="77777777" w:rsidR="0039411C" w:rsidRPr="00C22E21" w:rsidRDefault="0039411C" w:rsidP="00C22E21">
      <w:pPr>
        <w:pStyle w:val="MJS9"/>
        <w:spacing w:before="120"/>
        <w:rPr>
          <w:b/>
          <w:bCs/>
        </w:rPr>
      </w:pPr>
      <w:r w:rsidRPr="00C22E21">
        <w:rPr>
          <w:rFonts w:hint="eastAsia"/>
          <w:b/>
          <w:bCs/>
        </w:rPr>
        <w:t>②リンク設定</w:t>
      </w:r>
    </w:p>
    <w:p w14:paraId="4699F64D" w14:textId="234F3ECF" w:rsidR="0039411C" w:rsidRDefault="0039411C" w:rsidP="00C22E21">
      <w:pPr>
        <w:pStyle w:val="MJS9"/>
        <w:spacing w:before="0"/>
        <w:ind w:left="680"/>
      </w:pPr>
      <w:r>
        <w:t>Word原稿の編集補助機能として、他の項目へのリンク（参照）を設定します。</w:t>
      </w:r>
    </w:p>
    <w:p w14:paraId="1B8ABF91" w14:textId="77777777" w:rsidR="0039411C" w:rsidRPr="00C22E21" w:rsidRDefault="0039411C" w:rsidP="00C22E21">
      <w:pPr>
        <w:pStyle w:val="MJS9"/>
        <w:spacing w:before="120"/>
        <w:rPr>
          <w:b/>
          <w:bCs/>
        </w:rPr>
      </w:pPr>
      <w:r w:rsidRPr="00C22E21">
        <w:rPr>
          <w:rFonts w:hint="eastAsia"/>
          <w:b/>
          <w:bCs/>
        </w:rPr>
        <w:t>③スタイルチェック</w:t>
      </w:r>
    </w:p>
    <w:p w14:paraId="34E3DE1D" w14:textId="749012CC" w:rsidR="0039411C" w:rsidRDefault="0039411C" w:rsidP="00C22E21">
      <w:pPr>
        <w:pStyle w:val="MJS9"/>
        <w:spacing w:before="0"/>
        <w:ind w:left="680"/>
      </w:pPr>
      <w:r>
        <w:rPr>
          <w:rFonts w:hint="eastAsia"/>
        </w:rPr>
        <w:t>④の</w:t>
      </w:r>
      <w:r>
        <w:t>HTML出力の前準備として、Word原稿内で規定以外のスタイルが使われていないかをチェックします。</w:t>
      </w:r>
    </w:p>
    <w:p w14:paraId="24CCE078" w14:textId="77777777" w:rsidR="0039411C" w:rsidRPr="00C22E21" w:rsidRDefault="0039411C" w:rsidP="00C22E21">
      <w:pPr>
        <w:pStyle w:val="MJS9"/>
        <w:spacing w:before="120"/>
        <w:rPr>
          <w:b/>
          <w:bCs/>
        </w:rPr>
      </w:pPr>
      <w:r w:rsidRPr="00C22E21">
        <w:rPr>
          <w:rFonts w:hint="eastAsia"/>
          <w:b/>
          <w:bCs/>
        </w:rPr>
        <w:t>④</w:t>
      </w:r>
      <w:r w:rsidRPr="00C22E21">
        <w:rPr>
          <w:b/>
          <w:bCs/>
        </w:rPr>
        <w:t>HTML出力</w:t>
      </w:r>
    </w:p>
    <w:p w14:paraId="62CC1E94" w14:textId="62670C7D" w:rsidR="0039411C" w:rsidRDefault="0039411C" w:rsidP="00C22E21">
      <w:pPr>
        <w:pStyle w:val="MJS9"/>
        <w:spacing w:before="0"/>
        <w:ind w:left="680"/>
      </w:pPr>
      <w:r>
        <w:t>Word原稿の内容を、HTML（WebHelp）として出力します。</w:t>
      </w:r>
    </w:p>
    <w:p w14:paraId="1AB93C22" w14:textId="77777777" w:rsidR="008B546A" w:rsidRDefault="008B546A" w:rsidP="0039411C">
      <w:pPr>
        <w:pStyle w:val="MJS9"/>
        <w:rPr>
          <w:rFonts w:hint="eastAsia"/>
        </w:rPr>
      </w:pPr>
    </w:p>
    <w:p w14:paraId="56F8D821" w14:textId="77777777" w:rsidR="001630E3" w:rsidRDefault="001630E3" w:rsidP="001630E3">
      <w:pPr>
        <w:pStyle w:val="4"/>
      </w:pPr>
      <w:r>
        <w:t>Wordプラグインのインストールについて</w:t>
      </w:r>
    </w:p>
    <w:p w14:paraId="23886074" w14:textId="684AD235" w:rsidR="001630E3" w:rsidRDefault="0009528B" w:rsidP="001630E3">
      <w:pPr>
        <w:pStyle w:val="MJS9"/>
      </w:pPr>
      <w:r>
        <w:rPr>
          <w:rFonts w:hint="eastAsia"/>
        </w:rPr>
        <w:t>後述の</w:t>
      </w:r>
      <w:r w:rsidR="001630E3">
        <w:rPr>
          <w:rFonts w:hint="eastAsia"/>
        </w:rPr>
        <w:t>「</w:t>
      </w:r>
      <w:r w:rsidR="001630E3">
        <w:t>MJS_plugin(20250212).zip」をPC（Windows）のローカルフォルダに解凍し、「MJSワードプラグイン.vsto」を起動することにより、Wordプラグインをインストールできます。（もちろん、Wordがインストールされている環境である必要があります）</w:t>
      </w:r>
    </w:p>
    <w:p w14:paraId="579E1638" w14:textId="5BBEAE1C" w:rsidR="00EC14F8" w:rsidRDefault="00EC14F8">
      <w:pPr>
        <w:overflowPunct/>
        <w:autoSpaceDE/>
        <w:autoSpaceDN/>
        <w:adjustRightInd/>
        <w:snapToGrid/>
        <w:spacing w:before="0" w:after="0" w:line="240" w:lineRule="auto"/>
        <w:textAlignment w:val="auto"/>
      </w:pPr>
      <w:r>
        <w:br w:type="page"/>
      </w:r>
    </w:p>
    <w:p w14:paraId="6E3FCFFC" w14:textId="77777777" w:rsidR="00020455" w:rsidRPr="00107E17" w:rsidRDefault="00020455" w:rsidP="00107E17">
      <w:pPr>
        <w:spacing w:before="0" w:after="0" w:line="40" w:lineRule="exact"/>
        <w:rPr>
          <w:sz w:val="4"/>
          <w:szCs w:val="4"/>
        </w:rPr>
      </w:pPr>
    </w:p>
    <w:p w14:paraId="2972D8E3" w14:textId="10FA529B" w:rsidR="009B3ECF" w:rsidRDefault="009B3ECF" w:rsidP="00107E17">
      <w:pPr>
        <w:pStyle w:val="MJS30"/>
        <w:spacing w:before="200"/>
      </w:pPr>
      <w:r>
        <w:rPr>
          <w:rFonts w:hint="eastAsia"/>
        </w:rPr>
        <w:t>結合ツール</w:t>
      </w:r>
    </w:p>
    <w:p w14:paraId="35F73F9A" w14:textId="19E6E5D2" w:rsidR="009B3ECF" w:rsidRDefault="005E6583" w:rsidP="005E6583">
      <w:pPr>
        <w:pStyle w:val="MJS9"/>
      </w:pPr>
      <w:r>
        <w:rPr>
          <w:rFonts w:hint="eastAsia"/>
        </w:rPr>
        <w:t>結合ツールは、</w:t>
      </w:r>
      <w:r>
        <w:t>Word</w:t>
      </w:r>
      <w:r>
        <w:rPr>
          <w:rFonts w:hint="eastAsia"/>
        </w:rPr>
        <w:t>プラグインで出力した</w:t>
      </w:r>
      <w:r>
        <w:rPr>
          <w:rFonts w:hint="eastAsia"/>
        </w:rPr>
        <w:t>H</w:t>
      </w:r>
      <w:r>
        <w:t>TML</w:t>
      </w:r>
      <w:r>
        <w:rPr>
          <w:rFonts w:hint="eastAsia"/>
        </w:rPr>
        <w:t>の結合などを行うための補助ツールで、</w:t>
      </w:r>
      <w:r>
        <w:t>Word</w:t>
      </w:r>
      <w:r>
        <w:rPr>
          <w:rFonts w:hint="eastAsia"/>
        </w:rPr>
        <w:t>プラグイン</w:t>
      </w:r>
      <w:r>
        <w:rPr>
          <w:rFonts w:hint="eastAsia"/>
        </w:rPr>
        <w:t>とは別個の</w:t>
      </w:r>
      <w:r w:rsidR="009B3ECF">
        <w:rPr>
          <w:rFonts w:hint="eastAsia"/>
        </w:rPr>
        <w:t>独立したe</w:t>
      </w:r>
      <w:r w:rsidR="009B3ECF">
        <w:t>xe</w:t>
      </w:r>
      <w:r w:rsidR="009B3ECF">
        <w:rPr>
          <w:rFonts w:hint="eastAsia"/>
        </w:rPr>
        <w:t>ファイル（</w:t>
      </w:r>
      <w:r w:rsidR="00C71124">
        <w:rPr>
          <w:rFonts w:hint="eastAsia"/>
        </w:rPr>
        <w:t>M</w:t>
      </w:r>
      <w:r w:rsidR="00C71124">
        <w:t>JS_fileJoin.exe</w:t>
      </w:r>
      <w:r w:rsidR="009B3ECF">
        <w:rPr>
          <w:rFonts w:hint="eastAsia"/>
        </w:rPr>
        <w:t>）です。</w:t>
      </w:r>
    </w:p>
    <w:p w14:paraId="38827334" w14:textId="6828A57E" w:rsidR="0009528B" w:rsidRDefault="0009528B" w:rsidP="00107E17">
      <w:pPr>
        <w:pStyle w:val="MJS9"/>
        <w:spacing w:beforeLines="75" w:before="180"/>
      </w:pPr>
      <w:r>
        <w:rPr>
          <w:rFonts w:hint="eastAsia"/>
        </w:rPr>
        <w:t>（結合ツール</w:t>
      </w:r>
      <w:r>
        <w:rPr>
          <w:rFonts w:hint="eastAsia"/>
        </w:rPr>
        <w:t>画面</w:t>
      </w:r>
      <w:r>
        <w:rPr>
          <w:rFonts w:hint="eastAsia"/>
        </w:rPr>
        <w:t>）</w:t>
      </w:r>
    </w:p>
    <w:p w14:paraId="48C24FFD" w14:textId="4BD7A303" w:rsidR="0009528B" w:rsidRDefault="0009528B" w:rsidP="0009528B">
      <w:pPr>
        <w:pStyle w:val="MJSf1"/>
      </w:pPr>
      <w:r>
        <w:rPr>
          <w:noProof/>
        </w:rPr>
        <w:drawing>
          <wp:inline distT="0" distB="0" distL="0" distR="0" wp14:anchorId="2A957FE2" wp14:editId="700BFF06">
            <wp:extent cx="2434320" cy="3573720"/>
            <wp:effectExtent l="0" t="0" r="4445" b="8255"/>
            <wp:docPr id="118399058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990586" name="図 118399058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4320" cy="3573720"/>
                    </a:xfrm>
                    <a:prstGeom prst="rect">
                      <a:avLst/>
                    </a:prstGeom>
                  </pic:spPr>
                </pic:pic>
              </a:graphicData>
            </a:graphic>
          </wp:inline>
        </w:drawing>
      </w:r>
    </w:p>
    <w:p w14:paraId="6CB20FBA" w14:textId="77777777" w:rsidR="0009528B" w:rsidRDefault="0009528B" w:rsidP="009B3ECF">
      <w:pPr>
        <w:pStyle w:val="MJS9"/>
        <w:spacing w:afterLines="25" w:after="60"/>
      </w:pPr>
    </w:p>
    <w:p w14:paraId="0265EDB0" w14:textId="62157839" w:rsidR="009B3ECF" w:rsidRDefault="009B3ECF" w:rsidP="009B3ECF">
      <w:pPr>
        <w:pStyle w:val="MJS9"/>
        <w:spacing w:afterLines="25" w:after="60"/>
      </w:pPr>
      <w:r>
        <w:t>機能</w:t>
      </w:r>
      <w:r w:rsidR="001264FB">
        <w:rPr>
          <w:rFonts w:hint="eastAsia"/>
        </w:rPr>
        <w:t>として</w:t>
      </w:r>
      <w:r>
        <w:t>以下の</w:t>
      </w:r>
      <w:r>
        <w:t>3</w:t>
      </w:r>
      <w:r>
        <w:t>つ</w:t>
      </w:r>
      <w:r w:rsidR="001264FB">
        <w:rPr>
          <w:rFonts w:hint="eastAsia"/>
        </w:rPr>
        <w:t>を備えています</w:t>
      </w:r>
      <w:r>
        <w:t>。</w:t>
      </w:r>
    </w:p>
    <w:p w14:paraId="1219C84E" w14:textId="77777777" w:rsidR="009B3ECF" w:rsidRPr="009B3ECF" w:rsidRDefault="009B3ECF" w:rsidP="009B3ECF">
      <w:pPr>
        <w:pStyle w:val="MJS9"/>
        <w:spacing w:afterLines="25" w:after="60"/>
        <w:rPr>
          <w:rFonts w:hint="eastAsia"/>
        </w:rPr>
      </w:pPr>
    </w:p>
    <w:p w14:paraId="33E9A898" w14:textId="135EE078" w:rsidR="009B3ECF" w:rsidRPr="00C22E21" w:rsidRDefault="009B3ECF" w:rsidP="009B3ECF">
      <w:pPr>
        <w:pStyle w:val="MJS9"/>
        <w:spacing w:before="120"/>
        <w:rPr>
          <w:b/>
          <w:bCs/>
        </w:rPr>
      </w:pPr>
      <w:r w:rsidRPr="00C22E21">
        <w:rPr>
          <w:rFonts w:hint="eastAsia"/>
          <w:b/>
          <w:bCs/>
        </w:rPr>
        <w:t>①</w:t>
      </w:r>
      <w:r>
        <w:rPr>
          <w:rFonts w:hint="eastAsia"/>
          <w:b/>
          <w:bCs/>
        </w:rPr>
        <w:t>H</w:t>
      </w:r>
      <w:r>
        <w:rPr>
          <w:b/>
          <w:bCs/>
        </w:rPr>
        <w:t>TML</w:t>
      </w:r>
      <w:r>
        <w:rPr>
          <w:rFonts w:hint="eastAsia"/>
          <w:b/>
          <w:bCs/>
        </w:rPr>
        <w:t>結合</w:t>
      </w:r>
    </w:p>
    <w:p w14:paraId="25F5AFA7" w14:textId="1AA50E9B" w:rsidR="009B3ECF" w:rsidRDefault="009B3ECF" w:rsidP="009B3ECF">
      <w:pPr>
        <w:pStyle w:val="MJS9"/>
        <w:spacing w:before="0"/>
        <w:ind w:left="680"/>
      </w:pPr>
      <w:r>
        <w:t>Word</w:t>
      </w:r>
      <w:r>
        <w:rPr>
          <w:rFonts w:hint="eastAsia"/>
        </w:rPr>
        <w:t>プラグインの機能で出力した</w:t>
      </w:r>
      <w:r>
        <w:t>WebHelp</w:t>
      </w:r>
      <w:r w:rsidR="00BA721E">
        <w:rPr>
          <w:rFonts w:hint="eastAsia"/>
        </w:rPr>
        <w:t>を</w:t>
      </w:r>
      <w:r w:rsidR="007639C4">
        <w:rPr>
          <w:rFonts w:hint="eastAsia"/>
        </w:rPr>
        <w:t>複数結合して、1つの</w:t>
      </w:r>
      <w:r w:rsidR="007639C4">
        <w:t>WebHelp</w:t>
      </w:r>
      <w:r w:rsidR="007639C4">
        <w:rPr>
          <w:rFonts w:hint="eastAsia"/>
        </w:rPr>
        <w:t>にまとめます。</w:t>
      </w:r>
    </w:p>
    <w:p w14:paraId="5D606ABD" w14:textId="65A8DFD6" w:rsidR="009B3ECF" w:rsidRPr="00C22E21" w:rsidRDefault="009B3ECF" w:rsidP="009B3ECF">
      <w:pPr>
        <w:pStyle w:val="MJS9"/>
        <w:spacing w:before="120"/>
        <w:rPr>
          <w:b/>
          <w:bCs/>
        </w:rPr>
      </w:pPr>
      <w:r w:rsidRPr="00C22E21">
        <w:rPr>
          <w:rFonts w:hint="eastAsia"/>
          <w:b/>
          <w:bCs/>
        </w:rPr>
        <w:t>②リンク</w:t>
      </w:r>
      <w:r>
        <w:rPr>
          <w:rFonts w:hint="eastAsia"/>
          <w:b/>
          <w:bCs/>
        </w:rPr>
        <w:t>チェック</w:t>
      </w:r>
    </w:p>
    <w:p w14:paraId="56EBC307" w14:textId="082EC64E" w:rsidR="009B3ECF" w:rsidRDefault="007639C4" w:rsidP="009B3ECF">
      <w:pPr>
        <w:pStyle w:val="MJS9"/>
        <w:spacing w:before="0"/>
        <w:ind w:left="680"/>
      </w:pPr>
      <w:r>
        <w:t>Word</w:t>
      </w:r>
      <w:r>
        <w:rPr>
          <w:rFonts w:hint="eastAsia"/>
        </w:rPr>
        <w:t>プラグインの機能で出力した</w:t>
      </w:r>
      <w:r>
        <w:t>WebHelp</w:t>
      </w:r>
      <w:r>
        <w:rPr>
          <w:rFonts w:hint="eastAsia"/>
        </w:rPr>
        <w:t>に含まれるリンクのチェック（リンク切れやタイトル不一致がないかのチェック）を行います</w:t>
      </w:r>
      <w:r w:rsidR="009B3ECF">
        <w:t>。</w:t>
      </w:r>
    </w:p>
    <w:p w14:paraId="2DA5D2BD" w14:textId="71C6B71F" w:rsidR="009B3ECF" w:rsidRPr="00C22E21" w:rsidRDefault="009B3ECF" w:rsidP="009B3ECF">
      <w:pPr>
        <w:pStyle w:val="MJS9"/>
        <w:spacing w:before="120"/>
        <w:rPr>
          <w:b/>
          <w:bCs/>
        </w:rPr>
      </w:pPr>
      <w:r w:rsidRPr="00C22E21">
        <w:rPr>
          <w:rFonts w:hint="eastAsia"/>
          <w:b/>
          <w:bCs/>
        </w:rPr>
        <w:t>③</w:t>
      </w:r>
      <w:r>
        <w:rPr>
          <w:rFonts w:hint="eastAsia"/>
          <w:b/>
          <w:bCs/>
        </w:rPr>
        <w:t>W</w:t>
      </w:r>
      <w:r>
        <w:rPr>
          <w:b/>
          <w:bCs/>
        </w:rPr>
        <w:t>ord</w:t>
      </w:r>
      <w:r>
        <w:rPr>
          <w:rFonts w:hint="eastAsia"/>
          <w:b/>
          <w:bCs/>
        </w:rPr>
        <w:t>結合</w:t>
      </w:r>
    </w:p>
    <w:p w14:paraId="4D92656A" w14:textId="32A27BF4" w:rsidR="009B3ECF" w:rsidRDefault="007639C4" w:rsidP="009B3ECF">
      <w:pPr>
        <w:pStyle w:val="MJS9"/>
        <w:spacing w:before="0"/>
        <w:ind w:left="680"/>
        <w:rPr>
          <w:rFonts w:hint="eastAsia"/>
        </w:rPr>
      </w:pPr>
      <w:r>
        <w:rPr>
          <w:rFonts w:hint="eastAsia"/>
        </w:rPr>
        <w:t>複数のW</w:t>
      </w:r>
      <w:r>
        <w:t>ord</w:t>
      </w:r>
      <w:r>
        <w:rPr>
          <w:rFonts w:hint="eastAsia"/>
        </w:rPr>
        <w:t>原稿を1つにまとめます。</w:t>
      </w:r>
      <w:r>
        <w:br/>
      </w:r>
      <w:r>
        <w:rPr>
          <w:rFonts w:hint="eastAsia"/>
        </w:rPr>
        <w:t>同時に、</w:t>
      </w:r>
      <w:r w:rsidR="001264FB">
        <w:rPr>
          <w:rFonts w:hint="eastAsia"/>
        </w:rPr>
        <w:t>W</w:t>
      </w:r>
      <w:r w:rsidR="001264FB">
        <w:t>ord</w:t>
      </w:r>
      <w:r w:rsidR="001264FB">
        <w:rPr>
          <w:rFonts w:hint="eastAsia"/>
        </w:rPr>
        <w:t>原稿</w:t>
      </w:r>
      <w:r w:rsidR="001264FB">
        <w:rPr>
          <w:rFonts w:hint="eastAsia"/>
        </w:rPr>
        <w:t>に含まれるハイパーリンクが、原稿上でもリンクとして機能するよう調整します。</w:t>
      </w:r>
      <w:r w:rsidR="001264FB">
        <w:br/>
      </w:r>
      <w:r w:rsidR="001264FB">
        <w:rPr>
          <w:rFonts w:hint="eastAsia"/>
        </w:rPr>
        <w:t>また、</w:t>
      </w:r>
      <w:r w:rsidR="001264FB">
        <w:t>Word</w:t>
      </w:r>
      <w:r w:rsidR="001264FB">
        <w:rPr>
          <w:rFonts w:hint="eastAsia"/>
        </w:rPr>
        <w:t>原稿からPDFを出力する機能もあります。</w:t>
      </w:r>
    </w:p>
    <w:p w14:paraId="42847F14" w14:textId="77777777" w:rsidR="0009528B" w:rsidRDefault="0009528B">
      <w:pPr>
        <w:overflowPunct/>
        <w:autoSpaceDE/>
        <w:autoSpaceDN/>
        <w:adjustRightInd/>
        <w:snapToGrid/>
        <w:spacing w:before="0" w:after="0" w:line="240" w:lineRule="auto"/>
        <w:textAlignment w:val="auto"/>
        <w:rPr>
          <w:rFonts w:hAnsi="メイリオ" w:cs="メイリオ"/>
          <w:b/>
          <w:color w:val="1F497D"/>
          <w:sz w:val="28"/>
          <w:szCs w:val="28"/>
        </w:rPr>
      </w:pPr>
      <w:r>
        <w:br w:type="page"/>
      </w:r>
    </w:p>
    <w:p w14:paraId="3C656D07" w14:textId="77777777" w:rsidR="00107E17" w:rsidRPr="00107E17" w:rsidRDefault="00107E17" w:rsidP="00107E17">
      <w:pPr>
        <w:spacing w:before="0" w:after="0" w:line="40" w:lineRule="exact"/>
        <w:rPr>
          <w:sz w:val="4"/>
          <w:szCs w:val="4"/>
        </w:rPr>
      </w:pPr>
    </w:p>
    <w:p w14:paraId="0A6D6E52" w14:textId="071ADACE" w:rsidR="00901362" w:rsidRPr="001630E3" w:rsidRDefault="009E0744" w:rsidP="00107E17">
      <w:pPr>
        <w:pStyle w:val="MJS20"/>
        <w:spacing w:before="200"/>
        <w:rPr>
          <w:rFonts w:hint="eastAsia"/>
        </w:rPr>
      </w:pPr>
      <w:r>
        <w:rPr>
          <w:rFonts w:hint="eastAsia"/>
        </w:rPr>
        <w:t>確認用</w:t>
      </w:r>
      <w:r w:rsidR="00901362">
        <w:rPr>
          <w:rFonts w:hint="eastAsia"/>
        </w:rPr>
        <w:t>データ</w:t>
      </w:r>
    </w:p>
    <w:p w14:paraId="6EF6B44C" w14:textId="09D791D4" w:rsidR="00901362" w:rsidRPr="00107E17" w:rsidRDefault="00901362" w:rsidP="00901362">
      <w:pPr>
        <w:pStyle w:val="MJS9"/>
        <w:rPr>
          <w:rFonts w:hint="eastAsia"/>
        </w:rPr>
      </w:pPr>
      <w:r w:rsidRPr="00107E17">
        <w:t>確認いただくためのソース一式</w:t>
      </w:r>
      <w:r w:rsidRPr="00107E17">
        <w:rPr>
          <w:rFonts w:hint="eastAsia"/>
        </w:rPr>
        <w:t>など</w:t>
      </w:r>
      <w:r w:rsidRPr="00107E17">
        <w:t>関連データを</w:t>
      </w:r>
      <w:r w:rsidR="0009528B" w:rsidRPr="00107E17">
        <w:t>SharePoint</w:t>
      </w:r>
      <w:r w:rsidR="00EA629C">
        <w:rPr>
          <w:rFonts w:hint="eastAsia"/>
        </w:rPr>
        <w:t>の</w:t>
      </w:r>
      <w:r w:rsidR="0009528B" w:rsidRPr="00107E17">
        <w:rPr>
          <w:rFonts w:hint="eastAsia"/>
        </w:rPr>
        <w:t>共有</w:t>
      </w:r>
      <w:r w:rsidR="00EA629C">
        <w:rPr>
          <w:rFonts w:hint="eastAsia"/>
        </w:rPr>
        <w:t>フォルダにアップ</w:t>
      </w:r>
      <w:r w:rsidRPr="00107E17">
        <w:t>しました。</w:t>
      </w:r>
      <w:r w:rsidR="0009528B" w:rsidRPr="00107E17">
        <w:br/>
      </w:r>
      <w:r w:rsidR="0009528B" w:rsidRPr="00107E17">
        <w:rPr>
          <w:rFonts w:hint="eastAsia"/>
        </w:rPr>
        <w:t>（</w:t>
      </w:r>
      <w:r w:rsidR="0009528B" w:rsidRPr="00107E17">
        <w:t>URL</w:t>
      </w:r>
      <w:r w:rsidR="0009528B" w:rsidRPr="00107E17">
        <w:rPr>
          <w:rFonts w:hint="eastAsia"/>
        </w:rPr>
        <w:t>は別途メールでご連絡しています）</w:t>
      </w:r>
    </w:p>
    <w:p w14:paraId="0A80D245" w14:textId="77777777" w:rsidR="0009528B" w:rsidRPr="0009528B" w:rsidRDefault="0009528B" w:rsidP="00901362">
      <w:pPr>
        <w:pStyle w:val="MJS9"/>
        <w:rPr>
          <w:rFonts w:hint="eastAsia"/>
          <w:highlight w:val="yellow"/>
        </w:rPr>
      </w:pPr>
    </w:p>
    <w:p w14:paraId="1C7474CD" w14:textId="32F3F4F3" w:rsidR="00901362" w:rsidRPr="00107E17" w:rsidRDefault="009E0744" w:rsidP="00901362">
      <w:pPr>
        <w:pStyle w:val="MJS9"/>
        <w:ind w:left="680"/>
      </w:pPr>
      <w:r>
        <w:rPr>
          <w:rFonts w:hint="eastAsia"/>
        </w:rPr>
        <w:t>（</w:t>
      </w:r>
      <w:r w:rsidR="00901362" w:rsidRPr="00107E17">
        <w:rPr>
          <w:rFonts w:hint="eastAsia"/>
        </w:rPr>
        <w:t>ファイル</w:t>
      </w:r>
      <w:r>
        <w:rPr>
          <w:rFonts w:hint="eastAsia"/>
        </w:rPr>
        <w:t>リスト）</w:t>
      </w:r>
    </w:p>
    <w:p w14:paraId="3AB194AB" w14:textId="0C727225" w:rsidR="00901362" w:rsidRPr="00107E17" w:rsidRDefault="00901362" w:rsidP="00901362">
      <w:pPr>
        <w:pStyle w:val="MJS21"/>
      </w:pPr>
      <w:r w:rsidRPr="00107E17">
        <w:t>MJS_plugin(20250212).zip</w:t>
      </w:r>
      <w:r w:rsidR="003B36AF" w:rsidRPr="00107E17">
        <w:rPr>
          <w:rFonts w:hint="eastAsia"/>
        </w:rPr>
        <w:t>：</w:t>
      </w:r>
      <w:r w:rsidRPr="00107E17">
        <w:t xml:space="preserve"> プラグイン自体のファイル</w:t>
      </w:r>
    </w:p>
    <w:p w14:paraId="49A146CD" w14:textId="3CB203E5" w:rsidR="00901362" w:rsidRPr="00107E17" w:rsidRDefault="00901362" w:rsidP="00901362">
      <w:pPr>
        <w:pStyle w:val="MJS21"/>
      </w:pPr>
      <w:r w:rsidRPr="00107E17">
        <w:t>MJS_WordPlugin_rollbacked_20250212.zip</w:t>
      </w:r>
      <w:r w:rsidR="003B36AF" w:rsidRPr="00107E17">
        <w:rPr>
          <w:rFonts w:hint="eastAsia"/>
        </w:rPr>
        <w:t>：</w:t>
      </w:r>
      <w:r w:rsidRPr="00107E17">
        <w:t xml:space="preserve"> プラグインのソース一式</w:t>
      </w:r>
    </w:p>
    <w:p w14:paraId="52710BD6" w14:textId="2F621421" w:rsidR="003B36AF" w:rsidRPr="00107E17" w:rsidRDefault="00EA629C" w:rsidP="00EA629C">
      <w:pPr>
        <w:pStyle w:val="MJS21"/>
      </w:pPr>
      <w:r w:rsidRPr="00EA629C">
        <w:t>Word原稿・WebHelp等サンプル.zip</w:t>
      </w:r>
      <w:r w:rsidR="003B36AF" w:rsidRPr="00107E17">
        <w:rPr>
          <w:rFonts w:hint="eastAsia"/>
        </w:rPr>
        <w:t>：</w:t>
      </w:r>
      <w:r w:rsidR="003B36AF" w:rsidRPr="00107E17">
        <w:t xml:space="preserve"> </w:t>
      </w:r>
      <w:r w:rsidR="003B36AF" w:rsidRPr="00107E17">
        <w:t>Word原稿、書誌情報ファイル</w:t>
      </w:r>
      <w:r w:rsidR="003B36AF" w:rsidRPr="00107E17">
        <w:rPr>
          <w:rFonts w:hint="eastAsia"/>
        </w:rPr>
        <w:t>、およびプラグインで出力したW</w:t>
      </w:r>
      <w:r w:rsidR="003B36AF" w:rsidRPr="00107E17">
        <w:t>ebHelp</w:t>
      </w:r>
      <w:r w:rsidR="003B36AF" w:rsidRPr="00107E17">
        <w:rPr>
          <w:rFonts w:hint="eastAsia"/>
        </w:rPr>
        <w:t>のサンプル</w:t>
      </w:r>
    </w:p>
    <w:p w14:paraId="0D2BA020" w14:textId="109CBE39" w:rsidR="00901362" w:rsidRPr="00107E17" w:rsidRDefault="003B36AF" w:rsidP="003B36AF">
      <w:pPr>
        <w:pStyle w:val="MJS21"/>
      </w:pPr>
      <w:r w:rsidRPr="00107E17">
        <w:t>MJS_fileJoin(20250220).zip</w:t>
      </w:r>
      <w:r w:rsidRPr="00107E17">
        <w:rPr>
          <w:rFonts w:hint="eastAsia"/>
        </w:rPr>
        <w:t>：</w:t>
      </w:r>
      <w:r w:rsidR="00901362" w:rsidRPr="00107E17">
        <w:t xml:space="preserve"> </w:t>
      </w:r>
      <w:r w:rsidR="00901362" w:rsidRPr="00107E17">
        <w:rPr>
          <w:rFonts w:hint="eastAsia"/>
        </w:rPr>
        <w:t>結合ツール</w:t>
      </w:r>
      <w:r w:rsidR="00901362" w:rsidRPr="00107E17">
        <w:t>自体のファイル</w:t>
      </w:r>
    </w:p>
    <w:p w14:paraId="5DAA9954" w14:textId="6AE9832F" w:rsidR="00901362" w:rsidRPr="00107E17" w:rsidRDefault="003B36AF" w:rsidP="003B36AF">
      <w:pPr>
        <w:pStyle w:val="MJS21"/>
      </w:pPr>
      <w:r w:rsidRPr="00107E17">
        <w:t>MJS_fileJoin_20250220.zip</w:t>
      </w:r>
      <w:r w:rsidRPr="00107E17">
        <w:rPr>
          <w:rFonts w:hint="eastAsia"/>
        </w:rPr>
        <w:t>：</w:t>
      </w:r>
      <w:r w:rsidR="00901362" w:rsidRPr="00107E17">
        <w:t xml:space="preserve"> </w:t>
      </w:r>
      <w:r w:rsidR="00901362" w:rsidRPr="00107E17">
        <w:rPr>
          <w:rFonts w:hint="eastAsia"/>
        </w:rPr>
        <w:t>結合ツール</w:t>
      </w:r>
      <w:r w:rsidR="00901362" w:rsidRPr="00107E17">
        <w:t>のソース一式</w:t>
      </w:r>
    </w:p>
    <w:p w14:paraId="7F04E222" w14:textId="77777777" w:rsidR="00901362" w:rsidRDefault="00901362" w:rsidP="00901362">
      <w:pPr>
        <w:pStyle w:val="MJS9"/>
        <w:rPr>
          <w:rFonts w:hint="eastAsia"/>
        </w:rPr>
      </w:pPr>
    </w:p>
    <w:p w14:paraId="4A272ABF" w14:textId="2E3E20A9" w:rsidR="00BD2558" w:rsidRPr="001630E3" w:rsidRDefault="00107E17" w:rsidP="00BD2558">
      <w:pPr>
        <w:pStyle w:val="MJS20"/>
        <w:rPr>
          <w:rFonts w:hint="eastAsia"/>
        </w:rPr>
      </w:pPr>
      <w:r>
        <w:rPr>
          <w:rFonts w:hint="eastAsia"/>
        </w:rPr>
        <w:t>(参考</w:t>
      </w:r>
      <w:r>
        <w:t xml:space="preserve">) </w:t>
      </w:r>
      <w:r>
        <w:rPr>
          <w:rFonts w:hint="eastAsia"/>
        </w:rPr>
        <w:t>今後の改修予定</w:t>
      </w:r>
    </w:p>
    <w:p w14:paraId="74FBD5FC" w14:textId="43EBE4CF" w:rsidR="00C22E21" w:rsidRDefault="008B546A" w:rsidP="0039411C">
      <w:pPr>
        <w:pStyle w:val="MJS9"/>
      </w:pPr>
      <w:r>
        <w:rPr>
          <w:rFonts w:hint="eastAsia"/>
        </w:rPr>
        <w:t>今後、以下のような改修が予定されています。</w:t>
      </w:r>
      <w:r w:rsidR="008275DD">
        <w:rPr>
          <w:rFonts w:hint="eastAsia"/>
        </w:rPr>
        <w:t>（例として一部のみ挙げています）</w:t>
      </w:r>
    </w:p>
    <w:p w14:paraId="29F4D2C9" w14:textId="77777777" w:rsidR="00107E17" w:rsidRDefault="00107E17" w:rsidP="0039411C">
      <w:pPr>
        <w:pStyle w:val="MJS9"/>
        <w:rPr>
          <w:rFonts w:hint="eastAsia"/>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835"/>
        <w:gridCol w:w="7052"/>
      </w:tblGrid>
      <w:tr w:rsidR="00107E17" w:rsidRPr="00694D32" w14:paraId="0664E1F2" w14:textId="77777777" w:rsidTr="00C94BA9">
        <w:trPr>
          <w:cantSplit/>
          <w:trHeight w:val="338"/>
          <w:tblHeader/>
        </w:trPr>
        <w:tc>
          <w:tcPr>
            <w:tcW w:w="2835" w:type="dxa"/>
            <w:tcBorders>
              <w:top w:val="single" w:sz="4" w:space="0" w:color="auto"/>
              <w:left w:val="nil"/>
            </w:tcBorders>
            <w:shd w:val="clear" w:color="auto" w:fill="B8CCE4"/>
          </w:tcPr>
          <w:p w14:paraId="57CF7471" w14:textId="41D77779" w:rsidR="00107E17" w:rsidRPr="005525B6" w:rsidRDefault="008275DD" w:rsidP="00595FA4">
            <w:pPr>
              <w:pStyle w:val="MJS-9"/>
            </w:pPr>
            <w:r>
              <w:rPr>
                <w:rFonts w:hint="eastAsia"/>
              </w:rPr>
              <w:t>対象</w:t>
            </w:r>
          </w:p>
        </w:tc>
        <w:tc>
          <w:tcPr>
            <w:tcW w:w="7052" w:type="dxa"/>
            <w:tcBorders>
              <w:top w:val="single" w:sz="4" w:space="0" w:color="auto"/>
              <w:right w:val="nil"/>
            </w:tcBorders>
            <w:shd w:val="clear" w:color="auto" w:fill="B8CCE4"/>
          </w:tcPr>
          <w:p w14:paraId="4CB2E76B" w14:textId="291877E0" w:rsidR="00107E17" w:rsidRDefault="008275DD" w:rsidP="00595FA4">
            <w:pPr>
              <w:pStyle w:val="MJS-9"/>
            </w:pPr>
            <w:r>
              <w:rPr>
                <w:rFonts w:hint="eastAsia"/>
              </w:rPr>
              <w:t>改修内容</w:t>
            </w:r>
          </w:p>
        </w:tc>
      </w:tr>
      <w:tr w:rsidR="00107E17" w:rsidRPr="00694D32" w14:paraId="465A06E7" w14:textId="77777777" w:rsidTr="00C94BA9">
        <w:trPr>
          <w:trHeight w:val="405"/>
        </w:trPr>
        <w:tc>
          <w:tcPr>
            <w:tcW w:w="2835" w:type="dxa"/>
            <w:tcBorders>
              <w:left w:val="nil"/>
            </w:tcBorders>
            <w:shd w:val="clear" w:color="auto" w:fill="auto"/>
            <w:vAlign w:val="center"/>
          </w:tcPr>
          <w:p w14:paraId="673CADDE" w14:textId="4C286906" w:rsidR="00107E17" w:rsidRDefault="008275DD" w:rsidP="008275DD">
            <w:pPr>
              <w:pStyle w:val="MJS-f5"/>
            </w:pPr>
            <w:r>
              <w:rPr>
                <w:rFonts w:hint="eastAsia"/>
              </w:rPr>
              <w:t>W</w:t>
            </w:r>
            <w:r>
              <w:t>ord</w:t>
            </w:r>
            <w:r>
              <w:rPr>
                <w:rFonts w:hint="eastAsia"/>
              </w:rPr>
              <w:t>プラグイン</w:t>
            </w:r>
          </w:p>
        </w:tc>
        <w:tc>
          <w:tcPr>
            <w:tcW w:w="7052" w:type="dxa"/>
            <w:tcBorders>
              <w:right w:val="nil"/>
            </w:tcBorders>
          </w:tcPr>
          <w:p w14:paraId="1DE71D41" w14:textId="544A3AB2" w:rsidR="00107E17" w:rsidRDefault="008275DD" w:rsidP="008275DD">
            <w:pPr>
              <w:pStyle w:val="MJS-"/>
            </w:pPr>
            <w:r w:rsidRPr="008275DD">
              <w:rPr>
                <w:b/>
                <w:bCs/>
              </w:rPr>
              <w:t>Wordスタイルの追加</w:t>
            </w:r>
            <w:r>
              <w:br/>
            </w:r>
            <w:r>
              <w:t>Word原稿で使用するスタイル（</w:t>
            </w:r>
            <w:r w:rsidR="00375DEE">
              <w:rPr>
                <w:rFonts w:hint="eastAsia"/>
              </w:rPr>
              <w:t>「本文」「箇条書き」「手順」といった要素のこと</w:t>
            </w:r>
            <w:r>
              <w:t>）として、直近で2～3種類か追加される予定です。</w:t>
            </w:r>
            <w:r>
              <w:br/>
            </w:r>
            <w:r>
              <w:rPr>
                <w:rFonts w:hint="eastAsia"/>
              </w:rPr>
              <w:t>それらのスタイルも問題なく</w:t>
            </w:r>
            <w:r>
              <w:t>HTML出力できるよう、Wordプラグインを修正する必要があります。</w:t>
            </w:r>
            <w:r>
              <w:rPr>
                <w:rFonts w:hint="eastAsia"/>
              </w:rPr>
              <w:t>（なお、</w:t>
            </w:r>
            <w:r>
              <w:t>CSSはヒューマンサイエンス側で修正する想定です）</w:t>
            </w:r>
          </w:p>
        </w:tc>
      </w:tr>
      <w:tr w:rsidR="008275DD" w:rsidRPr="00694D32" w14:paraId="6A3FA8B8" w14:textId="77777777" w:rsidTr="00C94BA9">
        <w:trPr>
          <w:trHeight w:val="405"/>
        </w:trPr>
        <w:tc>
          <w:tcPr>
            <w:tcW w:w="2835" w:type="dxa"/>
            <w:tcBorders>
              <w:top w:val="single" w:sz="4" w:space="0" w:color="auto"/>
              <w:left w:val="nil"/>
              <w:bottom w:val="single" w:sz="4" w:space="0" w:color="auto"/>
              <w:right w:val="single" w:sz="4" w:space="0" w:color="auto"/>
            </w:tcBorders>
            <w:shd w:val="clear" w:color="auto" w:fill="auto"/>
            <w:vAlign w:val="center"/>
          </w:tcPr>
          <w:p w14:paraId="06C79FEB" w14:textId="5223D9C4" w:rsidR="008275DD" w:rsidRDefault="008275DD" w:rsidP="008275DD">
            <w:pPr>
              <w:pStyle w:val="MJS-f5"/>
            </w:pPr>
            <w:r>
              <w:rPr>
                <w:rFonts w:hint="eastAsia"/>
              </w:rPr>
              <w:t>W</w:t>
            </w:r>
            <w:r>
              <w:t>ord</w:t>
            </w:r>
            <w:r>
              <w:rPr>
                <w:rFonts w:hint="eastAsia"/>
              </w:rPr>
              <w:t>プラグイン</w:t>
            </w:r>
          </w:p>
        </w:tc>
        <w:tc>
          <w:tcPr>
            <w:tcW w:w="7052" w:type="dxa"/>
            <w:tcBorders>
              <w:top w:val="single" w:sz="4" w:space="0" w:color="auto"/>
              <w:left w:val="single" w:sz="4" w:space="0" w:color="auto"/>
              <w:bottom w:val="single" w:sz="4" w:space="0" w:color="auto"/>
              <w:right w:val="nil"/>
            </w:tcBorders>
          </w:tcPr>
          <w:p w14:paraId="334E9F3D" w14:textId="77D555CA" w:rsidR="008275DD" w:rsidRDefault="008275DD" w:rsidP="008275DD">
            <w:pPr>
              <w:pStyle w:val="MJS-"/>
            </w:pPr>
            <w:r w:rsidRPr="00DC6383">
              <w:rPr>
                <w:rFonts w:hint="eastAsia"/>
                <w:b/>
                <w:bCs/>
              </w:rPr>
              <w:t>製品ソフトからH</w:t>
            </w:r>
            <w:r w:rsidRPr="00DC6383">
              <w:rPr>
                <w:b/>
                <w:bCs/>
              </w:rPr>
              <w:t>TML</w:t>
            </w:r>
            <w:r w:rsidRPr="00DC6383">
              <w:rPr>
                <w:rFonts w:hint="eastAsia"/>
                <w:b/>
                <w:bCs/>
              </w:rPr>
              <w:t>への</w:t>
            </w:r>
            <w:r w:rsidR="00DC6383">
              <w:rPr>
                <w:rFonts w:hint="eastAsia"/>
                <w:b/>
                <w:bCs/>
              </w:rPr>
              <w:t>ジャンプ</w:t>
            </w:r>
            <w:r>
              <w:br/>
            </w:r>
            <w:r w:rsidR="00DC6383" w:rsidRPr="00DC6383">
              <w:rPr>
                <w:rFonts w:hint="eastAsia"/>
              </w:rPr>
              <w:t>製品（会計ソフト）画面内のボタンから、</w:t>
            </w:r>
            <w:r w:rsidR="00DC6383" w:rsidRPr="00DC6383">
              <w:t>HTML（WebHelp）内の対応する項目説明にジャンプ</w:t>
            </w:r>
            <w:r w:rsidR="00DC6383">
              <w:rPr>
                <w:rFonts w:hint="eastAsia"/>
              </w:rPr>
              <w:t>でき</w:t>
            </w:r>
            <w:r w:rsidR="00DC6383" w:rsidRPr="00DC6383">
              <w:t>る仕組みを作成</w:t>
            </w:r>
            <w:r w:rsidR="00DC6383">
              <w:rPr>
                <w:rFonts w:hint="eastAsia"/>
              </w:rPr>
              <w:t>します。（具体的には、W</w:t>
            </w:r>
            <w:r w:rsidR="00DC6383">
              <w:t>ord</w:t>
            </w:r>
            <w:r w:rsidR="00DC6383">
              <w:rPr>
                <w:rFonts w:hint="eastAsia"/>
              </w:rPr>
              <w:t>原稿の該当箇所にブックマークを挿入し、それをHTMLでアンカーに変換できるよう、Wordプラグインを改修します）</w:t>
            </w:r>
          </w:p>
        </w:tc>
      </w:tr>
      <w:tr w:rsidR="00107E17" w:rsidRPr="00694D32" w14:paraId="1E9E7EE8" w14:textId="77777777" w:rsidTr="00C94BA9">
        <w:trPr>
          <w:trHeight w:val="405"/>
        </w:trPr>
        <w:tc>
          <w:tcPr>
            <w:tcW w:w="2835" w:type="dxa"/>
            <w:tcBorders>
              <w:top w:val="single" w:sz="4" w:space="0" w:color="auto"/>
              <w:left w:val="nil"/>
              <w:bottom w:val="single" w:sz="4" w:space="0" w:color="auto"/>
              <w:right w:val="single" w:sz="4" w:space="0" w:color="auto"/>
            </w:tcBorders>
            <w:shd w:val="clear" w:color="auto" w:fill="auto"/>
            <w:vAlign w:val="center"/>
          </w:tcPr>
          <w:p w14:paraId="27389893" w14:textId="26E93642" w:rsidR="00107E17" w:rsidRDefault="008275DD" w:rsidP="008275DD">
            <w:pPr>
              <w:pStyle w:val="MJS-f5"/>
            </w:pPr>
            <w:r>
              <w:rPr>
                <w:rFonts w:hint="eastAsia"/>
              </w:rPr>
              <w:t>結合ツール</w:t>
            </w:r>
          </w:p>
        </w:tc>
        <w:tc>
          <w:tcPr>
            <w:tcW w:w="7052" w:type="dxa"/>
            <w:tcBorders>
              <w:top w:val="single" w:sz="4" w:space="0" w:color="auto"/>
              <w:left w:val="single" w:sz="4" w:space="0" w:color="auto"/>
              <w:bottom w:val="single" w:sz="4" w:space="0" w:color="auto"/>
              <w:right w:val="nil"/>
            </w:tcBorders>
          </w:tcPr>
          <w:p w14:paraId="4142114D" w14:textId="2AD29F3D" w:rsidR="00107E17" w:rsidRPr="00A833C0" w:rsidRDefault="008275DD" w:rsidP="008275DD">
            <w:pPr>
              <w:pStyle w:val="MJS-"/>
            </w:pPr>
            <w:r w:rsidRPr="008275DD">
              <w:rPr>
                <w:rFonts w:hint="eastAsia"/>
                <w:b/>
                <w:bCs/>
              </w:rPr>
              <w:t>目次部分の不具合修正</w:t>
            </w:r>
            <w:r>
              <w:br/>
            </w:r>
            <w:r>
              <w:rPr>
                <w:rFonts w:hint="eastAsia"/>
              </w:rPr>
              <w:t>複数の</w:t>
            </w:r>
            <w:r>
              <w:t>Word原稿を結合したとき、目次部分の表示色が一部おかしくなるという不具合が報告されており、結合ツールの修正が必要です。</w:t>
            </w:r>
          </w:p>
        </w:tc>
      </w:tr>
      <w:bookmarkEnd w:id="0"/>
    </w:tbl>
    <w:p w14:paraId="428C9514" w14:textId="77777777" w:rsidR="001146AC" w:rsidRDefault="001146AC" w:rsidP="00EB77A6">
      <w:pPr>
        <w:pStyle w:val="MJS9"/>
      </w:pPr>
    </w:p>
    <w:sectPr w:rsidR="001146AC" w:rsidSect="00C33EB8">
      <w:headerReference w:type="default" r:id="rId13"/>
      <w:footerReference w:type="default" r:id="rId14"/>
      <w:footerReference w:type="first" r:id="rId15"/>
      <w:pgSz w:w="11909" w:h="16834" w:code="9"/>
      <w:pgMar w:top="567" w:right="567" w:bottom="567" w:left="567" w:header="680" w:footer="284" w:gutter="357"/>
      <w:paperSrc w:first="7" w:other="7"/>
      <w:cols w:space="425"/>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C1720" w14:textId="77777777" w:rsidR="009656CA" w:rsidRDefault="009656CA" w:rsidP="00466073">
      <w:r>
        <w:separator/>
      </w:r>
    </w:p>
    <w:p w14:paraId="194FE57E" w14:textId="77777777" w:rsidR="009656CA" w:rsidRDefault="009656CA" w:rsidP="00466073"/>
    <w:p w14:paraId="2923D576" w14:textId="77777777" w:rsidR="009656CA" w:rsidRDefault="009656CA" w:rsidP="00466073"/>
  </w:endnote>
  <w:endnote w:type="continuationSeparator" w:id="0">
    <w:p w14:paraId="27DE6CEE" w14:textId="77777777" w:rsidR="009656CA" w:rsidRDefault="009656CA" w:rsidP="00466073">
      <w:r>
        <w:continuationSeparator/>
      </w:r>
    </w:p>
    <w:p w14:paraId="1B05B404" w14:textId="77777777" w:rsidR="009656CA" w:rsidRDefault="009656CA" w:rsidP="00466073"/>
    <w:p w14:paraId="44D7B0DB" w14:textId="77777777" w:rsidR="009656CA" w:rsidRDefault="009656CA" w:rsidP="004660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D68B3" w14:textId="77777777" w:rsidR="00673F58" w:rsidRPr="0010469E" w:rsidRDefault="00673F58" w:rsidP="004616D4">
    <w:pPr>
      <w:jc w:val="center"/>
      <w:rPr>
        <w:rStyle w:val="ab"/>
      </w:rPr>
    </w:pPr>
    <w:r>
      <w:rPr>
        <w:rFonts w:hAnsi="メイリオ" w:cs="メイリオ"/>
        <w:noProof/>
        <w:szCs w:val="21"/>
      </w:rPr>
      <mc:AlternateContent>
        <mc:Choice Requires="wps">
          <w:drawing>
            <wp:anchor distT="0" distB="0" distL="114300" distR="114300" simplePos="0" relativeHeight="251663360" behindDoc="0" locked="0" layoutInCell="1" allowOverlap="1" wp14:anchorId="4C400C78" wp14:editId="502B29A4">
              <wp:simplePos x="0" y="0"/>
              <wp:positionH relativeFrom="column">
                <wp:posOffset>-151130</wp:posOffset>
              </wp:positionH>
              <wp:positionV relativeFrom="paragraph">
                <wp:posOffset>19685</wp:posOffset>
              </wp:positionV>
              <wp:extent cx="6840220" cy="36195"/>
              <wp:effectExtent l="0" t="0" r="0" b="1905"/>
              <wp:wrapNone/>
              <wp:docPr id="8" name="正方形/長方形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0220" cy="36195"/>
                      </a:xfrm>
                      <a:prstGeom prst="rect">
                        <a:avLst/>
                      </a:prstGeom>
                      <a:solidFill>
                        <a:sysClr val="window" lastClr="FFFFFF">
                          <a:lumMod val="8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80369" id="正方形/長方形 8" o:spid="_x0000_s1026" style="position:absolute;left:0;text-align:left;margin-left:-11.9pt;margin-top:1.55pt;width:538.6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" fillcolor="#d9d9d9" stroked="f" strokeweight="2pt"/>
          </w:pict>
        </mc:Fallback>
      </mc:AlternateContent>
    </w:r>
    <w:r w:rsidRPr="0010469E">
      <w:rPr>
        <w:rStyle w:val="ab"/>
      </w:rPr>
      <w:fldChar w:fldCharType="begin"/>
    </w:r>
    <w:r w:rsidRPr="0010469E">
      <w:rPr>
        <w:rStyle w:val="ab"/>
      </w:rPr>
      <w:instrText xml:space="preserve"> PAGE </w:instrText>
    </w:r>
    <w:r w:rsidRPr="0010469E">
      <w:rPr>
        <w:rStyle w:val="ab"/>
      </w:rPr>
      <w:fldChar w:fldCharType="separate"/>
    </w:r>
    <w:r w:rsidR="003222B1">
      <w:rPr>
        <w:rStyle w:val="ab"/>
        <w:noProof/>
      </w:rPr>
      <w:t>6</w:t>
    </w:r>
    <w:r w:rsidRPr="0010469E">
      <w:rPr>
        <w:rStyle w:val="a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40B51" w14:textId="77777777" w:rsidR="00C33EB8" w:rsidRPr="0010469E" w:rsidRDefault="00C33EB8" w:rsidP="00C33EB8">
    <w:pPr>
      <w:jc w:val="center"/>
      <w:rPr>
        <w:rStyle w:val="ab"/>
      </w:rPr>
    </w:pPr>
    <w:r>
      <w:rPr>
        <w:rFonts w:hAnsi="メイリオ" w:cs="メイリオ"/>
        <w:noProof/>
        <w:szCs w:val="21"/>
      </w:rPr>
      <mc:AlternateContent>
        <mc:Choice Requires="wps">
          <w:drawing>
            <wp:anchor distT="0" distB="0" distL="114300" distR="114300" simplePos="0" relativeHeight="251670016" behindDoc="0" locked="0" layoutInCell="1" allowOverlap="1" wp14:anchorId="3B82E3B0" wp14:editId="2765B8CC">
              <wp:simplePos x="0" y="0"/>
              <wp:positionH relativeFrom="column">
                <wp:posOffset>-151130</wp:posOffset>
              </wp:positionH>
              <wp:positionV relativeFrom="paragraph">
                <wp:posOffset>19685</wp:posOffset>
              </wp:positionV>
              <wp:extent cx="6840220" cy="36195"/>
              <wp:effectExtent l="0" t="0" r="0" b="1905"/>
              <wp:wrapNone/>
              <wp:docPr id="1134667817" name="正方形/長方形 11346678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0220" cy="36195"/>
                      </a:xfrm>
                      <a:prstGeom prst="rect">
                        <a:avLst/>
                      </a:prstGeom>
                      <a:solidFill>
                        <a:sysClr val="window" lastClr="FFFFFF">
                          <a:lumMod val="8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3D9DA" id="正方形/長方形 1134667817" o:spid="_x0000_s1026" style="position:absolute;left:0;text-align:left;margin-left:-11.9pt;margin-top:1.55pt;width:538.6pt;height:2.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" fillcolor="#d9d9d9" stroked="f" strokeweight="2pt"/>
          </w:pict>
        </mc:Fallback>
      </mc:AlternateContent>
    </w:r>
    <w:r w:rsidRPr="0010469E">
      <w:rPr>
        <w:rStyle w:val="ab"/>
      </w:rPr>
      <w:fldChar w:fldCharType="begin"/>
    </w:r>
    <w:r w:rsidRPr="0010469E">
      <w:rPr>
        <w:rStyle w:val="ab"/>
      </w:rPr>
      <w:instrText xml:space="preserve"> PAGE </w:instrText>
    </w:r>
    <w:r w:rsidRPr="0010469E">
      <w:rPr>
        <w:rStyle w:val="ab"/>
      </w:rPr>
      <w:fldChar w:fldCharType="separate"/>
    </w:r>
    <w:r>
      <w:rPr>
        <w:rStyle w:val="ab"/>
      </w:rPr>
      <w:t>2</w:t>
    </w:r>
    <w:r w:rsidRPr="0010469E">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FEC1F" w14:textId="77777777" w:rsidR="009656CA" w:rsidRDefault="009656CA" w:rsidP="00466073">
      <w:r>
        <w:separator/>
      </w:r>
    </w:p>
    <w:p w14:paraId="6412303C" w14:textId="77777777" w:rsidR="009656CA" w:rsidRDefault="009656CA" w:rsidP="00466073"/>
    <w:p w14:paraId="28D158DF" w14:textId="77777777" w:rsidR="009656CA" w:rsidRDefault="009656CA" w:rsidP="00466073"/>
  </w:footnote>
  <w:footnote w:type="continuationSeparator" w:id="0">
    <w:p w14:paraId="18E945B6" w14:textId="77777777" w:rsidR="009656CA" w:rsidRDefault="009656CA" w:rsidP="00466073">
      <w:r>
        <w:continuationSeparator/>
      </w:r>
    </w:p>
    <w:p w14:paraId="4824086C" w14:textId="77777777" w:rsidR="009656CA" w:rsidRDefault="009656CA" w:rsidP="00466073"/>
    <w:p w14:paraId="2963F5A5" w14:textId="77777777" w:rsidR="009656CA" w:rsidRDefault="009656CA" w:rsidP="004660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77440" w14:textId="7D49D015" w:rsidR="00673F58" w:rsidRPr="00B25804" w:rsidRDefault="000E7BCF" w:rsidP="00B25804">
    <w:pPr>
      <w:pStyle w:val="a8"/>
    </w:pPr>
    <w:r>
      <mc:AlternateContent>
        <mc:Choice Requires="wpg">
          <w:drawing>
            <wp:anchor distT="0" distB="0" distL="114300" distR="114300" simplePos="0" relativeHeight="251656192" behindDoc="0" locked="0" layoutInCell="1" allowOverlap="1" wp14:anchorId="0BB49D67" wp14:editId="2B0725C0">
              <wp:simplePos x="0" y="0"/>
              <wp:positionH relativeFrom="column">
                <wp:posOffset>-148590</wp:posOffset>
              </wp:positionH>
              <wp:positionV relativeFrom="paragraph">
                <wp:posOffset>165735</wp:posOffset>
              </wp:positionV>
              <wp:extent cx="6840220" cy="36195"/>
              <wp:effectExtent l="0" t="0" r="0" b="1905"/>
              <wp:wrapNone/>
              <wp:docPr id="504498844" name="グループ化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flipV="1">
                        <a:off x="0" y="0"/>
                        <a:ext cx="6840220" cy="36195"/>
                        <a:chOff x="0" y="0"/>
                        <a:chExt cx="6521450" cy="45085"/>
                      </a:xfrm>
                    </wpg:grpSpPr>
                    <wps:wsp>
                      <wps:cNvPr id="361616663" name="正方形/長方形 89"/>
                      <wps:cNvSpPr/>
                      <wps:spPr>
                        <a:xfrm>
                          <a:off x="0" y="0"/>
                          <a:ext cx="6521450" cy="45085"/>
                        </a:xfrm>
                        <a:prstGeom prst="rect">
                          <a:avLst/>
                        </a:prstGeom>
                        <a:solidFill>
                          <a:sysClr val="window" lastClr="FFFFFF">
                            <a:lumMod val="8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6853760" name="正方形/長方形 11"/>
                      <wps:cNvSpPr/>
                      <wps:spPr>
                        <a:xfrm>
                          <a:off x="0" y="0"/>
                          <a:ext cx="1824355" cy="45085"/>
                        </a:xfrm>
                        <a:custGeom>
                          <a:avLst/>
                          <a:gdLst>
                            <a:gd name="connsiteX0" fmla="*/ 0 w 1799590"/>
                            <a:gd name="connsiteY0" fmla="*/ 0 h 35560"/>
                            <a:gd name="connsiteX1" fmla="*/ 1799590 w 1799590"/>
                            <a:gd name="connsiteY1" fmla="*/ 0 h 35560"/>
                            <a:gd name="connsiteX2" fmla="*/ 1799590 w 1799590"/>
                            <a:gd name="connsiteY2" fmla="*/ 35560 h 35560"/>
                            <a:gd name="connsiteX3" fmla="*/ 0 w 1799590"/>
                            <a:gd name="connsiteY3" fmla="*/ 35560 h 35560"/>
                            <a:gd name="connsiteX4" fmla="*/ 0 w 1799590"/>
                            <a:gd name="connsiteY4" fmla="*/ 0 h 35560"/>
                            <a:gd name="connsiteX0" fmla="*/ 0 w 1799590"/>
                            <a:gd name="connsiteY0" fmla="*/ 0 h 37643"/>
                            <a:gd name="connsiteX1" fmla="*/ 1799590 w 1799590"/>
                            <a:gd name="connsiteY1" fmla="*/ 0 h 37643"/>
                            <a:gd name="connsiteX2" fmla="*/ 1772512 w 1799590"/>
                            <a:gd name="connsiteY2" fmla="*/ 37643 h 37643"/>
                            <a:gd name="connsiteX3" fmla="*/ 0 w 1799590"/>
                            <a:gd name="connsiteY3" fmla="*/ 35560 h 37643"/>
                            <a:gd name="connsiteX4" fmla="*/ 0 w 1799590"/>
                            <a:gd name="connsiteY4" fmla="*/ 0 h 37643"/>
                            <a:gd name="connsiteX0" fmla="*/ 0 w 1799590"/>
                            <a:gd name="connsiteY0" fmla="*/ 0 h 37643"/>
                            <a:gd name="connsiteX1" fmla="*/ 1799590 w 1799590"/>
                            <a:gd name="connsiteY1" fmla="*/ 0 h 37643"/>
                            <a:gd name="connsiteX2" fmla="*/ 1768346 w 1799590"/>
                            <a:gd name="connsiteY2" fmla="*/ 37643 h 37643"/>
                            <a:gd name="connsiteX3" fmla="*/ 0 w 1799590"/>
                            <a:gd name="connsiteY3" fmla="*/ 35560 h 37643"/>
                            <a:gd name="connsiteX4" fmla="*/ 0 w 1799590"/>
                            <a:gd name="connsiteY4" fmla="*/ 0 h 376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99590" h="37643">
                              <a:moveTo>
                                <a:pt x="0" y="0"/>
                              </a:moveTo>
                              <a:lnTo>
                                <a:pt x="1799590" y="0"/>
                              </a:lnTo>
                              <a:lnTo>
                                <a:pt x="1768346" y="37643"/>
                              </a:lnTo>
                              <a:lnTo>
                                <a:pt x="0" y="35560"/>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3B31AE" id="グループ化 97" o:spid="_x0000_s1026" style="position:absolute;left:0;text-align:left;margin-left:-11.7pt;margin-top:13.05pt;width:538.6pt;height:2.85pt;flip:y;z-index:251656192;mso-width-relative:margin;mso-height-relative:margin" coordsize="6521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">
              <v:rect id="正方形/長方形 89" o:spid="_x0000_s1027" style="position:absolute;width:65214;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" fillcolor="#d9d9d9" stroked="f" strokeweight="2pt"/>
              <v:shape id="正方形/長方形 11" o:spid="_x0000_s1028" style="position:absolute;width:18243;height:450;visibility:visible;mso-wrap-style:square;v-text-anchor:middle" coordsize="1799590,37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" path="m,l1799590,r-31244,37643l,35560,,xe" fillcolor="#4f81bd" stroked="f" strokeweight="2pt">
                <v:path arrowok="t" o:connecttype="custom" o:connectlocs="0,0;1824355,0;1792681,45085;0,42590;0,0" o:connectangles="0,0,0,0,0"/>
              </v:shape>
            </v:group>
          </w:pict>
        </mc:Fallback>
      </mc:AlternateContent>
    </w:r>
  </w:p>
  <w:p w14:paraId="2013BFA7" w14:textId="77777777" w:rsidR="00673F58" w:rsidRDefault="00673F58" w:rsidP="00B2580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87" type="#_x0000_t75" style="width:43.5pt;height:53.5pt" o:bullet="t">
        <v:imagedata r:id="rId1" o:title="手順アイコン"/>
      </v:shape>
    </w:pict>
  </w:numPicBullet>
  <w:numPicBullet w:numPicBulletId="1">
    <w:pict>
      <v:shape id="_x0000_i2188" type="#_x0000_t75" style="width:43.5pt;height:14pt" o:bullet="t">
        <v:imagedata r:id="rId2" o:title="menu2"/>
      </v:shape>
    </w:pict>
  </w:numPicBullet>
  <w:numPicBullet w:numPicBulletId="2">
    <w:pict>
      <v:shape id="_x0000_i2189" type="#_x0000_t75" style="width:57pt;height:25.5pt" o:bullet="t">
        <v:imagedata r:id="rId3" o:title="注意"/>
      </v:shape>
    </w:pict>
  </w:numPicBullet>
  <w:numPicBullet w:numPicBulletId="3">
    <w:pict>
      <v:shape id="_x0000_i2190" type="#_x0000_t75" style="width:57pt;height:25.5pt" o:bullet="t">
        <v:imagedata r:id="rId4" o:title="重要"/>
      </v:shape>
    </w:pict>
  </w:numPicBullet>
  <w:numPicBullet w:numPicBulletId="4">
    <w:pict>
      <v:shape id="_x0000_i2191" type="#_x0000_t75" style="width:57pt;height:25.5pt" o:bullet="t">
        <v:imagedata r:id="rId5" o:title="関連"/>
      </v:shape>
    </w:pict>
  </w:numPicBullet>
  <w:numPicBullet w:numPicBulletId="5">
    <w:pict>
      <v:shape id="_x0000_i2192" type="#_x0000_t75" style="width:57pt;height:25.5pt" o:bullet="t">
        <v:imagedata r:id="rId6" o:title="注意13p"/>
      </v:shape>
    </w:pict>
  </w:numPicBullet>
  <w:numPicBullet w:numPicBulletId="6">
    <w:pict>
      <v:shape id="_x0000_i2193" type="#_x0000_t75" style="width:57pt;height:25.5pt" o:bullet="t">
        <v:imagedata r:id="rId7" o:title="重要13p"/>
      </v:shape>
    </w:pict>
  </w:numPicBullet>
  <w:numPicBullet w:numPicBulletId="7">
    <w:pict>
      <v:shape id="_x0000_i2194" type="#_x0000_t75" style="width:57pt;height:25.5pt" o:bullet="t">
        <v:imagedata r:id="rId8" o:title="関連13p"/>
      </v:shape>
    </w:pict>
  </w:numPicBullet>
  <w:numPicBullet w:numPicBulletId="8">
    <w:pict>
      <v:shape id="_x0000_i2195" type="#_x0000_t75" style="width:57pt;height:25.5pt" o:bullet="t">
        <v:imagedata r:id="rId9" o:title="メモgray_13p"/>
      </v:shape>
    </w:pict>
  </w:numPicBullet>
  <w:numPicBullet w:numPicBulletId="9">
    <w:pict>
      <v:shape id="_x0000_i2196" type="#_x0000_t75" style="width:123pt;height:55.5pt" o:bullet="t">
        <v:imagedata r:id="rId10" o:title="制限事項"/>
      </v:shape>
    </w:pict>
  </w:numPicBullet>
  <w:numPicBullet w:numPicBulletId="10">
    <w:pict>
      <v:shape id="_x0000_i2197" type="#_x0000_t75" style="width:160.5pt;height:115pt" o:bullet="t">
        <v:imagedata r:id="rId11" o:title="QAアイコン"/>
      </v:shape>
    </w:pict>
  </w:numPicBullet>
  <w:abstractNum w:abstractNumId="0" w15:restartNumberingAfterBreak="0">
    <w:nsid w:val="FFFFFF7C"/>
    <w:multiLevelType w:val="singleLevel"/>
    <w:tmpl w:val="8DEE530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AB44C00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25327610"/>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1C984EF2"/>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82B8677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EB78DDE2"/>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D7B4A9E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A68980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E064D936"/>
    <w:lvl w:ilvl="0">
      <w:start w:val="1"/>
      <w:numFmt w:val="decimal"/>
      <w:lvlText w:val="%1."/>
      <w:lvlJc w:val="left"/>
      <w:pPr>
        <w:tabs>
          <w:tab w:val="num" w:pos="360"/>
        </w:tabs>
        <w:ind w:left="360" w:hangingChars="200" w:hanging="360"/>
      </w:pPr>
    </w:lvl>
  </w:abstractNum>
  <w:abstractNum w:abstractNumId="9" w15:restartNumberingAfterBreak="0">
    <w:nsid w:val="05B223D4"/>
    <w:multiLevelType w:val="hybridMultilevel"/>
    <w:tmpl w:val="D9FC15B0"/>
    <w:lvl w:ilvl="0" w:tplc="878EDB44">
      <w:start w:val="1"/>
      <w:numFmt w:val="bullet"/>
      <w:pStyle w:val="MJS-"/>
      <w:lvlText w:val=""/>
      <w:lvlJc w:val="righ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086712D5"/>
    <w:multiLevelType w:val="multilevel"/>
    <w:tmpl w:val="949CC1E2"/>
    <w:lvl w:ilvl="0">
      <w:start w:val="1"/>
      <w:numFmt w:val="bullet"/>
      <w:pStyle w:val="MJSQAA"/>
      <w:lvlText w:val="A"/>
      <w:lvlJc w:val="left"/>
      <w:pPr>
        <w:tabs>
          <w:tab w:val="num" w:pos="766"/>
        </w:tabs>
        <w:ind w:left="766" w:hanging="341"/>
      </w:pPr>
      <w:rPr>
        <w:rFonts w:ascii="メイリオ" w:eastAsia="メイリオ" w:hAnsi="メイリオ" w:hint="eastAsia"/>
        <w:b/>
        <w:i w:val="0"/>
        <w:color w:val="8EAADB"/>
        <w:sz w:val="22"/>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099E13AA"/>
    <w:multiLevelType w:val="hybridMultilevel"/>
    <w:tmpl w:val="0EB6AF20"/>
    <w:lvl w:ilvl="0" w:tplc="DF7C2DEC">
      <w:start w:val="1"/>
      <w:numFmt w:val="bullet"/>
      <w:pStyle w:val="MJS"/>
      <w:lvlText w:val=""/>
      <w:lvlJc w:val="left"/>
      <w:pPr>
        <w:ind w:left="930" w:hanging="420"/>
      </w:pPr>
      <w:rPr>
        <w:rFonts w:ascii="Wingdings" w:eastAsia="ＭＳ ゴシック" w:hAnsi="Wingdings" w:hint="default"/>
        <w:b/>
        <w:i w:val="0"/>
        <w:strike w:val="0"/>
        <w:color w:val="316CAE"/>
        <w:sz w:val="20"/>
        <w:u w:val="none"/>
      </w:rPr>
    </w:lvl>
    <w:lvl w:ilvl="1" w:tplc="0409000B" w:tentative="1">
      <w:start w:val="1"/>
      <w:numFmt w:val="bullet"/>
      <w:lvlText w:val=""/>
      <w:lvlJc w:val="left"/>
      <w:pPr>
        <w:ind w:left="1350" w:hanging="420"/>
      </w:pPr>
      <w:rPr>
        <w:rFonts w:ascii="Wingdings" w:hAnsi="Wingdings" w:hint="default"/>
      </w:rPr>
    </w:lvl>
    <w:lvl w:ilvl="2" w:tplc="0409000D"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B" w:tentative="1">
      <w:start w:val="1"/>
      <w:numFmt w:val="bullet"/>
      <w:lvlText w:val=""/>
      <w:lvlJc w:val="left"/>
      <w:pPr>
        <w:ind w:left="2610" w:hanging="420"/>
      </w:pPr>
      <w:rPr>
        <w:rFonts w:ascii="Wingdings" w:hAnsi="Wingdings" w:hint="default"/>
      </w:rPr>
    </w:lvl>
    <w:lvl w:ilvl="5" w:tplc="0409000D"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B" w:tentative="1">
      <w:start w:val="1"/>
      <w:numFmt w:val="bullet"/>
      <w:lvlText w:val=""/>
      <w:lvlJc w:val="left"/>
      <w:pPr>
        <w:ind w:left="3870" w:hanging="420"/>
      </w:pPr>
      <w:rPr>
        <w:rFonts w:ascii="Wingdings" w:hAnsi="Wingdings" w:hint="default"/>
      </w:rPr>
    </w:lvl>
    <w:lvl w:ilvl="8" w:tplc="0409000D" w:tentative="1">
      <w:start w:val="1"/>
      <w:numFmt w:val="bullet"/>
      <w:lvlText w:val=""/>
      <w:lvlJc w:val="left"/>
      <w:pPr>
        <w:ind w:left="4290" w:hanging="420"/>
      </w:pPr>
      <w:rPr>
        <w:rFonts w:ascii="Wingdings" w:hAnsi="Wingdings" w:hint="default"/>
      </w:rPr>
    </w:lvl>
  </w:abstractNum>
  <w:abstractNum w:abstractNumId="12" w15:restartNumberingAfterBreak="0">
    <w:nsid w:val="0B88083A"/>
    <w:multiLevelType w:val="hybridMultilevel"/>
    <w:tmpl w:val="F0487DA2"/>
    <w:lvl w:ilvl="0" w:tplc="3CB8BD7A">
      <w:start w:val="1"/>
      <w:numFmt w:val="bullet"/>
      <w:pStyle w:val="MJS0"/>
      <w:lvlText w:val=""/>
      <w:lvlPicBulletId w:val="6"/>
      <w:lvlJc w:val="left"/>
      <w:pPr>
        <w:ind w:left="420" w:hanging="420"/>
      </w:pPr>
      <w:rPr>
        <w:rFonts w:ascii="Symbol" w:hAnsi="Symbol" w:hint="default"/>
        <w:color w:val="auto"/>
        <w:sz w:val="55"/>
        <w:szCs w:val="55"/>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0C152565"/>
    <w:multiLevelType w:val="hybridMultilevel"/>
    <w:tmpl w:val="5A725FEC"/>
    <w:lvl w:ilvl="0" w:tplc="61DA5AC6">
      <w:start w:val="1"/>
      <w:numFmt w:val="bullet"/>
      <w:pStyle w:val="MJS-0"/>
      <w:lvlText w:val=""/>
      <w:lvlPicBulletId w:val="3"/>
      <w:lvlJc w:val="left"/>
      <w:pPr>
        <w:ind w:left="885" w:hanging="420"/>
      </w:pPr>
      <w:rPr>
        <w:rFonts w:ascii="Symbol" w:hAnsi="Symbol" w:hint="default"/>
        <w:color w:val="auto"/>
        <w:sz w:val="36"/>
        <w:szCs w:val="3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11B61D53"/>
    <w:multiLevelType w:val="multilevel"/>
    <w:tmpl w:val="B5561FF2"/>
    <w:lvl w:ilvl="0">
      <w:numFmt w:val="bullet"/>
      <w:pStyle w:val="MJS1"/>
      <w:lvlText w:val="●"/>
      <w:lvlJc w:val="left"/>
      <w:pPr>
        <w:ind w:left="624" w:hanging="170"/>
      </w:pPr>
      <w:rPr>
        <w:rFonts w:ascii="メイリオ" w:eastAsia="メイリオ" w:hAnsi="メイリオ" w:hint="eastAsia"/>
        <w:color w:val="auto"/>
        <w:sz w:val="16"/>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12591971"/>
    <w:multiLevelType w:val="hybridMultilevel"/>
    <w:tmpl w:val="9418E486"/>
    <w:lvl w:ilvl="0" w:tplc="ADC875FE">
      <w:start w:val="1"/>
      <w:numFmt w:val="bullet"/>
      <w:pStyle w:val="MJS-1"/>
      <w:lvlText w:val=""/>
      <w:lvlPicBulletId w:val="2"/>
      <w:lvlJc w:val="left"/>
      <w:pPr>
        <w:ind w:left="420" w:hanging="420"/>
      </w:pPr>
      <w:rPr>
        <w:rFonts w:ascii="Symbol" w:hAnsi="Symbol" w:hint="default"/>
        <w:color w:val="auto"/>
        <w:sz w:val="36"/>
        <w:szCs w:val="3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15C84449"/>
    <w:multiLevelType w:val="multilevel"/>
    <w:tmpl w:val="BEC4F238"/>
    <w:lvl w:ilvl="0">
      <w:numFmt w:val="bullet"/>
      <w:pStyle w:val="MJS2"/>
      <w:lvlText w:val=""/>
      <w:lvlJc w:val="left"/>
      <w:pPr>
        <w:ind w:left="680" w:hanging="255"/>
      </w:pPr>
      <w:rPr>
        <w:rFonts w:ascii="Wingdings" w:hAnsi="Wingdings" w:hint="default"/>
        <w:position w:val="-2"/>
        <w:sz w:val="26"/>
        <w:lang w:val="en-US"/>
      </w:rPr>
    </w:lvl>
    <w:lvl w:ilvl="1">
      <w:start w:val="1"/>
      <w:numFmt w:val="bullet"/>
      <w:lvlText w:val=""/>
      <w:lvlJc w:val="left"/>
      <w:pPr>
        <w:ind w:left="1237" w:hanging="420"/>
      </w:pPr>
      <w:rPr>
        <w:rFonts w:ascii="Wingdings" w:hAnsi="Wingdings" w:hint="default"/>
      </w:rPr>
    </w:lvl>
    <w:lvl w:ilvl="2">
      <w:start w:val="1"/>
      <w:numFmt w:val="bullet"/>
      <w:lvlText w:val=""/>
      <w:lvlJc w:val="left"/>
      <w:pPr>
        <w:ind w:left="1657" w:hanging="420"/>
      </w:pPr>
      <w:rPr>
        <w:rFonts w:ascii="Wingdings" w:hAnsi="Wingdings" w:hint="default"/>
      </w:rPr>
    </w:lvl>
    <w:lvl w:ilvl="3">
      <w:start w:val="1"/>
      <w:numFmt w:val="bullet"/>
      <w:lvlText w:val=""/>
      <w:lvlJc w:val="left"/>
      <w:pPr>
        <w:ind w:left="2077" w:hanging="420"/>
      </w:pPr>
      <w:rPr>
        <w:rFonts w:ascii="Wingdings" w:hAnsi="Wingdings" w:hint="default"/>
      </w:rPr>
    </w:lvl>
    <w:lvl w:ilvl="4">
      <w:start w:val="1"/>
      <w:numFmt w:val="bullet"/>
      <w:lvlText w:val=""/>
      <w:lvlJc w:val="left"/>
      <w:pPr>
        <w:ind w:left="2497" w:hanging="420"/>
      </w:pPr>
      <w:rPr>
        <w:rFonts w:ascii="Wingdings" w:hAnsi="Wingdings" w:hint="default"/>
      </w:rPr>
    </w:lvl>
    <w:lvl w:ilvl="5">
      <w:start w:val="1"/>
      <w:numFmt w:val="bullet"/>
      <w:lvlText w:val=""/>
      <w:lvlJc w:val="left"/>
      <w:pPr>
        <w:ind w:left="2917" w:hanging="420"/>
      </w:pPr>
      <w:rPr>
        <w:rFonts w:ascii="Wingdings" w:hAnsi="Wingdings" w:hint="default"/>
      </w:rPr>
    </w:lvl>
    <w:lvl w:ilvl="6">
      <w:start w:val="1"/>
      <w:numFmt w:val="bullet"/>
      <w:lvlText w:val=""/>
      <w:lvlJc w:val="left"/>
      <w:pPr>
        <w:ind w:left="3337" w:hanging="420"/>
      </w:pPr>
      <w:rPr>
        <w:rFonts w:ascii="Wingdings" w:hAnsi="Wingdings" w:hint="default"/>
      </w:rPr>
    </w:lvl>
    <w:lvl w:ilvl="7">
      <w:start w:val="1"/>
      <w:numFmt w:val="bullet"/>
      <w:lvlText w:val=""/>
      <w:lvlJc w:val="left"/>
      <w:pPr>
        <w:ind w:left="3757" w:hanging="420"/>
      </w:pPr>
      <w:rPr>
        <w:rFonts w:ascii="Wingdings" w:hAnsi="Wingdings" w:hint="default"/>
      </w:rPr>
    </w:lvl>
    <w:lvl w:ilvl="8">
      <w:start w:val="1"/>
      <w:numFmt w:val="bullet"/>
      <w:lvlText w:val=""/>
      <w:lvlJc w:val="left"/>
      <w:pPr>
        <w:ind w:left="4177" w:hanging="420"/>
      </w:pPr>
      <w:rPr>
        <w:rFonts w:ascii="Wingdings" w:hAnsi="Wingdings" w:hint="default"/>
      </w:rPr>
    </w:lvl>
  </w:abstractNum>
  <w:abstractNum w:abstractNumId="17" w15:restartNumberingAfterBreak="0">
    <w:nsid w:val="17C6475A"/>
    <w:multiLevelType w:val="hybridMultilevel"/>
    <w:tmpl w:val="DAF0ED40"/>
    <w:lvl w:ilvl="0" w:tplc="56509A18">
      <w:start w:val="1"/>
      <w:numFmt w:val="bullet"/>
      <w:pStyle w:val="MJS3"/>
      <w:lvlText w:val=""/>
      <w:lvlPicBulletId w:val="7"/>
      <w:lvlJc w:val="left"/>
      <w:pPr>
        <w:ind w:left="885" w:hanging="420"/>
      </w:pPr>
      <w:rPr>
        <w:rFonts w:ascii="Symbol" w:hAnsi="Symbol" w:hint="default"/>
        <w:color w:val="auto"/>
        <w:sz w:val="55"/>
        <w:szCs w:val="55"/>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1CA81A6F"/>
    <w:multiLevelType w:val="multilevel"/>
    <w:tmpl w:val="D958AE22"/>
    <w:lvl w:ilvl="0">
      <w:start w:val="1"/>
      <w:numFmt w:val="bullet"/>
      <w:pStyle w:val="MJS-2"/>
      <w:lvlText w:val=""/>
      <w:lvlJc w:val="left"/>
      <w:pPr>
        <w:tabs>
          <w:tab w:val="num" w:pos="510"/>
        </w:tabs>
        <w:ind w:left="510" w:hanging="226"/>
      </w:pPr>
      <w:rPr>
        <w:rFonts w:ascii="Wingdings" w:eastAsia="メイリオ" w:hAnsi="Wingdings" w:hint="default"/>
      </w:rPr>
    </w:lvl>
    <w:lvl w:ilvl="1">
      <w:numFmt w:val="bullet"/>
      <w:lvlText w:val="・"/>
      <w:lvlJc w:val="left"/>
      <w:pPr>
        <w:tabs>
          <w:tab w:val="num" w:pos="510"/>
        </w:tabs>
        <w:ind w:left="510" w:hanging="226"/>
      </w:pPr>
      <w:rPr>
        <w:rFonts w:ascii="メイリオ" w:eastAsia="メイリオ" w:hAnsi="メイリオ" w:hint="eastAsia"/>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1D184F1A"/>
    <w:multiLevelType w:val="hybridMultilevel"/>
    <w:tmpl w:val="D9284EF4"/>
    <w:lvl w:ilvl="0" w:tplc="47223860">
      <w:start w:val="1"/>
      <w:numFmt w:val="bullet"/>
      <w:lvlText w:val=""/>
      <w:lvlPicBulletId w:val="9"/>
      <w:lvlJc w:val="left"/>
      <w:pPr>
        <w:ind w:left="885" w:hanging="420"/>
      </w:pPr>
      <w:rPr>
        <w:rFonts w:ascii="Symbol" w:hAnsi="Symbol" w:hint="default"/>
        <w:color w:val="auto"/>
        <w:sz w:val="36"/>
        <w:szCs w:val="3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23117D57"/>
    <w:multiLevelType w:val="multilevel"/>
    <w:tmpl w:val="A58430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position w:val="-4"/>
        <w:sz w:val="32"/>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27EF3784"/>
    <w:multiLevelType w:val="hybridMultilevel"/>
    <w:tmpl w:val="13B0CB2C"/>
    <w:lvl w:ilvl="0" w:tplc="E3C0DB1C">
      <w:numFmt w:val="bullet"/>
      <w:lvlText w:val="●"/>
      <w:lvlJc w:val="left"/>
      <w:pPr>
        <w:ind w:left="757" w:hanging="360"/>
      </w:pPr>
      <w:rPr>
        <w:rFonts w:ascii="メイリオ" w:eastAsia="メイリオ" w:hAnsi="メイリオ" w:cs="メイリオ" w:hint="eastAsia"/>
        <w:lang w:val="en-US"/>
      </w:rPr>
    </w:lvl>
    <w:lvl w:ilvl="1" w:tplc="0409000B" w:tentative="1">
      <w:start w:val="1"/>
      <w:numFmt w:val="bullet"/>
      <w:lvlText w:val=""/>
      <w:lvlJc w:val="left"/>
      <w:pPr>
        <w:ind w:left="1237" w:hanging="420"/>
      </w:pPr>
      <w:rPr>
        <w:rFonts w:ascii="Wingdings" w:hAnsi="Wingdings" w:hint="default"/>
      </w:rPr>
    </w:lvl>
    <w:lvl w:ilvl="2" w:tplc="0409000D" w:tentative="1">
      <w:start w:val="1"/>
      <w:numFmt w:val="bullet"/>
      <w:lvlText w:val=""/>
      <w:lvlJc w:val="left"/>
      <w:pPr>
        <w:ind w:left="1657" w:hanging="420"/>
      </w:pPr>
      <w:rPr>
        <w:rFonts w:ascii="Wingdings" w:hAnsi="Wingdings" w:hint="default"/>
      </w:rPr>
    </w:lvl>
    <w:lvl w:ilvl="3" w:tplc="04090001" w:tentative="1">
      <w:start w:val="1"/>
      <w:numFmt w:val="bullet"/>
      <w:lvlText w:val=""/>
      <w:lvlJc w:val="left"/>
      <w:pPr>
        <w:ind w:left="2077" w:hanging="420"/>
      </w:pPr>
      <w:rPr>
        <w:rFonts w:ascii="Wingdings" w:hAnsi="Wingdings" w:hint="default"/>
      </w:rPr>
    </w:lvl>
    <w:lvl w:ilvl="4" w:tplc="0409000B" w:tentative="1">
      <w:start w:val="1"/>
      <w:numFmt w:val="bullet"/>
      <w:lvlText w:val=""/>
      <w:lvlJc w:val="left"/>
      <w:pPr>
        <w:ind w:left="2497" w:hanging="420"/>
      </w:pPr>
      <w:rPr>
        <w:rFonts w:ascii="Wingdings" w:hAnsi="Wingdings" w:hint="default"/>
      </w:rPr>
    </w:lvl>
    <w:lvl w:ilvl="5" w:tplc="0409000D" w:tentative="1">
      <w:start w:val="1"/>
      <w:numFmt w:val="bullet"/>
      <w:lvlText w:val=""/>
      <w:lvlJc w:val="left"/>
      <w:pPr>
        <w:ind w:left="2917" w:hanging="420"/>
      </w:pPr>
      <w:rPr>
        <w:rFonts w:ascii="Wingdings" w:hAnsi="Wingdings" w:hint="default"/>
      </w:rPr>
    </w:lvl>
    <w:lvl w:ilvl="6" w:tplc="04090001" w:tentative="1">
      <w:start w:val="1"/>
      <w:numFmt w:val="bullet"/>
      <w:lvlText w:val=""/>
      <w:lvlJc w:val="left"/>
      <w:pPr>
        <w:ind w:left="3337" w:hanging="420"/>
      </w:pPr>
      <w:rPr>
        <w:rFonts w:ascii="Wingdings" w:hAnsi="Wingdings" w:hint="default"/>
      </w:rPr>
    </w:lvl>
    <w:lvl w:ilvl="7" w:tplc="0409000B" w:tentative="1">
      <w:start w:val="1"/>
      <w:numFmt w:val="bullet"/>
      <w:lvlText w:val=""/>
      <w:lvlJc w:val="left"/>
      <w:pPr>
        <w:ind w:left="3757" w:hanging="420"/>
      </w:pPr>
      <w:rPr>
        <w:rFonts w:ascii="Wingdings" w:hAnsi="Wingdings" w:hint="default"/>
      </w:rPr>
    </w:lvl>
    <w:lvl w:ilvl="8" w:tplc="0409000D" w:tentative="1">
      <w:start w:val="1"/>
      <w:numFmt w:val="bullet"/>
      <w:lvlText w:val=""/>
      <w:lvlJc w:val="left"/>
      <w:pPr>
        <w:ind w:left="4177" w:hanging="420"/>
      </w:pPr>
      <w:rPr>
        <w:rFonts w:ascii="Wingdings" w:hAnsi="Wingdings" w:hint="default"/>
      </w:rPr>
    </w:lvl>
  </w:abstractNum>
  <w:abstractNum w:abstractNumId="22" w15:restartNumberingAfterBreak="0">
    <w:nsid w:val="2DF12DE6"/>
    <w:multiLevelType w:val="hybridMultilevel"/>
    <w:tmpl w:val="F61634A6"/>
    <w:lvl w:ilvl="0" w:tplc="33A0DDD6">
      <w:start w:val="1"/>
      <w:numFmt w:val="bullet"/>
      <w:pStyle w:val="MJS4"/>
      <w:lvlText w:val=""/>
      <w:lvlPicBulletId w:val="8"/>
      <w:lvlJc w:val="left"/>
      <w:pPr>
        <w:ind w:left="885" w:hanging="420"/>
      </w:pPr>
      <w:rPr>
        <w:rFonts w:ascii="Symbol" w:hAnsi="Symbol" w:hint="default"/>
        <w:color w:val="auto"/>
        <w:sz w:val="55"/>
        <w:szCs w:val="55"/>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32287337"/>
    <w:multiLevelType w:val="multilevel"/>
    <w:tmpl w:val="4AA64734"/>
    <w:lvl w:ilvl="0">
      <w:start w:val="1"/>
      <w:numFmt w:val="bullet"/>
      <w:pStyle w:val="MJSQA"/>
      <w:suff w:val="nothing"/>
      <w:lvlText w:val=""/>
      <w:lvlPicBulletId w:val="10"/>
      <w:lvlJc w:val="left"/>
      <w:pPr>
        <w:ind w:left="440" w:hanging="440"/>
      </w:pPr>
      <w:rPr>
        <w:rFonts w:ascii="Symbol" w:hAnsi="Symbol" w:hint="default"/>
        <w:color w:val="auto"/>
        <w:sz w:val="72"/>
        <w:szCs w:val="7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4" w15:restartNumberingAfterBreak="0">
    <w:nsid w:val="34641A9D"/>
    <w:multiLevelType w:val="hybridMultilevel"/>
    <w:tmpl w:val="613C9A7A"/>
    <w:lvl w:ilvl="0" w:tplc="B192E2BA">
      <w:start w:val="1"/>
      <w:numFmt w:val="bullet"/>
      <w:pStyle w:val="MJS-3"/>
      <w:lvlText w:val=""/>
      <w:lvlPicBulletId w:val="4"/>
      <w:lvlJc w:val="left"/>
      <w:pPr>
        <w:ind w:left="420" w:hanging="420"/>
      </w:pPr>
      <w:rPr>
        <w:rFonts w:ascii="Symbol" w:hAnsi="Symbol" w:hint="default"/>
        <w:color w:val="auto"/>
        <w:sz w:val="36"/>
        <w:szCs w:val="3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3501254E"/>
    <w:multiLevelType w:val="multilevel"/>
    <w:tmpl w:val="CB2E4FE6"/>
    <w:lvl w:ilvl="0">
      <w:start w:val="1"/>
      <w:numFmt w:val="bullet"/>
      <w:lvlText w:val=""/>
      <w:lvlJc w:val="left"/>
      <w:pPr>
        <w:ind w:left="420" w:hanging="420"/>
      </w:pPr>
      <w:rPr>
        <w:rFonts w:ascii="Wingdings" w:hAnsi="Wingdings" w:hint="default"/>
      </w:rPr>
    </w:lvl>
    <w:lvl w:ilvl="1">
      <w:start w:val="1"/>
      <w:numFmt w:val="bullet"/>
      <w:pStyle w:val="4"/>
      <w:lvlText w:val=""/>
      <w:lvlJc w:val="left"/>
      <w:pPr>
        <w:ind w:left="680" w:hanging="283"/>
      </w:pPr>
      <w:rPr>
        <w:rFonts w:ascii="Wingdings" w:hAnsi="Wingdings" w:hint="default"/>
        <w:position w:val="-2"/>
        <w:sz w:val="28"/>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38D51228"/>
    <w:multiLevelType w:val="multilevel"/>
    <w:tmpl w:val="B56EBC16"/>
    <w:lvl w:ilvl="0">
      <w:start w:val="1"/>
      <w:numFmt w:val="bullet"/>
      <w:pStyle w:val="MJS-QA"/>
      <w:suff w:val="nothing"/>
      <w:lvlText w:val=""/>
      <w:lvlPicBulletId w:val="10"/>
      <w:lvlJc w:val="left"/>
      <w:pPr>
        <w:ind w:left="440" w:hanging="440"/>
      </w:pPr>
      <w:rPr>
        <w:rFonts w:ascii="Symbol" w:hAnsi="Symbol" w:hint="default"/>
        <w:color w:val="auto"/>
        <w:position w:val="-6"/>
        <w:sz w:val="48"/>
        <w:szCs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7" w15:restartNumberingAfterBreak="0">
    <w:nsid w:val="39384E4C"/>
    <w:multiLevelType w:val="hybridMultilevel"/>
    <w:tmpl w:val="DDE662E6"/>
    <w:lvl w:ilvl="0" w:tplc="7AF6A25E">
      <w:start w:val="1"/>
      <w:numFmt w:val="bullet"/>
      <w:pStyle w:val="MJS-4"/>
      <w:lvlText w:val=""/>
      <w:lvlJc w:val="righ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3BBC64E8"/>
    <w:multiLevelType w:val="hybridMultilevel"/>
    <w:tmpl w:val="6F860888"/>
    <w:lvl w:ilvl="0" w:tplc="9F282990">
      <w:start w:val="1"/>
      <w:numFmt w:val="bullet"/>
      <w:pStyle w:val="MJS5"/>
      <w:lvlText w:val=""/>
      <w:lvlPicBulletId w:val="1"/>
      <w:lvlJc w:val="left"/>
      <w:pPr>
        <w:ind w:left="420" w:hanging="420"/>
      </w:pPr>
      <w:rPr>
        <w:rFonts w:ascii="Symbol" w:hAnsi="Symbol" w:hint="default"/>
        <w:color w:val="auto"/>
        <w:sz w:val="32"/>
        <w:szCs w:val="3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3D7E4E4C"/>
    <w:multiLevelType w:val="hybridMultilevel"/>
    <w:tmpl w:val="BEB004D0"/>
    <w:lvl w:ilvl="0" w:tplc="0CE4E6E8">
      <w:start w:val="1"/>
      <w:numFmt w:val="bullet"/>
      <w:pStyle w:val="MJS6"/>
      <w:lvlText w:val=""/>
      <w:lvlPicBulletId w:val="5"/>
      <w:lvlJc w:val="left"/>
      <w:pPr>
        <w:ind w:left="885" w:hanging="420"/>
      </w:pPr>
      <w:rPr>
        <w:rFonts w:ascii="Symbol" w:hAnsi="Symbol" w:hint="default"/>
        <w:color w:val="auto"/>
        <w:sz w:val="55"/>
        <w:szCs w:val="55"/>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54E057BC"/>
    <w:multiLevelType w:val="multilevel"/>
    <w:tmpl w:val="4DCA9412"/>
    <w:lvl w:ilvl="0">
      <w:start w:val="1"/>
      <w:numFmt w:val="decimal"/>
      <w:lvlRestart w:val="0"/>
      <w:pStyle w:val="MJS-5"/>
      <w:suff w:val="nothing"/>
      <w:lvlText w:val="第%1章"/>
      <w:lvlJc w:val="left"/>
      <w:pPr>
        <w:ind w:left="284" w:hanging="284"/>
      </w:pPr>
      <w:rPr>
        <w:rFonts w:ascii="メイリオ" w:eastAsia="メイリオ" w:hAnsi="Arial" w:hint="eastAsia"/>
        <w:b/>
        <w:i w:val="0"/>
        <w:color w:val="92CDDC"/>
        <w:sz w:val="120"/>
      </w:rPr>
    </w:lvl>
    <w:lvl w:ilvl="1">
      <w:start w:val="1"/>
      <w:numFmt w:val="decimal"/>
      <w:pStyle w:val="1"/>
      <w:lvlText w:val="%1.%2"/>
      <w:lvlJc w:val="left"/>
      <w:pPr>
        <w:tabs>
          <w:tab w:val="num" w:pos="1134"/>
        </w:tabs>
        <w:ind w:left="1134" w:hanging="1049"/>
      </w:pPr>
      <w:rPr>
        <w:rFonts w:ascii="メイリオ" w:eastAsia="メイリオ" w:hAnsi="Arial" w:hint="eastAsia"/>
        <w:b/>
        <w:i w:val="0"/>
        <w:color w:val="auto"/>
        <w:sz w:val="32"/>
      </w:rPr>
    </w:lvl>
    <w:lvl w:ilvl="2">
      <w:start w:val="1"/>
      <w:numFmt w:val="decimal"/>
      <w:pStyle w:val="2"/>
      <w:lvlText w:val="%1.%2.%3"/>
      <w:lvlJc w:val="left"/>
      <w:pPr>
        <w:tabs>
          <w:tab w:val="num" w:pos="1304"/>
        </w:tabs>
        <w:ind w:left="1304" w:hanging="1134"/>
      </w:pPr>
      <w:rPr>
        <w:rFonts w:ascii="メイリオ" w:eastAsia="メイリオ" w:hAnsi="Arial" w:hint="eastAsia"/>
        <w:b/>
        <w:i w:val="0"/>
        <w:color w:val="1F497D"/>
        <w:sz w:val="28"/>
      </w:rPr>
    </w:lvl>
    <w:lvl w:ilvl="3">
      <w:start w:val="1"/>
      <w:numFmt w:val="decimal"/>
      <w:pStyle w:val="3"/>
      <w:lvlText w:val="%1.%2.%3.%4"/>
      <w:lvlJc w:val="left"/>
      <w:pPr>
        <w:tabs>
          <w:tab w:val="num" w:pos="1588"/>
        </w:tabs>
        <w:ind w:left="1588" w:hanging="1191"/>
      </w:pPr>
      <w:rPr>
        <w:rFonts w:ascii="メイリオ" w:eastAsia="メイリオ" w:hint="eastAsia"/>
      </w:rPr>
    </w:lvl>
    <w:lvl w:ilvl="4">
      <w:start w:val="1"/>
      <w:numFmt w:val="none"/>
      <w:lvlText w:val=""/>
      <w:lvlJc w:val="left"/>
      <w:pPr>
        <w:ind w:left="2100" w:hanging="420"/>
      </w:pPr>
      <w:rPr>
        <w:rFonts w:ascii="メイリオ" w:eastAsia="メイリオ" w:hint="eastAsia"/>
        <w:sz w:val="22"/>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1" w15:restartNumberingAfterBreak="0">
    <w:nsid w:val="562B709B"/>
    <w:multiLevelType w:val="multilevel"/>
    <w:tmpl w:val="44F6FE22"/>
    <w:lvl w:ilvl="0">
      <w:start w:val="1"/>
      <w:numFmt w:val="bullet"/>
      <w:pStyle w:val="MJSQAQ"/>
      <w:lvlText w:val="Q"/>
      <w:lvlJc w:val="left"/>
      <w:pPr>
        <w:ind w:left="340" w:hanging="340"/>
      </w:pPr>
      <w:rPr>
        <w:rFonts w:ascii="メイリオ" w:eastAsia="メイリオ" w:hAnsi="メイリオ" w:hint="eastAsia"/>
        <w:b/>
        <w:i w:val="0"/>
        <w:color w:val="246A98"/>
        <w:sz w:val="22"/>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5C5E49D8"/>
    <w:multiLevelType w:val="multilevel"/>
    <w:tmpl w:val="BF442ED4"/>
    <w:lvl w:ilvl="0">
      <w:start w:val="1"/>
      <w:numFmt w:val="bullet"/>
      <w:pStyle w:val="a"/>
      <w:lvlText w:val=""/>
      <w:lvlJc w:val="left"/>
      <w:pPr>
        <w:ind w:left="624" w:hanging="227"/>
      </w:pPr>
      <w:rPr>
        <w:rFonts w:ascii="Wingdings" w:hAnsi="Wingdings" w:hint="default"/>
        <w:color w:val="4F81BD"/>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15:restartNumberingAfterBreak="0">
    <w:nsid w:val="626F1AA0"/>
    <w:multiLevelType w:val="hybridMultilevel"/>
    <w:tmpl w:val="21F2907C"/>
    <w:lvl w:ilvl="0" w:tplc="534CF8B4">
      <w:start w:val="1"/>
      <w:numFmt w:val="bullet"/>
      <w:pStyle w:val="MJS-6"/>
      <w:lvlText w:val=""/>
      <w:lvlPicBulletId w:val="0"/>
      <w:lvlJc w:val="left"/>
      <w:pPr>
        <w:ind w:left="885" w:hanging="420"/>
      </w:pPr>
      <w:rPr>
        <w:rFonts w:ascii="Symbol" w:hAnsi="Symbol" w:hint="default"/>
        <w:color w:val="auto"/>
        <w:sz w:val="76"/>
        <w:szCs w:val="7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643928E1"/>
    <w:multiLevelType w:val="multilevel"/>
    <w:tmpl w:val="36CE0BF8"/>
    <w:styleLink w:val="30"/>
    <w:lvl w:ilvl="0">
      <w:start w:val="1"/>
      <w:numFmt w:val="decimalEnclosedCircle"/>
      <w:lvlText w:val="%1"/>
      <w:lvlJc w:val="left"/>
      <w:pPr>
        <w:ind w:left="709" w:hanging="420"/>
      </w:pPr>
      <w:rPr>
        <w:rFonts w:eastAsia="メイリオ" w:hint="eastAsia"/>
        <w:b/>
        <w:i w:val="0"/>
        <w:color w:val="1F497D"/>
        <w:sz w:val="20"/>
      </w:rPr>
    </w:lvl>
    <w:lvl w:ilvl="1">
      <w:start w:val="1"/>
      <w:numFmt w:val="aiueoFullWidth"/>
      <w:lvlText w:val="(%2)"/>
      <w:lvlJc w:val="left"/>
      <w:pPr>
        <w:ind w:left="1124" w:hanging="420"/>
      </w:pPr>
      <w:rPr>
        <w:rFonts w:hint="eastAsia"/>
      </w:rPr>
    </w:lvl>
    <w:lvl w:ilvl="2">
      <w:start w:val="1"/>
      <w:numFmt w:val="decimalEnclosedCircle"/>
      <w:lvlText w:val="%3"/>
      <w:lvlJc w:val="left"/>
      <w:pPr>
        <w:ind w:left="1544" w:hanging="420"/>
      </w:pPr>
      <w:rPr>
        <w:rFonts w:hint="eastAsia"/>
      </w:rPr>
    </w:lvl>
    <w:lvl w:ilvl="3">
      <w:start w:val="1"/>
      <w:numFmt w:val="decimal"/>
      <w:lvlText w:val="%4."/>
      <w:lvlJc w:val="left"/>
      <w:pPr>
        <w:ind w:left="1964" w:hanging="420"/>
      </w:pPr>
      <w:rPr>
        <w:rFonts w:hint="eastAsia"/>
      </w:rPr>
    </w:lvl>
    <w:lvl w:ilvl="4">
      <w:start w:val="1"/>
      <w:numFmt w:val="aiueoFullWidth"/>
      <w:lvlText w:val="(%5)"/>
      <w:lvlJc w:val="left"/>
      <w:pPr>
        <w:ind w:left="2384" w:hanging="420"/>
      </w:pPr>
      <w:rPr>
        <w:rFonts w:hint="eastAsia"/>
      </w:rPr>
    </w:lvl>
    <w:lvl w:ilvl="5">
      <w:start w:val="1"/>
      <w:numFmt w:val="decimalEnclosedCircle"/>
      <w:lvlText w:val="%6"/>
      <w:lvlJc w:val="left"/>
      <w:pPr>
        <w:ind w:left="2804" w:hanging="420"/>
      </w:pPr>
      <w:rPr>
        <w:rFonts w:hint="eastAsia"/>
      </w:rPr>
    </w:lvl>
    <w:lvl w:ilvl="6">
      <w:start w:val="1"/>
      <w:numFmt w:val="decimal"/>
      <w:lvlText w:val="%7."/>
      <w:lvlJc w:val="left"/>
      <w:pPr>
        <w:ind w:left="3224" w:hanging="420"/>
      </w:pPr>
      <w:rPr>
        <w:rFonts w:hint="eastAsia"/>
      </w:rPr>
    </w:lvl>
    <w:lvl w:ilvl="7">
      <w:start w:val="1"/>
      <w:numFmt w:val="aiueoFullWidth"/>
      <w:lvlText w:val="(%8)"/>
      <w:lvlJc w:val="left"/>
      <w:pPr>
        <w:ind w:left="3644" w:hanging="420"/>
      </w:pPr>
      <w:rPr>
        <w:rFonts w:hint="eastAsia"/>
      </w:rPr>
    </w:lvl>
    <w:lvl w:ilvl="8">
      <w:start w:val="1"/>
      <w:numFmt w:val="decimalEnclosedCircle"/>
      <w:lvlText w:val="%9"/>
      <w:lvlJc w:val="left"/>
      <w:pPr>
        <w:ind w:left="4064" w:hanging="420"/>
      </w:pPr>
      <w:rPr>
        <w:rFonts w:hint="eastAsia"/>
      </w:rPr>
    </w:lvl>
  </w:abstractNum>
  <w:abstractNum w:abstractNumId="35" w15:restartNumberingAfterBreak="0">
    <w:nsid w:val="709E373A"/>
    <w:multiLevelType w:val="multilevel"/>
    <w:tmpl w:val="A10CF732"/>
    <w:lvl w:ilvl="0">
      <w:start w:val="1"/>
      <w:numFmt w:val="none"/>
      <w:pStyle w:val="MJS7"/>
      <w:suff w:val="nothing"/>
      <w:lvlText w:val="%1"/>
      <w:lvlJc w:val="left"/>
      <w:pPr>
        <w:ind w:left="0" w:firstLine="0"/>
      </w:pPr>
      <w:rPr>
        <w:rFonts w:eastAsia="メイリオ" w:hint="eastAsia"/>
        <w:b/>
        <w:i w:val="0"/>
        <w:color w:val="1F497D"/>
        <w:sz w:val="22"/>
      </w:rPr>
    </w:lvl>
    <w:lvl w:ilvl="1">
      <w:start w:val="1"/>
      <w:numFmt w:val="decimalEnclosedCircle"/>
      <w:pStyle w:val="MJS8"/>
      <w:lvlText w:val="%2"/>
      <w:lvlJc w:val="left"/>
      <w:pPr>
        <w:ind w:left="794" w:hanging="340"/>
      </w:pPr>
      <w:rPr>
        <w:rFonts w:ascii="メイリオ" w:eastAsia="メイリオ" w:hint="eastAsia"/>
        <w:b/>
        <w:i w:val="0"/>
        <w:color w:val="1F497D"/>
        <w:sz w:val="22"/>
      </w:rPr>
    </w:lvl>
    <w:lvl w:ilvl="2">
      <w:start w:val="1"/>
      <w:numFmt w:val="decimalEnclosedCircle"/>
      <w:lvlText w:val="%3"/>
      <w:lvlJc w:val="left"/>
      <w:pPr>
        <w:ind w:left="1544" w:hanging="420"/>
      </w:pPr>
      <w:rPr>
        <w:rFonts w:hint="eastAsia"/>
      </w:rPr>
    </w:lvl>
    <w:lvl w:ilvl="3">
      <w:start w:val="1"/>
      <w:numFmt w:val="decimal"/>
      <w:lvlText w:val="%4."/>
      <w:lvlJc w:val="left"/>
      <w:pPr>
        <w:ind w:left="1964" w:hanging="420"/>
      </w:pPr>
      <w:rPr>
        <w:rFonts w:hint="eastAsia"/>
      </w:rPr>
    </w:lvl>
    <w:lvl w:ilvl="4">
      <w:start w:val="1"/>
      <w:numFmt w:val="aiueoFullWidth"/>
      <w:lvlText w:val="(%5)"/>
      <w:lvlJc w:val="left"/>
      <w:pPr>
        <w:ind w:left="2384" w:hanging="420"/>
      </w:pPr>
      <w:rPr>
        <w:rFonts w:hint="eastAsia"/>
      </w:rPr>
    </w:lvl>
    <w:lvl w:ilvl="5">
      <w:start w:val="1"/>
      <w:numFmt w:val="decimalEnclosedCircle"/>
      <w:lvlText w:val="%6"/>
      <w:lvlJc w:val="left"/>
      <w:pPr>
        <w:ind w:left="2804" w:hanging="420"/>
      </w:pPr>
      <w:rPr>
        <w:rFonts w:hint="eastAsia"/>
      </w:rPr>
    </w:lvl>
    <w:lvl w:ilvl="6">
      <w:start w:val="1"/>
      <w:numFmt w:val="decimal"/>
      <w:lvlText w:val="%7."/>
      <w:lvlJc w:val="left"/>
      <w:pPr>
        <w:ind w:left="3224" w:hanging="420"/>
      </w:pPr>
      <w:rPr>
        <w:rFonts w:hint="eastAsia"/>
      </w:rPr>
    </w:lvl>
    <w:lvl w:ilvl="7">
      <w:start w:val="1"/>
      <w:numFmt w:val="aiueoFullWidth"/>
      <w:lvlText w:val="(%8)"/>
      <w:lvlJc w:val="left"/>
      <w:pPr>
        <w:ind w:left="3644" w:hanging="420"/>
      </w:pPr>
      <w:rPr>
        <w:rFonts w:hint="eastAsia"/>
      </w:rPr>
    </w:lvl>
    <w:lvl w:ilvl="8">
      <w:start w:val="1"/>
      <w:numFmt w:val="decimalEnclosedCircle"/>
      <w:lvlText w:val="%9"/>
      <w:lvlJc w:val="left"/>
      <w:pPr>
        <w:ind w:left="4064" w:hanging="420"/>
      </w:pPr>
      <w:rPr>
        <w:rFonts w:hint="eastAsia"/>
      </w:rPr>
    </w:lvl>
  </w:abstractNum>
  <w:num w:numId="1" w16cid:durableId="538517999">
    <w:abstractNumId w:val="34"/>
  </w:num>
  <w:num w:numId="2" w16cid:durableId="261688047">
    <w:abstractNumId w:val="25"/>
  </w:num>
  <w:num w:numId="3" w16cid:durableId="552619995">
    <w:abstractNumId w:val="32"/>
  </w:num>
  <w:num w:numId="4" w16cid:durableId="806360077">
    <w:abstractNumId w:val="33"/>
  </w:num>
  <w:num w:numId="5" w16cid:durableId="822937616">
    <w:abstractNumId w:val="28"/>
  </w:num>
  <w:num w:numId="6" w16cid:durableId="1919943012">
    <w:abstractNumId w:val="17"/>
  </w:num>
  <w:num w:numId="7" w16cid:durableId="1807311699">
    <w:abstractNumId w:val="29"/>
  </w:num>
  <w:num w:numId="8" w16cid:durableId="1936204348">
    <w:abstractNumId w:val="22"/>
  </w:num>
  <w:num w:numId="9" w16cid:durableId="738021508">
    <w:abstractNumId w:val="12"/>
  </w:num>
  <w:num w:numId="10" w16cid:durableId="1081636145">
    <w:abstractNumId w:val="13"/>
  </w:num>
  <w:num w:numId="11" w16cid:durableId="215513031">
    <w:abstractNumId w:val="9"/>
  </w:num>
  <w:num w:numId="12" w16cid:durableId="1569457911">
    <w:abstractNumId w:val="27"/>
  </w:num>
  <w:num w:numId="13" w16cid:durableId="932737703">
    <w:abstractNumId w:val="18"/>
  </w:num>
  <w:num w:numId="14" w16cid:durableId="153642664">
    <w:abstractNumId w:val="16"/>
  </w:num>
  <w:num w:numId="15" w16cid:durableId="1112358559">
    <w:abstractNumId w:val="30"/>
  </w:num>
  <w:num w:numId="16" w16cid:durableId="104350492">
    <w:abstractNumId w:val="3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92537152">
    <w:abstractNumId w:val="3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99447220">
    <w:abstractNumId w:val="30"/>
    <w:lvlOverride w:ilvl="0">
      <w:startOverride w:val="1"/>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65640169">
    <w:abstractNumId w:val="3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31030101">
    <w:abstractNumId w:val="11"/>
  </w:num>
  <w:num w:numId="21" w16cid:durableId="147938588">
    <w:abstractNumId w:val="30"/>
  </w:num>
  <w:num w:numId="22" w16cid:durableId="6299360">
    <w:abstractNumId w:val="14"/>
  </w:num>
  <w:num w:numId="23" w16cid:durableId="357967941">
    <w:abstractNumId w:val="15"/>
  </w:num>
  <w:num w:numId="24" w16cid:durableId="1181624331">
    <w:abstractNumId w:val="24"/>
  </w:num>
  <w:num w:numId="25" w16cid:durableId="1861704255">
    <w:abstractNumId w:val="35"/>
  </w:num>
  <w:num w:numId="26" w16cid:durableId="32697680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49216929">
    <w:abstractNumId w:val="8"/>
  </w:num>
  <w:num w:numId="28" w16cid:durableId="1730229986">
    <w:abstractNumId w:val="3"/>
  </w:num>
  <w:num w:numId="29" w16cid:durableId="1782803579">
    <w:abstractNumId w:val="2"/>
  </w:num>
  <w:num w:numId="30" w16cid:durableId="164442617">
    <w:abstractNumId w:val="1"/>
  </w:num>
  <w:num w:numId="31" w16cid:durableId="440537174">
    <w:abstractNumId w:val="0"/>
  </w:num>
  <w:num w:numId="32" w16cid:durableId="1381854830">
    <w:abstractNumId w:val="4"/>
  </w:num>
  <w:num w:numId="33" w16cid:durableId="311643121">
    <w:abstractNumId w:val="5"/>
  </w:num>
  <w:num w:numId="34" w16cid:durableId="1207377067">
    <w:abstractNumId w:val="7"/>
  </w:num>
  <w:num w:numId="35" w16cid:durableId="966854469">
    <w:abstractNumId w:val="6"/>
  </w:num>
  <w:num w:numId="36" w16cid:durableId="1486777911">
    <w:abstractNumId w:val="35"/>
    <w:lvlOverride w:ilvl="0">
      <w:lvl w:ilvl="0">
        <w:start w:val="1"/>
        <w:numFmt w:val="none"/>
        <w:pStyle w:val="MJS7"/>
        <w:suff w:val="nothing"/>
        <w:lvlText w:val="%1"/>
        <w:lvlJc w:val="left"/>
        <w:pPr>
          <w:ind w:left="0" w:firstLine="0"/>
        </w:pPr>
        <w:rPr>
          <w:rFonts w:eastAsia="メイリオ" w:hint="eastAsia"/>
          <w:b/>
          <w:i w:val="0"/>
          <w:color w:val="1F497D"/>
          <w:sz w:val="22"/>
        </w:rPr>
      </w:lvl>
    </w:lvlOverride>
    <w:lvlOverride w:ilvl="1">
      <w:lvl w:ilvl="1">
        <w:start w:val="1"/>
        <w:numFmt w:val="decimal"/>
        <w:pStyle w:val="MJS8"/>
        <w:lvlText w:val="%2"/>
        <w:lvlJc w:val="left"/>
        <w:pPr>
          <w:ind w:left="794" w:hanging="340"/>
        </w:pPr>
        <w:rPr>
          <w:rFonts w:ascii="Century Gothic" w:eastAsia="メイリオ" w:hAnsi="Century Gothic" w:hint="default"/>
          <w:b/>
          <w:i w:val="0"/>
          <w:color w:val="1F497D"/>
          <w:position w:val="4"/>
          <w:sz w:val="32"/>
        </w:rPr>
      </w:lvl>
    </w:lvlOverride>
    <w:lvlOverride w:ilvl="2">
      <w:lvl w:ilvl="2">
        <w:start w:val="1"/>
        <w:numFmt w:val="decimalEnclosedCircle"/>
        <w:lvlText w:val="%3"/>
        <w:lvlJc w:val="left"/>
        <w:pPr>
          <w:ind w:left="1544" w:hanging="420"/>
        </w:pPr>
        <w:rPr>
          <w:rFonts w:hint="eastAsia"/>
        </w:rPr>
      </w:lvl>
    </w:lvlOverride>
    <w:lvlOverride w:ilvl="3">
      <w:lvl w:ilvl="3">
        <w:start w:val="1"/>
        <w:numFmt w:val="decimal"/>
        <w:lvlText w:val="%4."/>
        <w:lvlJc w:val="left"/>
        <w:pPr>
          <w:ind w:left="1964" w:hanging="420"/>
        </w:pPr>
        <w:rPr>
          <w:rFonts w:hint="eastAsia"/>
        </w:rPr>
      </w:lvl>
    </w:lvlOverride>
    <w:lvlOverride w:ilvl="4">
      <w:lvl w:ilvl="4">
        <w:start w:val="1"/>
        <w:numFmt w:val="aiueoFullWidth"/>
        <w:lvlText w:val="(%5)"/>
        <w:lvlJc w:val="left"/>
        <w:pPr>
          <w:ind w:left="2384" w:hanging="420"/>
        </w:pPr>
        <w:rPr>
          <w:rFonts w:hint="eastAsia"/>
        </w:rPr>
      </w:lvl>
    </w:lvlOverride>
    <w:lvlOverride w:ilvl="5">
      <w:lvl w:ilvl="5">
        <w:start w:val="1"/>
        <w:numFmt w:val="decimalEnclosedCircle"/>
        <w:lvlText w:val="%6"/>
        <w:lvlJc w:val="left"/>
        <w:pPr>
          <w:ind w:left="2804" w:hanging="420"/>
        </w:pPr>
        <w:rPr>
          <w:rFonts w:hint="eastAsia"/>
        </w:rPr>
      </w:lvl>
    </w:lvlOverride>
    <w:lvlOverride w:ilvl="6">
      <w:lvl w:ilvl="6">
        <w:start w:val="1"/>
        <w:numFmt w:val="decimal"/>
        <w:lvlText w:val="%7."/>
        <w:lvlJc w:val="left"/>
        <w:pPr>
          <w:ind w:left="3224" w:hanging="420"/>
        </w:pPr>
        <w:rPr>
          <w:rFonts w:hint="eastAsia"/>
        </w:rPr>
      </w:lvl>
    </w:lvlOverride>
    <w:lvlOverride w:ilvl="7">
      <w:lvl w:ilvl="7">
        <w:start w:val="1"/>
        <w:numFmt w:val="aiueoFullWidth"/>
        <w:lvlText w:val="(%8)"/>
        <w:lvlJc w:val="left"/>
        <w:pPr>
          <w:ind w:left="3644" w:hanging="420"/>
        </w:pPr>
        <w:rPr>
          <w:rFonts w:hint="eastAsia"/>
        </w:rPr>
      </w:lvl>
    </w:lvlOverride>
    <w:lvlOverride w:ilvl="8">
      <w:lvl w:ilvl="8">
        <w:start w:val="1"/>
        <w:numFmt w:val="decimalEnclosedCircle"/>
        <w:lvlText w:val="%9"/>
        <w:lvlJc w:val="left"/>
        <w:pPr>
          <w:ind w:left="4064" w:hanging="420"/>
        </w:pPr>
        <w:rPr>
          <w:rFonts w:hint="eastAsia"/>
        </w:rPr>
      </w:lvl>
    </w:lvlOverride>
  </w:num>
  <w:num w:numId="37" w16cid:durableId="782655403">
    <w:abstractNumId w:val="21"/>
  </w:num>
  <w:num w:numId="38" w16cid:durableId="118645388">
    <w:abstractNumId w:val="35"/>
  </w:num>
  <w:num w:numId="39" w16cid:durableId="1734039084">
    <w:abstractNumId w:val="19"/>
  </w:num>
  <w:num w:numId="40" w16cid:durableId="161382823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1257268">
    <w:abstractNumId w:val="20"/>
  </w:num>
  <w:num w:numId="42" w16cid:durableId="10033890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79789994">
    <w:abstractNumId w:val="23"/>
  </w:num>
  <w:num w:numId="44" w16cid:durableId="375130464">
    <w:abstractNumId w:val="10"/>
  </w:num>
  <w:num w:numId="45" w16cid:durableId="1686587480">
    <w:abstractNumId w:val="31"/>
  </w:num>
  <w:num w:numId="46" w16cid:durableId="580261253">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966"/>
  <w:doNotHyphenateCaps/>
  <w:drawingGridHorizontalSpacing w:val="100"/>
  <w:drawingGridVerticalSpacing w:val="271"/>
  <w:displayHorizontalDrawingGridEvery w:val="0"/>
  <w:doNotShadeFormData/>
  <w:characterSpacingControl w:val="compressPunctuation"/>
  <w:noLineBreaksAfter w:lang="ja-JP" w:val="$([\{‘“〈《「『【〔＄（［｛｢￡￥"/>
  <w:noLineBreaksBefore w:lang="ja-JP" w:val="!%),.:;?]}°’”‰′″℃、。々〉》」』】〕゛゜ゝゞ・ヽヾ！％），．：；？］｝｡｣､･ﾞﾟ￠"/>
  <w:hdrShapeDefaults>
    <o:shapedefaults v:ext="edit" spidmax="2050" fill="f" fillcolor="#cfc" strokecolor="red">
      <v:fill color="#cfc" on="f"/>
      <v:stroke color="red" weight="2pt"/>
      <v:textbox inset="5.85pt,.7pt,5.85pt,.7pt"/>
      <o:colormru v:ext="edit" colors="#fc0,#c6d9f1,#f6f,#c6f,#f93,#f69,#f39,#ff505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lt;Approver 1&gt;" w:val="\'5c'5c'5c'5c'5c'5c'5c'5c'5c'5c'5c'5c'5c'5c'5c'5c'5c'5c'5c'5c'5c'5c'5c'5c'5c'5c'5c'5c'5c'5c'5c'5c'5c'5c'5c'5c'5c'93\'5c'5c'5c'5c'5c'5c'5c'5c'5c'5c'5c'5c'5c'5c'5c'5c'5c'5c'5c'5c'5c'5c'5c'5c'5c'5c'5c'5c'5c'5c'5c'5c'5c'5c'5c'5c'5c'8c\'5c'5c'5c'5c'5c'5c'5c'5c'5c'5c'5c'5c'5c'5c'5c'5c'5c'5c'5c'5c'5c'5c'5c'5c'5c'5c'5c'5c'5c'5c'5c'5c'5c'5c'5c'5c'5c'8b\'5c'5c'5c'5c'5c'5c'5c'5c'5c'5c'5c'5c'5c'5c'5c'5c'5c'5c'5c'5c'5c'5c'5c'5c'5c'5c'5c'5c'5c'5c'5c'5c'5c'5c'5c'5c'9e\'5c'5c'5c'5c'5c'5c'5c'5c'5c'5c'5c'5c'5c'5c'5c'5c'5c'5c'5c'5c'5c'5c'5c'5c'5c'5c'5c'5c'5c'5c'5c'5c'5c'5c'5c'5c'5c'8e\'5c'5c'5c'5c'5c'5c'5c'5c'5c'5c'5c'5c'5c'5c'5c'5c'5c'5c'5c'5c'5c'5c'5c'5c'5c'5c'5c'5c'5c'5c'5c'5c'5c'5c'5c'5c'5c'4f\'5c'5c'5c'5c'5c'5c'5c'5c'5c'5c'5c'5c'5c'5c'5c'5c'5c'5c'5c'5c'5c'5c'5c'5c'5c'5c'5c'5c'5c'5c'5c'5c'5c'5c'5c'5c'5c'95\'5c'5c'5c'5c'5c'5c'5c'5c'5c'5c'5c'5c'5c'5c'5c'5c'5c'5c'5c'5c'5c'5c'5c'5c'5c'5c'5c'5c'5c'5c'5c'5c'5c'5c'5c'5c'5c'48\'5c'5c'5c'5c'5c'5c'5c'5c'5c'5c'5c'5c'5c'5c'5c'5c'5c'5c'5c'5c'5c'5c'5c'5c'5c'5c'5c'5c'5c'5c'5c'5c'5c'5c'5c'5c'5c'8b\'5c'5c'5c'5c'5c'5c'5c'5c'5c'5c'5c'5c'5c'5c'5c'5c'5c'5c'5c'5c'5c'5c'5c'5c'5c'5c'5c'5c'5c'5c'5c'5c'5c'5c'5c'5c'5c'e2\'5c'5c'5c'5c'5c'5c'5c'5c'5c'5c'5c'5c'5c'5c'5c'5c'5c'5c'5c'5c'5c'5c'5c'5c'5c'5c'5c'5c'5c'5c'5c'5c'5c'5c'5c'5c'5c'8d\'5c'5c'5c'5c'5c'5c'5c'5c'5c'5c'5c'5c'5c'5c'5c'5c'5c'5c'5c'5c'5c'5c'5c'5c'5c'5c'5c'5c'5c'5c'5c'5c'5c'5c'5c'5c'5c'73"/>
    <w:docVar w:name="&lt;Approver 2&gt;" w:val="\'5c'5c'5c'5c'5c'5c'5c'5c'5c'5c'5c'5c'5c'5c'5c'5c'5c'5c'5c'5c'5c'5c'5c'5c'5c'5c'5c'5c'5c'5c'5c'5c'5c'5c'5c'5c'5c'93\'5c'5c'5c'5c'5c'5c'5c'5c'5c'5c'5c'5c'5c'5c'5c'5c'5c'5c'5c'5c'5c'5c'5c'5c'5c'5c'5c'5c'5c'5c'5c'5c'5c'5c'5c'5c'5c'fa\'5c'5c'5c'5c'5c'5c'5c'5c'5c'5c'5c'5c'5c'5c'5c'5c'5c'5c'5c'5c'5c'5c'5c'5c'5c'5c'5c'5c'5c'5c'5c'5c'5c'5c'5c'5c'5c'96\'5c'5c'5c'5c'5c'5c'5c'5c'5c'5c'5c'5c'5c'5c'5c'5c'5c'5c'5c'5c'5c'5c'5c'5c'5c'5c'5c'5c'5c'5c'5c'5c'5c'5c'5c'5c'5c'7b\'5c'5c'5c'5c'5c'5c'5c'5c'5c'5c'5c'5c'5c'5c'5c'5c'5c'5c'5c'5c'5c'5c'5c'5c'5c'5c'5c'5c'5c'5c'5c'5c'5c'5c'5c'5c'5c'83\'5c'5c'5c'5c'5c'5c'5c'5c'5c'5c'5c'5c'5c'5c'5c'5c'5c'5c'5c'5c'5c'5c'5c'5c'5c'5c'5c'5c'5c'5c'5c'5c'5c'5c'5c'5c'5c'49\'5c'5c'5c'5c'5c'5c'5c'5c'5c'5c'5c'5c'5c'5c'5c'5c'5c'5c'5c'5c'5c'5c'5c'5c'5c'5c'5c'5c'5c'5c'5c'5c'5c'5c'5c'5c'5c'83\'5c'5c'5c'5c'5c'5c'5c'5c'5c'5c'5c'5c'5c'5c'5c'5c'5c'5c'5c'5c'5c'5c'5c'5c'5c'5c'5c'5c'5c'5c'5c'5c'5c'5c'5c'5c'5c'89\'5c'5c'5c'5c'5c'5c'5c'5c'5c'5c'5c'5c'5c'5c'5c'5c'5c'5c'5c'5c'5c'5c'5c'5c'5c'5c'5c'5c'5c'5c'5c'5c'5c'5c'5c'5c'5c'83\'5c'5c'5c'5c'5c'5c'5c'5c'5c'5c'5c'5c'5c'5c'5c'5c'5c'5c'5c'5c'5c'5c'5c'5c'5c'5c'5c'5c'5c'5c'5c'5c'5c'5c'5c'5c'5c'4e\'5c'5c'5c'5c'5c'5c'5c'5c'5c'5c'5c'5c'5c'5c'5c'5c'5c'5c'5c'5c'5c'5c'5c'5c'5c'5c'5c'5c'5c'5c'5c'5c'5c'5c'5c'5c'5c'83\'5c'5c'5c'5c'5c'5c'5c'5c'5c'5c'5c'5c'5c'5c'5c'5c'5c'5c'5c'5c'5c'5c'5c'5c'5c'5c'5c'5c'5c'5c'5c'5c'5c'5c'5c'5c'5c'8b"/>
    <w:docVar w:name="&lt;Company Long Name&gt;" w:val="\'5c'5c'5c'5c'5c'5c'5c'5c'5c'5c'5c'5c'5c'5c'5c'5c'5c'5c'5c'5c'5c'5c'5c'5c'5c'5c'5c'5c'5c'5c'5c'5c'5c'5c'5c'5c'5c'93\'5c'5c'5c'5c'5c'5c'5c'5c'5c'5c'5c'5c'5c'5c'5c'5c'5c'5c'5c'5c'5c'5c'5c'5c'5c'5c'5c'5c'5c'5c'5c'5c'5c'5c'5c'5c'8c\'5c'5c'5c'5c'5c'5c'5c'5c'5c'5c'5c'5c'5c'5c'5c'5c'5c'5c'5c'5c'5c'5c'5c'5c'5c'5c'5c'5c'5c'5c'5c'5c'5c'5c'5c'5c'5c'8b\'5c'5c'5c'5c'5c'5c'5c'5c'5c'5c'5c'5c'5c'5c'5c'5c'5c'5c'5c'5c'5c'5c'5c'5c'5c'5c'5c'5c'5c'5c'5c'5c'5c'5c'5c'5c'5c'9e\'5c'5c'5c'5c'5c'5c'5c'5c'5c'5c'5c'5c'5c'5c'5c'5c'5c'5c'5c'5c'5c'5c'5c'5c'5c'5c'5c'5c'5c'5c'5c'5c'5c'5c'5c'5c'5c'8e\'5c'5c'5c'5c'5c'5c'5c'5c'5c'5c'5c'5c'5c'5c'5c'5c'5c'5c'5c'5c'5c'5c'5c'5c'5c'5c'5c'5c'5c'5c'5c'5c'5c'5c'5c'5c'5c'4f\'5c'5c'5c'5c'5c'5c'5c'5c'5c'5c'5c'5c'5c'5c'5c'5c'5c'5c'5c'5c'5c'5c'5c'5c'5c'5c'5c'5c'5c'5c'5c'5c'5c'5c'5c'5c'95\'5c'5c'5c'5c'5c'5c'5c'5c'5c'5c'5c'5c'5c'5c'5c'5c'5c'5c'5c'5c'5c'5c'5c'5c'5c'5c'5c'5c'5c'5c'5c'5c'5c'5c'5c'5c'5c'48\'5c'5c'5c'5c'5c'5c'5c'5c'5c'5c'5c'5c'5c'5c'5c'5c'5c'5c'5c'5c'5c'5c'5c'5c'5c'5c'5c'5c'5c'5c'5c'5c'5c'5c'5c'5c'5c'8b\'5c'5c'5c'5c'5c'5c'5c'5c'5c'5c'5c'5c'5c'5c'5c'5c'5c'5c'5c'5c'5c'5c'5c'5c'5c'5c'5c'5c'5c'5c'5c'5c'5c'5c'5c'5c'5c'e2\'5c'5c'5c'5c'5c'5c'5c'5c'5c'5c'5c'5c'5c'5c'5c'5c'5c'5c'5c'5c'5c'5c'5c'5c'5c'5c'5c'5c'5c'5c'5c'5c'5c'5c'5c'5c'5c'8d\'5c'5c'5c'5c'5c'5c'5c'5c'5c'5c'5c'5c'5c'5c'5c'5c'5c'5c'5c'5c'5c'5c'5c'5c'5c'5c'5c'5c'5c'5c'5c'5c'5c'5c'5c'5c'5c'73"/>
    <w:docVar w:name="&lt;Document Control Number&gt;" w:val="BTM/BRP1/PJM/RD.020"/>
    <w:docVar w:name="&lt;Project Name&gt;" w:val="\'5c'5c'5c'5c'5c'5c'5c'5c'5c'5c'5c'5c'5c'5c'5c'5c'5c'5c'5c'5c'5c'5c'5c'5c'5c'5c'5c'5c'5c'5c'5c'5c'5c'5c'5c'5c'5c'89\'5c'5c'5c'5c'5c'5c'5c'5c'5c'5c'5c'5c'5c'5c'5c'5c'5c'5c'5c'5c'5c'5c'5c'5c'5c'5c'5c'5c'5c'5c'5c'5c'5c'5c'5c'5c'63\'5c'5c'5c'5c'5c'5c'5c'5c'5c'5c'5c'5c'5c'5c'5c'5c'5c'5c'5c'5c'5c'5c'5c'5c'5c'5c'5c'5c'5c'5c'5c'5c'5c'5c'5c'5c'5c'8b\'5c'5c'5c'5c'5c'5c'5c'5c'5c'5c'5c'5c'5c'5c'5c'5c'5c'5c'5c'5c'5c'5c'5c'5c'5c'5c'5c'5c'5c'5c'5c'5c'5c'5c'5c'5c'5c'c6\'5c'5c'5c'5c'5c'5c'5c'5c'5c'5c'5c'5c'5c'5c'5c'5c'5c'5c'5c'5c'5c'5c'5c'5c'5c'5c'5c'5c'5c'5c'5c'5c'5c'5c'5c'5c'5c'94\'5c'5c'5c'5c'5c'5c'5c'5c'5c'5c'5c'5c'5c'5c'5c'5c'5c'5c'5c'5c'5c'5c'5c'5c'5c'5c'5c'5c'5c'5c'5c'5c'5c'5c'5c'5c'5c'ef\'5c'5c'5c'5c'5c'5c'5c'5c'5c'5c'5c'5c'5c'5c'5c'5c'5c'5c'5c'5c'5c'5c'5c'5c'5c'5c'5c'5c'5c'5c'5c'5c'5c'5c'5c'5c'5c'81\'5c'5c'5c'5c'5c'5c'5c'5c'5c'5c'5c'5c'5c'5c'5c'5c'5c'5c'5c'5c'5c'5c'5c'5c'5c'5c'5c'5c'5c'5c'5c'5c'5c'5c'5c'5c'45\'5c'5c'5c'5c'5c'5c'5c'5c'5c'5c'5c'5c'5c'5c'5c'5c'5c'5c'5c'5c'5c'5c'5c'5c'5c'5c'5c'5c'5c'5c'5c'5c'5c'5c'5c'5c'5c'93\'5c'5c'5c'5c'5c'5c'5c'5c'5c'5c'5c'5c'5c'5c'5c'5c'5c'5c'5c'5c'5c'5c'5c'5c'5c'5c'5c'5c'5c'5c'5c'5c'5c'5c'5c'5c'5c'8a\'5c'5c'5c'5c'5c'5c'5c'5c'5c'5c'5c'5c'5c'5c'5c'5c'5c'5c'5c'5c'5c'5c'5c'5c'5c'5c'5c'5c'5c'5c'5c'5c'5c'5c'5c'5c'5c'8e\'5c'5c'5c'5c'5c'5c'5c'5c'5c'5c'5c'5c'5c'5c'5c'5c'5c'5c'5c'5c'5c'5c'5c'5c'5c'5c'5c'5c'5c'5c'5c'5c'5c'5c'5c'5c'5c'91\'5c'5c'5c'5c'5c'5c'5c'5c'5c'5c'5c'5c'5c'5c'5c'5c'5c'5c'5c'5c'5c'5c'5c'5c'5c'5c'5c'5c'5c'5c'5c'5c'5c'5c'5c'5c'5c'83\'5c'5c'5c'5c'5c'5c'5c'5c'5c'5c'5c'5c'5c'5c'5c'5c'5c'5c'5c'5c'5c'5c'5c'5c'5c'5c'5c'5c'5c'5c'5c'5c'5c'5c'5c'5c'5c'56\'5c'5c'5c'5c'5c'5c'5c'5c'5c'5c'5c'5c'5c'5c'5c'5c'5c'5c'5c'5c'5c'5c'5c'5c'5c'5c'5c'5c'5c'5c'5c'5c'5c'5c'5c'5c'5c'83\'5c'5c'5c'5c'5c'5c'5c'5c'5c'5c'5c'5c'5c'5c'5c'5c'5c'5c'5c'5c'5c'5c'5c'5c'5c'5c'5c'5c'5c'5c'5c'5c'5c'5c'5c'5c'5c'58\'5c'5c'5c'5c'5c'5c'5c'5c'5c'5c'5c'5c'5c'5c'5c'5c'5c'5c'5c'5c'5c'5c'5c'5c'5c'5c'5c'5c'5c'5c'5c'5c'5c'5c'5c'5c'5c'83\'5c'5c'5c'5c'5c'5c'5c'5c'5c'5c'5c'5c'5c'5c'5c'5c'5c'5c'5c'5c'5c'5c'5c'5c'5c'5c'5c'5c'5c'5c'5c'5c'5c'5c'5c'5c'5c'65\'5c'5c'5c'5c'5c'5c'5c'5c'5c'5c'5c'5c'5c'5c'5c'5c'5c'5c'5c'5c'5c'5c'5c'5c'5c'5c'5c'5c'5c'5c'5c'5c'5c'5c'5c'5c'5c'83\'5c'5c'5c'5c'5c'5c'5c'5c'5c'5c'5c'5c'5c'5c'5c'5c'5c'5c'5c'5c'5c'5c'5c'5c'5c'5c'5c'5c'5c'5c'5c'5c'5c'5c'5c'5c'5c'80\'5c'5c'5c'5c'5c'5c'5c'5c'5c'5c'5c'5c'5c'5c'5c'5c'5c'5c'5c'5c'5c'5c'5c'5c'5c'5c'5c'5c'5c'5c'5c'5c'5c'5c'5c'5c'5c'81\'5c'5c'5c'5c'5c'5c'5c'5c'5c'5c'5c'5c'5c'5c'5c'5c'5c'5c'5c'5c'5c'5c'5c'5c'5c'5c'5c'5c'5c'5c'5c'5c'5c'5c'5c'5c'5c'69\'5c'5c'5c'5c'5c'5c'5c'5c'5c'5c'5c'5c'5c'5c'5c'5c'5c'5c'5c'5c'5c'5c'5c'5c'5c'5c'5c'5c'5c'5c'5c'5c'5c'5c'5c'5c'5c'91\'5c'5c'5c'5c'5c'5c'5c'5c'5c'5c'5c'5c'5c'5c'5c'5c'5c'5c'5c'5c'5c'5c'5c'5c'5c'5c'5c'5c'5c'5c'5c'5c'5c'5c'5c'5c'5c'e6\'5c'5c'5c'5c'5c'5c'5c'5c'5c'5c'5c'5c'5c'5c'5c'5c'5c'5c'5c'5c'5c'5c'5c'5c'5c'5c'5c'5c'5c'5c'5c'5c'5c'5c'5c'5c'5c'88\'5c'5c'5c'5c'5c'5c'5c'5c'5c'5c'5c'5c'5c'5c'5c'5c'5c'5c'5c'5c'5c'5c'5c'5c'5c'5c'5c'5c'5c'5c'5c'5c'5c'5c'5c'5c'5c'ea\'5c'5c'5c'5c'5c'5c'5c'5c'5c'5c'5c'5c'5c'5c'5c'5c'5c'5c'5c'5c'5c'5c'5c'5c'5c'5c'5c'5c'5c'5c'5c'5c'5c'5c'5c'5c'5c'83\'5c'5c'5c'5c'5c'5c'5c'5c'5c'5c'5c'5c'5c'5c'5c'5c'5c'5c'5c'5c'5c'5c'5c'5c'5c'5c'5c'5c'5c'5c'5c'5c'5c'5c'5c'5c'5c'74\'5c'5c'5c'5c'5c'5c'5c'5c'5c'5c'5c'5c'5c'5c'5c'5c'5c'5c'5c'5c'5c'5c'5c'5c'5c'5c'5c'5c'5c'5c'5c'5c'5c'5c'5c'5c'5c'83\'5c'5c'5c'5c'5c'5c'5c'5c'5c'5c'5c'5c'5c'5c'5c'5c'5c'5c'5c'5c'5c'5c'5c'5c'5c'5c'5c'5c'5c'5c'5c'5c'5c'5c'5c'5c'5c'46\'5c'5c'5c'5c'5c'5c'5c'5c'5c'5c'5c'5c'5c'5c'5c'5c'5c'5c'5c'5c'5c'5c'5c'5c'5c'5c'5c'5c'5c'5c'5c'5c'5c'5c'5c'5c'5c'81\'5c'5c'5c'5c'5c'5c'5c'5c'5c'5c'5c'5c'5c'5c'5c'5c'5c'5c'5c'5c'5c'5c'5c'5c'5c'5c'5c'5c'5c'5c'5c'5c'5c'5c'5c'5c'5c'5b\'5c'5c'5c'5c'5c'5c'5c'5c'5c'5c'5c'5c'5c'5c'5c'5c'5c'5c'5c'5c'5c'5c'5c'5c'5c'5c'5c'5c'5c'5c'5c'5c'5c'5c'5c'5c'5c'83\'5c'5c'5c'5c'5c'5c'5c'5c'5c'5c'5c'5c'5c'5c'5c'5c'5c'5c'5c'5c'5c'5c'5c'5c'5c'5c'5c'5c'5c'5c'5c'5c'5c'5c'5c'5c'59\'5c'5c'5c'5c'5c'5c'5c'5c'5c'5c'5c'5c'5c'5c'5c'5c'5c'5c'5c'5c'5c'5c'5c'5c'5c'5c'5c'5c'5c'5c'5c'5c'5c'5c'5c'5c'5c'81\'5c'5c'5c'5c'5c'5c'5c'5c'5c'5c'5c'5c'5c'5c'5c'5c'5c'5c'5c'5c'5c'5c'5c'5c'5c'5c'5c'5c'5c'5c'5c'5c'5c'5c'5c'5c'5c'6a\'5c'5c'5c'5c'5c'5c'5c'5c'5c'5c'5c'5c'5c'5c'5c'5c'5c'5c'5c'5c'5c'5c'5c'5c'5c'5c'5c'5c'5c'5c'5c'5c'5c'5c'5c'5c'5c'83\'5c'5c'5c'5c'5c'5c'5c'5c'5c'5c'5c'5c'5c'5c'5c'5c'5c'5c'5c'5c'5c'5c'5c'5c'5c'5c'5c'5c'5c'5c'5c'5c'5c'5c'5c'5c'5c'76\'5c'5c'5c'5c'5c'5c'5c'5c'5c'5c'5c'5c'5c'5c'5c'5c'5c'5c'5c'5c'5c'5c'5c'5c'5c'5c'5c'5c'5c'5c'5c'5c'5c'5c'5c'5c'5c'83\'5c'5c'5c'5c'5c'5c'5c'5c'5c'5c'5c'5c'5c'5c'5c'5c'5c'5c'5c'5c'5c'5c'5c'5c'5c'5c'5c'5c'5c'5c'5c'5c'5c'5c'5c'5c'5c'8d\'5c'5c'5c'5c'5c'5c'5c'5c'5c'5c'5c'5c'5c'5c'5c'5c'5c'5c'5c'5c'5c'5c'5c'5c'5c'5c'5c'5c'5c'5c'5c'5c'5c'5c'5c'5c'5c'83\'5c'5c'5c'5c'5c'5c'5c'5c'5c'5c'5c'5c'5c'5c'5c'5c'5c'5c'5c'5c'5c'5c'5c'5c'5c'5c'5c'5c'5c'5c'5c'5c'5c'5c'5c'5c'5c'57\'5c'5c'5c'5c'5c'5c'5c'5c'5c'5c'5c'5c'5c'5c'5c'5c'5c'5c'5c'5c'5c'5c'5c'5c'5c'5c'5c'5c'5c'5c'5c'5c'5c'5c'5c'5c'5c'83\'5c'5c'5c'5c'5c'5c'5c'5c'5c'5c'5c'5c'5c'5c'5c'5c'5c'5c'5c'5c'5c'5c'5c'5c'5c'5c'5c'5c'5c'5c'5c'5c'5c'5c'5c'5c'5c'46\'5c'5c'5c'5c'5c'5c'5c'5c'5c'5c'5c'5c'5c'5c'5c'5c'5c'5c'5c'5c'5c'5c'5c'5c'5c'5c'5c'5c'5c'5c'5c'5c'5c'5c'5c'5c'5c'83\'5c'5c'5c'5c'5c'5c'5c'5c'5c'5c'5c'5c'5c'5c'5c'5c'5c'5c'5c'5c'5c'5c'5c'5c'5c'5c'5c'5c'5c'5c'5c'5c'5c'5c'5c'5c'5c'4e\'5c'5c'5c'5c'5c'5c'5c'5c'5c'5c'5c'5c'5c'5c'5c'5c'5c'5c'5c'5c'5c'5c'5c'5c'5c'5c'5c'5c'5c'5c'5c'5c'5c'5c'5c'5c'5c'83\'5c'5c'5c'5c'5c'5c'5c'5c'5c'5c'5c'5c'5c'5c'5c'5c'5c'5c'5c'5c'5c'5c'5c'5c'5c'5c'5c'5c'5c'5c'5c'5c'5c'5c'5c'5c'5c'67"/>
    <w:docVar w:name="&lt;Project Phase&gt;" w:val="\'5c'5c'5c'5c'5c'5c'5c'5c'5c'5c'5c'5c'5c'5c'5c'5c'5c'5c'5c'5c'5c'5c'5c'5c'5c'5c'5c'5c'5c'5c'5c'5c'5c'5c'5c'5c'5c'82\'5c'5c'5c'5c'5c'5c'5c'5c'5c'5c'5c'5c'5c'5c'5c'5c'5c'5c'5c'5c'5c'5c'5c'5c'5c'5c'5c'5c'5c'5c'5c'5c'5c'5c'5c'5c'5c'62\'5c'5c'5c'5c'5c'5c'5c'5c'5c'5c'5c'5c'5c'5c'5c'5c'5c'5c'5c'5c'5c'5c'5c'5c'5c'5c'5c'5c'5c'5c'5c'5c'5c'5c'5c'5c'5c'82\'5c'5c'5c'5c'5c'5c'5c'5c'5c'5c'5c'5c'5c'5c'5c'5c'5c'5c'5c'5c'5c'5c'5c'5c'5c'5c'5c'5c'5c'5c'5c'5c'5c'5c'5c'5c'5c'63\'5c'5c'5c'5c'5c'5c'5c'5c'5c'5c'5c'5c'5c'5c'5c'5c'5c'5c'5c'5c'5c'5c'5c'5c'5c'5c'5c'5c'5c'5c'5c'5c'5c'5c'5c'5c'5c'82\'5c'5c'5c'5c'5c'5c'5c'5c'5c'5c'5c'5c'5c'5c'5c'5c'5c'5c'5c'5c'5c'5c'5c'5c'5c'5c'5c'5c'5c'5c'5c'5c'5c'5c'5c'5c'5c'6c\'5c'5c'5c'5c'5c'5c'5c'5c'5c'5c'5c'5c'5c'5c'5c'5c'5c'5c'5c'5c'5c'5c'5c'5c'5c'5c'5c'5c'5c'5c'5c'5c'5c'5c'5c'5c'5c'81\'5c'5c'5c'5c'5c'5c'5c'5c'5c'5c'5c'5c'5c'5c'5c'5c'5c'5c'5c'5c'5c'5c'5c'5c'5c'5c'5c'5c'5c'5c'5c'5c'5c'5c'5c'5c'5c'7c\'5c'5c'5c'5c'5c'5c'5c'5c'5c'5c'5c'5c'5c'5c'5c'5c'5c'5c'5c'5c'5c'5c'5c'5c'5c'5c'5c'5c'5c'5c'5c'5c'5c'5c'5c'5c'5c'82\'5c'5c'5c'5c'5c'5c'5c'5c'5c'5c'5c'5c'5c'5c'5c'5c'5c'5c'5c'5c'5c'5c'5c'5c'5c'5c'5c'5c'5c'5c'5c'5c'5c'5c'5c'5c'5c'60\'5c'5c'5c'5c'5c'5c'5c'5c'5c'5c'5c'5c'5c'5c'5c'5c'5c'5c'5c'5c'5c'5c'5c'5c'5c'5c'5c'5c'5c'5c'5c'5c'5c'5c'5c'5c'5c'81\'5c'5c'5c'5c'5c'5c'5c'5c'5c'5c'5c'5c'5c'5c'5c'5c'5c'5c'5c'5c'5c'5c'5c'5c'5c'5c'5c'5c'5c'5c'5c'5c'5c'5c'5c'5c'5c'46\'5c'5c'5c'5c'5c'5c'5c'5c'5c'5c'5c'5c'5c'5c'5c'5c'5c'5c'5c'5c'5c'5c'5c'5c'5c'5c'5c'5c'5c'5c'5c'5c'5c'5c'5c'5c'5c'83\'5c'5c'5c'5c'5c'5c'5c'5c'5c'5c'5c'5c'5c'5c'5c'5c'5c'5c'5c'5c'5c'5c'5c'5c'5c'5c'5c'5c'5c'5c'5c'5c'5c'5c'5c'5c'5c'82\'5c'5c'5c'5c'5c'5c'5c'5c'5c'5c'5c'5c'5c'5c'5c'5c'5c'5c'5c'5c'5c'5c'5c'5c'5c'5c'5c'5c'5c'5c'5c'5c'5c'5c'5c'5c'5c'83\'5c'5c'5c'5c'5c'5c'5c'5c'5c'5c'5c'5c'5c'5c'5c'5c'5c'5c'5c'5c'5c'5c'5c'5c'5c'5c'5c'5c'5c'5c'5c'5c'5c'5c'5c'5c'5c'66\'5c'5c'5c'5c'5c'5c'5c'5c'5c'5c'5c'5c'5c'5c'5c'5c'5c'5c'5c'5c'5c'5c'5c'5c'5c'5c'5c'5c'5c'5c'5c'5c'5c'5c'5c'5c'5c'83\'5c'5c'5c'5c'5c'5c'5c'5c'5c'5c'5c'5c'5c'5c'5c'5c'5c'5c'5c'5c'5c'5c'5c'5c'5c'5c'5c'5c'5c'5c'5c'5c'5c'5c'5c'5c'5c'8a\'5c'5c'5c'5c'5c'5c'5c'5c'5c'5c'5c'5c'5c'5c'5c'5c'5c'5c'5c'5c'5c'5c'5c'5c'5c'5c'5c'5c'5c'5c'5c'5c'5c'5c'5c'5c'5c'83\'5c'5c'5c'5c'5c'5c'5c'5c'5c'5c'5c'5c'5c'5c'5c'5c'5c'5c'5c'5c'5c'5c'5c'5c'5c'5c'5c'5c'5c'5c'5c'5c'5c'5c'5c'5c'5c'93\'5c'5c'5c'5c'5c'5c'5c'5c'5c'5c'5c'5c'5c'5c'5c'5c'5c'5c'5c'5c'5c'5c'5c'5c'5c'5c'5c'5c'5c'5c'5c'5c'5c'5c'5c'5c'5c'83\'5c'5c'5c'5c'5c'5c'5c'5c'5c'5c'5c'5c'5c'5c'5c'5c'5c'5c'5c'5c'5c'5c'5c'5c'5c'5c'5c'5c'5c'5c'5c'5c'5c'5c'5c'5c'5c'4f\'5c'5c'5c'5c'5c'5c'5c'5c'5c'5c'5c'5c'5c'5c'5c'5c'5c'5c'5c'5c'5c'5c'5c'5c'5c'5c'5c'5c'5c'5c'5c'5c'5c'5c'5c'5c'5c'81\'5c'5c'5c'5c'5c'5c'5c'5c'5c'5c'5c'5c'5c'5c'5c'5c'5c'5c'5c'5c'5c'5c'5c'5c'5c'5c'5c'5c'5c'5c'5c'5c'5c'5c'5c'5e\'5c'5c'5c'5c'5c'5c'5c'5c'5c'5c'5c'5c'5c'5c'5c'5c'5c'5c'5c'5c'5c'5c'5c'5c'5c'5c'5c'5c'5c'5c'5c'5c'5c'5c'5c'5c'5c'8a\'5c'5c'5c'5c'5c'5c'5c'5c'5c'5c'5c'5c'5c'5c'5c'5c'5c'5c'5c'5c'5c'5c'5c'5c'5c'5c'5c'5c'5c'5c'5c'5c'5c'5c'5c'5c'5c'ee\'5c'5c'5c'5c'5c'5c'5c'5c'5c'5c'5c'5c'5c'5c'5c'5c'5c'5c'5c'5c'5c'5c'5c'5c'5c'5c'5c'5c'5c'5c'5c'5c'5c'5c'5c'5c'5c'96\'5c'5c'5c'5c'5c'5c'5c'5c'5c'5c'5c'5c'5c'5c'5c'5c'5c'5c'5c'5c'5c'5c'5c'5c'5c'5c'5c'5c'5c'5c'5c'5c'5c'5c'5c'5c'5c'7b\'5c'5c'5c'5c'5c'5c'5c'5c'5c'5c'5c'5c'5c'5c'5c'5c'5c'5c'5c'5c'5c'5c'5c'5c'5c'5c'5c'5c'5c'5c'5c'5c'5c'5c'5c'5c'5c'90\'5c'5c'5c'5c'5c'5c'5c'5c'5c'5c'5c'5c'5c'5c'5c'5c'5c'5c'5c'5c'5c'5c'5c'5c'5c'5c'5c'5c'5c'5c'5c'5c'5c'5c'5c'5c'5c'dd\'5c'5c'5c'5c'5c'5c'5c'5c'5c'5c'5c'5c'5c'5c'5c'5c'5c'5c'5c'5c'5c'5c'5c'5c'5c'5c'5c'5c'5c'5c'5c'5c'5c'5c'5c'5c'5c'8c\'5c'5c'5c'5c'5c'5c'5c'5c'5c'5c'5c'5c'5c'5c'5c'5c'5c'5c'5c'5c'5c'5c'5c'5c'5c'5c'5c'5c'5c'5c'5c'5c'5c'5c'5c'5c'5c'76\'5c'5c'5c'5c'5c'5c'5c'5c'5c'5c'5c'5c'5c'5c'5c'5c'5c'5c'5c'5c'5c'5c'5c'5c'5c'5c'5c'5c'5c'5c'5c'5c'5c'5c'5c'5c'5c'81\'5c'5c'5c'5c'5c'5c'5c'5c'5c'5c'5c'5c'5c'5c'5c'5c'5c'5c'5c'5c'5c'5c'5c'5c'5c'5c'5c'5c'5c'5c'5c'5c'5c'5c'5c'5c'5c'41\'5c'5c'5c'5c'5c'5c'5c'5c'5c'5c'5c'5c'5c'5c'5c'5c'5c'5c'5c'5c'5c'5c'5c'5c'5c'5c'5c'5c'5c'5c'5c'5c'5c'5c'5c'5c'5c'82\'5c'5c'5c'5c'5c'5c'5c'5c'5c'5c'5c'5c'5c'5c'5c'5c'5c'5c'5c'5c'5c'5c'5c'5c'5c'5c'5c'5c'5c'5c'5c'5c'5c'5c'5c'5c'5c'62\'5c'5c'5c'5c'5c'5c'5c'5c'5c'5c'5c'5c'5c'5c'5c'5c'5c'5c'5c'5c'5c'5c'5c'5c'5c'5c'5c'5c'5c'5c'5c'5c'5c'5c'5c'5c'5c'82\'5c'5c'5c'5c'5c'5c'5c'5c'5c'5c'5c'5c'5c'5c'5c'5c'5c'5c'5c'5c'5c'5c'5c'5c'5c'5c'5c'5c'5c'5c'5c'5c'5c'5c'5c'5c'5c'63\'5c'5c'5c'5c'5c'5c'5c'5c'5c'5c'5c'5c'5c'5c'5c'5c'5c'5c'5c'5c'5c'5c'5c'5c'5c'5c'5c'5c'5c'5c'5c'5c'5c'5c'5c'5c'5c'82\'5c'5c'5c'5c'5c'5c'5c'5c'5c'5c'5c'5c'5c'5c'5c'5c'5c'5c'5c'5c'5c'5c'5c'5c'5c'5c'5c'5c'5c'5c'5c'5c'5c'5c'5c'5c'5c'6c\'5c'5c'5c'5c'5c'5c'5c'5c'5c'5c'5c'5c'5c'5c'5c'5c'5c'5c'5c'5c'5c'5c'5c'5c'5c'5c'5c'5c'5c'5c'5c'5c'5c'5c'5c'5c'5c'81\'5c'5c'5c'5c'5c'5c'5c'5c'5c'5c'5c'5c'5c'5c'5c'5c'5c'5c'5c'5c'5c'5c'5c'5c'5c'5c'5c'5c'5c'5c'5c'5c'5c'5c'5c'5c'5c'7c\'5c'5c'5c'5c'5c'5c'5c'5c'5c'5c'5c'5c'5c'5c'5c'5c'5c'5c'5c'5c'5c'5c'5c'5c'5c'5c'5c'5c'5c'5c'5c'5c'5c'5c'5c'5c'5c'82\'5c'5c'5c'5c'5c'5c'5c'5c'5c'5c'5c'5c'5c'5c'5c'5c'5c'5c'5c'5c'5c'5c'5c'5c'5c'5c'5c'5c'5c'5c'5c'5c'5c'5c'5c'5c'5c'61\'5c'5c'5c'5c'5c'5c'5c'5c'5c'5c'5c'5c'5c'5c'5c'5c'5c'5c'5c'5c'5c'5c'5c'5c'5c'5c'5c'5c'5c'5c'5c'5c'5c'5c'5c'5c'5c'81\'5c'5c'5c'5c'5c'5c'5c'5c'5c'5c'5c'5c'5c'5c'5c'5c'5c'5c'5c'5c'5c'5c'5c'5c'5c'5c'5c'5c'5c'5c'5c'5c'5c'5c'5c'5c'5c'46\'5c'5c'5c'5c'5c'5c'5c'5c'5c'5c'5c'5c'5c'5c'5c'5c'5c'5c'5c'5c'5c'5c'5c'5c'5c'5c'5c'5c'5c'5c'5c'5c'5c'5c'5c'5c'5c'83\'5c'5c'5c'5c'5c'5c'5c'5c'5c'5c'5c'5c'5c'5c'5c'5c'5c'5c'5c'5c'5c'5c'5c'5c'5c'5c'5c'5c'5c'5c'5c'5c'5c'5c'5c'5c'5c'56\'5c'5c'5c'5c'5c'5c'5c'5c'5c'5c'5c'5c'5c'5c'5c'5c'5c'5c'5c'5c'5c'5c'5c'5c'5c'5c'5c'5c'5c'5c'5c'5c'5c'5c'5c'5c'5c'83\'5c'5c'5c'5c'5c'5c'5c'5c'5c'5c'5c'5c'5c'5c'5c'5c'5c'5c'5c'5c'5c'5c'5c'5c'5c'5c'5c'5c'5c'5c'5c'5c'5c'5c'5c'5c'5c'58\'5c'5c'5c'5c'5c'5c'5c'5c'5c'5c'5c'5c'5c'5c'5c'5c'5c'5c'5c'5c'5c'5c'5c'5c'5c'5c'5c'5c'5c'5c'5c'5c'5c'5c'5c'5c'5c'83\'5c'5c'5c'5c'5c'5c'5c'5c'5c'5c'5c'5c'5c'5c'5c'5c'5c'5c'5c'5c'5c'5c'5c'5c'5c'5c'5c'5c'5c'5c'5c'5c'5c'5c'5c'5c'5c'65\'5c'5c'5c'5c'5c'5c'5c'5c'5c'5c'5c'5c'5c'5c'5c'5c'5c'5c'5c'5c'5c'5c'5c'5c'5c'5c'5c'5c'5c'5c'5c'5c'5c'5c'5c'5c'5c'83\'5c'5c'5c'5c'5c'5c'5c'5c'5c'5c'5c'5c'5c'5c'5c'5c'5c'5c'5c'5c'5c'5c'5c'5c'5c'5c'5c'5c'5c'5c'5c'5c'5c'5c'5c'5c'5c'80\'5c'5c'5c'5c'5c'5c'5c'5c'5c'5c'5c'5c'5c'5c'5c'5c'5c'5c'5c'5c'5c'5c'5c'5c'5c'5c'5c'5c'5c'5c'5c'5c'5c'5c'5c'5c'5c'90\'5c'5c'5c'5c'5c'5c'5c'5c'5c'5c'5c'5c'5c'5c'5c'5c'5c'5c'5c'5c'5c'5c'5c'5c'5c'5c'5c'5c'5c'5c'5c'5c'5c'5c'5c'5c'5c'dd\'5c'5c'5c'5c'5c'5c'5c'5c'5c'5c'5c'5c'5c'5c'5c'5c'5c'5c'5c'5c'5c'5c'5c'5c'5c'5c'5c'5c'5c'5c'5c'5c'5c'5c'5c'5c'5c'8c\'5c'5c'5c'5c'5c'5c'5c'5c'5c'5c'5c'5c'5c'5c'5c'5c'5c'5c'5c'5c'5c'5c'5c'5c'5c'5c'5c'5c'5c'5c'5c'5c'5c'5c'5c'5c'5c'76\'5c'5c'5c'5c'5c'5c'5c'5c'5c'5c'5c'5c'5c'5c'5c'5c'5c'5c'5c'5c'5c'5c'5c'5c'5c'5c'5c'5c'5c'5c'5c'5c'5c'5c'5c'5c'5c'81\'5c'5c'5c'5c'5c'5c'5c'5c'5c'5c'5c'5c'5c'5c'5c'5c'5c'5c'5c'5c'5c'5c'5c'5c'5c'5c'5c'5c'5c'5c'5c'5c'5c'5c'5c'5c'5c'45\'5c'5c'5c'5c'5c'5c'5c'5c'5c'5c'5c'5c'5c'5c'5c'5c'5c'5c'5c'5c'5c'5c'5c'5c'5c'5c'5c'5c'5c'5c'5c'5c'5c'5c'5c'5c'8a\'5c'5c'5c'5c'5c'5c'5c'5c'5c'5c'5c'5c'5c'5c'5c'5c'5c'5c'5c'5c'5c'5c'5c'5c'5c'5c'5c'5c'5c'5c'5c'5c'5c'5c'5c'5c'5c'4a\'5c'5c'5c'5c'5c'5c'5c'5c'5c'5c'5c'5c'5c'5c'5c'5c'5c'5c'5c'5c'5c'5c'5c'5c'5c'5c'5c'5c'5c'5c'5c'5c'5c'5c'5c'5c'5c'94\'5c'5c'5c'5c'5c'5c'5c'5c'5c'5c'5c'5c'5c'5c'5c'5c'5c'5c'5c'5c'5c'5c'5c'5c'5c'5c'5c'5c'5c'5c'5c'5c'5c'5c'5c'5c'5c'ad\'5c'5c'5c'5c'5c'5c'5c'5c'5c'5c'5c'5c'5c'5c'5c'5c'5c'5c'5c'5c'5c'5c'5c'5c'5c'5c'5c'5c'5c'5c'5c'5c'5c'5c'5c'5c'5c'81\'5c'5c'5c'5c'5c'5c'5c'5c'5c'5c'5c'5c'5c'5c'5c'5c'5c'5c'5c'5c'5c'5c'5c'5c'5c'5c'5c'5c'5c'5c'5c'5c'5c'5c'5c'5c'5c'41\'5c'5c'5c'5c'5c'5c'5c'5c'5c'5c'5c'5c'5c'5c'5c'5c'5c'5c'5c'5c'5c'5c'5c'5c'5c'5c'5c'5c'5c'5c'5c'5c'5c'5c'5c'5c'5c'82\'5c'5c'5c'5c'5c'5c'5c'5c'5c'5c'5c'5c'5c'5c'5c'5c'5c'5c'5c'5c'5c'5c'5c'5c'5c'5c'5c'5c'5c'5c'5c'5c'5c'5c'5c'5c'5c'62\'5c'5c'5c'5c'5c'5c'5c'5c'5c'5c'5c'5c'5c'5c'5c'5c'5c'5c'5c'5c'5c'5c'5c'5c'5c'5c'5c'5c'5c'5c'5c'5c'5c'5c'5c'5c'5c'82\'5c'5c'5c'5c'5c'5c'5c'5c'5c'5c'5c'5c'5c'5c'5c'5c'5c'5c'5c'5c'5c'5c'5c'5c'5c'5c'5c'5c'5c'5c'5c'5c'5c'5c'5c'5c'5c'63\'5c'5c'5c'5c'5c'5c'5c'5c'5c'5c'5c'5c'5c'5c'5c'5c'5c'5c'5c'5c'5c'5c'5c'5c'5c'5c'5c'5c'5c'5c'5c'5c'5c'5c'5c'5c'5c'82\'5c'5c'5c'5c'5c'5c'5c'5c'5c'5c'5c'5c'5c'5c'5c'5c'5c'5c'5c'5c'5c'5c'5c'5c'5c'5c'5c'5c'5c'5c'5c'5c'5c'5c'5c'5c'5c'6c\'5c'5c'5c'5c'5c'5c'5c'5c'5c'5c'5c'5c'5c'5c'5c'5c'5c'5c'5c'5c'5c'5c'5c'5c'5c'5c'5c'5c'5c'5c'5c'5c'5c'5c'5c'5c'5c'81\'5c'5c'5c'5c'5c'5c'5c'5c'5c'5c'5c'5c'5c'5c'5c'5c'5c'5c'5c'5c'5c'5c'5c'5c'5c'5c'5c'5c'5c'5c'5c'5c'5c'5c'5c'5c'5c'7c\'5c'5c'5c'5c'5c'5c'5c'5c'5c'5c'5c'5c'5c'5c'5c'5c'5c'5c'5c'5c'5c'5c'5c'5c'5c'5c'5c'5c'5c'5c'5c'5c'5c'5c'5c'5c'82\'5c'5c'5c'5c'5c'5c'5c'5c'5c'5c'5c'5c'5c'5c'5c'5c'5c'5c'5c'5c'5c'5c'5c'5c'5c'5c'5c'5c'5c'5c'5c'5c'5c'5c'5c'5c'5c'62\'5c'5c'5c'5c'5c'5c'5c'5c'5c'5c'5c'5c'5c'5c'5c'5c'5c'5c'5c'5c'5c'5c'5c'5c'5c'5c'5c'5c'5c'5c'5c'5c'5c'5c'5c'5c'5c'81\'5c'5c'5c'5c'5c'5c'5c'5c'5c'5c'5c'5c'5c'5c'5c'5c'5c'5c'5c'5c'5c'5c'5c'5c'5c'5c'5c'5c'5c'5c'5c'5c'5c'5c'5c'5c'5c'46\'5c'5c'5c'5c'5c'5c'5c'5c'5c'5c'5c'5c'5c'5c'5c'5c'5c'5c'5c'5c'5c'5c'5c'5c'5c'5c'5c'5c'5c'5c'5c'5c'5c'5c'5c'5c'88\'5c'5c'5c'5c'5c'5c'5c'5c'5c'5c'5c'5c'5c'5c'5c'5c'5c'5c'5c'5c'5c'5c'5c'5c'5c'5c'5c'5c'5c'5c'5c'5c'5c'5c'5c'5c'5c'da\'5c'5c'5c'5c'5c'5c'5c'5c'5c'5c'5c'5c'5c'5c'5c'5c'5c'5c'5c'5c'5c'5c'5c'5c'5c'5c'5c'5c'5c'5c'5c'5c'5c'5c'5c'5c'5c'8d\'5c'5c'5c'5c'5c'5c'5c'5c'5c'5c'5c'5c'5c'5c'5c'5c'5c'5c'5c'5c'5c'5c'5c'5c'5c'5c'5c'5c'5c'5c'5c'5c'5c'5c'5c'5c'5c'73\'5c'5c'5c'5c'5c'5c'5c'5c'5c'5c'5c'5c'5c'5c'5c'5c'5c'5c'5c'5c'5c'5c'5c'5c'5c'5c'5c'5c'5c'5c'5c'5c'5c'5c'5c'5c'5c'81\'5c'5c'5c'5c'5c'5c'5c'5c'5c'5c'5c'5c'5c'5c'5c'5c'5c'5c'5c'5c'5c'5c'5c'5c'5c'5c'5c'5c'5c'5c'5c'5c'5c'5c'5c'5c'5c'45\'5c'5c'5c'5c'5c'5c'5c'5c'5c'5c'5c'5c'5c'5c'5c'5c'5c'5c'5c'5c'5c'5c'5c'5c'5c'5c'5c'5c'5c'5c'5c'5c'5c'5c'5c'5c'5c'89\'5c'5c'5c'5c'5c'5c'5c'5c'5c'5c'5c'5c'5c'5c'5c'5c'5c'5c'5c'5c'5c'5c'5c'5c'5c'5c'5c'5c'5c'5c'5c'5c'5c'5c'5c'5c'5c'd2\'5c'5c'5c'5c'5c'5c'5c'5c'5c'5c'5c'5c'5c'5c'5c'5c'5c'5c'5c'5c'5c'5c'5c'5c'5c'5c'5c'5c'5c'5c'5c'5c'5c'5c'5c'5c'5c'93\'5c'5c'5c'5c'5c'5c'5c'5c'5c'5c'5c'5c'5c'5c'5c'5c'5c'5c'5c'5c'5c'5c'5c'5c'5c'5c'5c'5c'5c'5c'5c'5c'5c'5c'5c'5c'5c'ae"/>
    <w:docVar w:name="&lt;Subject&gt;" w:val="\'5c'5c'5c'5c'5c'5c'5c'5c'5c'5c'5c'5c'5c'5c'5c'5c'5c'5c'5c'5c'5c'5c'5c'5c'5c'5c'5c'5c'5c'5c'5c'5c'5c'5c'5c'5c'5c'89\'5c'5c'5c'5c'5c'5c'5c'5c'5c'5c'5c'5c'5c'5c'5c'5c'5c'5c'5c'5c'5c'5c'5c'5c'5c'5c'5c'5c'5c'5c'5c'5c'5c'5c'5c'5c'5c'63\'5c'5c'5c'5c'5c'5c'5c'5c'5c'5c'5c'5c'5c'5c'5c'5c'5c'5c'5c'5c'5c'5c'5c'5c'5c'5c'5c'5c'5c'5c'5c'5c'5c'5c'5c'5c'5c'8b\'5c'5c'5c'5c'5c'5c'5c'5c'5c'5c'5c'5c'5c'5c'5c'5c'5c'5c'5c'5c'5c'5c'5c'5c'5c'5c'5c'5c'5c'5c'5c'5c'5c'5c'5c'5c'5c'c6\'5c'5c'5c'5c'5c'5c'5c'5c'5c'5c'5c'5c'5c'5c'5c'5c'5c'5c'5c'5c'5c'5c'5c'5c'5c'5c'5c'5c'5c'5c'5c'5c'5c'5c'5c'5c'5c'94\'5c'5c'5c'5c'5c'5c'5c'5c'5c'5c'5c'5c'5c'5c'5c'5c'5c'5c'5c'5c'5c'5c'5c'5c'5c'5c'5c'5c'5c'5c'5c'5c'5c'5c'5c'5c'5c'ef\'5c'5c'5c'5c'5c'5c'5c'5c'5c'5c'5c'5c'5c'5c'5c'5c'5c'5c'5c'5c'5c'5c'5c'5c'5c'5c'5c'5c'5c'5c'5c'5c'5c'5c'5c'5c'5c'81\'5c'5c'5c'5c'5c'5c'5c'5c'5c'5c'5c'5c'5c'5c'5c'5c'5c'5c'5c'5c'5c'5c'5c'5c'5c'5c'5c'5c'5c'5c'5c'5c'5c'5c'5c'5c'5c'45\'5c'5c'5c'5c'5c'5c'5c'5c'5c'5c'5c'5c'5c'5c'5c'5c'5c'5c'5c'5c'5c'5c'5c'5c'5c'5c'5c'5c'5c'5c'5c'5c'5c'5c'5c'5c'5c'93\'5c'5c'5c'5c'5c'5c'5c'5c'5c'5c'5c'5c'5c'5c'5c'5c'5c'5c'5c'5c'5c'5c'5c'5c'5c'5c'5c'5c'5c'5c'5c'5c'5c'5c'5c'5c'5c'8a\'5c'5c'5c'5c'5c'5c'5c'5c'5c'5c'5c'5c'5c'5c'5c'5c'5c'5c'5c'5c'5c'5c'5c'5c'5c'5c'5c'5c'5c'5c'5c'5c'5c'5c'5c'5c'5c'8e\'5c'5c'5c'5c'5c'5c'5c'5c'5c'5c'5c'5c'5c'5c'5c'5c'5c'5c'5c'5c'5c'5c'5c'5c'5c'5c'5c'5c'5c'5c'5c'5c'5c'5c'5c'5c'5c'91\'5c'5c'5c'5c'5c'5c'5c'5c'5c'5c'5c'5c'5c'5c'5c'5c'5c'5c'5c'5c'5c'5c'5c'5c'5c'5c'5c'5c'5c'5c'5c'5c'5c'5c'5c'5c'5c'83\'5c'5c'5c'5c'5c'5c'5c'5c'5c'5c'5c'5c'5c'5c'5c'5c'5c'5c'5c'5c'5c'5c'5c'5c'5c'5c'5c'5c'5c'5c'5c'5c'5c'5c'5c'5c'5c'56\'5c'5c'5c'5c'5c'5c'5c'5c'5c'5c'5c'5c'5c'5c'5c'5c'5c'5c'5c'5c'5c'5c'5c'5c'5c'5c'5c'5c'5c'5c'5c'5c'5c'5c'5c'5c'5c'83\'5c'5c'5c'5c'5c'5c'5c'5c'5c'5c'5c'5c'5c'5c'5c'5c'5c'5c'5c'5c'5c'5c'5c'5c'5c'5c'5c'5c'5c'5c'5c'5c'5c'5c'5c'5c'5c'58\'5c'5c'5c'5c'5c'5c'5c'5c'5c'5c'5c'5c'5c'5c'5c'5c'5c'5c'5c'5c'5c'5c'5c'5c'5c'5c'5c'5c'5c'5c'5c'5c'5c'5c'5c'5c'5c'83\'5c'5c'5c'5c'5c'5c'5c'5c'5c'5c'5c'5c'5c'5c'5c'5c'5c'5c'5c'5c'5c'5c'5c'5c'5c'5c'5c'5c'5c'5c'5c'5c'5c'5c'5c'5c'65\'5c'5c'5c'5c'5c'5c'5c'5c'5c'5c'5c'5c'5c'5c'5c'5c'5c'5c'5c'5c'5c'5c'5c'5c'5c'5c'5c'5c'5c'5c'5c'5c'5c'5c'5c'5c'5c'83\'5c'5c'5c'5c'5c'5c'5c'5c'5c'5c'5c'5c'5c'5c'5c'5c'5c'5c'5c'5c'5c'5c'5c'5c'5c'5c'5c'5c'5c'5c'5c'5c'5c'5c'5c'5c'5c'80 \'5c'5c'5c'5c'5c'5c'5c'5c'5c'5c'5c'5c'5c'5c'5c'5c'5c'5c'5c'5c'5c'5c'5c'5c'5c'5c'5c'5c'5c'5c'5c'5c'5c'5c'5c'5c'5c'81\'5c'5c'5c'5c'5c'5c'5c'5c'5c'5c'5c'5c'5c'5c'5c'5c'5c'5c'5c'5c'5c'5c'5c'5c'5c'5c'5c'5c'5c'5c'5c'5c'5c'5c'5c'5c'5c'69\'5c'5c'5c'5c'5c'5c'5c'5c'5c'5c'5c'5c'5c'5c'5c'5c'5c'5c'5c'5c'5c'5c'5c'5c'5c'5c'5c'5c'5c'5c'5c'5c'5c'5c'5c'5c'5c'91\'5c'5c'5c'5c'5c'5c'5c'5c'5c'5c'5c'5c'5c'5c'5c'5c'5c'5c'5c'5c'5c'5c'5c'5c'5c'5c'5c'5c'5c'5c'5c'5c'5c'5c'5c'5c'5c'e6\'5c'5c'5c'5c'5c'5c'5c'5c'5c'5c'5c'5c'5c'5c'5c'5c'5c'5c'5c'5c'5c'5c'5c'5c'5c'5c'5c'5c'5c'5c'5c'5c'5c'5c'5c'5c'5c'88\'5c'5c'5c'5c'5c'5c'5c'5c'5c'5c'5c'5c'5c'5c'5c'5c'5c'5c'5c'5c'5c'5c'5c'5c'5c'5c'5c'5c'5c'5c'5c'5c'5c'5c'5c'5c'5c'ea\'5c'5c'5c'5c'5c'5c'5c'5c'5c'5c'5c'5c'5c'5c'5c'5c'5c'5c'5c'5c'5c'5c'5c'5c'5c'5c'5c'5c'5c'5c'5c'5c'5c'5c'5c'5c'5c'83\'5c'5c'5c'5c'5c'5c'5c'5c'5c'5c'5c'5c'5c'5c'5c'5c'5c'5c'5c'5c'5c'5c'5c'5c'5c'5c'5c'5c'5c'5c'5c'5c'5c'5c'5c'5c'5c'74\'5c'5c'5c'5c'5c'5c'5c'5c'5c'5c'5c'5c'5c'5c'5c'5c'5c'5c'5c'5c'5c'5c'5c'5c'5c'5c'5c'5c'5c'5c'5c'5c'5c'5c'5c'5c'5c'83\'5c'5c'5c'5c'5c'5c'5c'5c'5c'5c'5c'5c'5c'5c'5c'5c'5c'5c'5c'5c'5c'5c'5c'5c'5c'5c'5c'5c'5c'5c'5c'5c'5c'5c'5c'5c'5c'46\'5c'5c'5c'5c'5c'5c'5c'5c'5c'5c'5c'5c'5c'5c'5c'5c'5c'5c'5c'5c'5c'5c'5c'5c'5c'5c'5c'5c'5c'5c'5c'5c'5c'5c'5c'5c'5c'81\'5c'5c'5c'5c'5c'5c'5c'5c'5c'5c'5c'5c'5c'5c'5c'5c'5c'5c'5c'5c'5c'5c'5c'5c'5c'5c'5c'5c'5c'5c'5c'5c'5c'5c'5c'5c'5c'5b\'5c'5c'5c'5c'5c'5c'5c'5c'5c'5c'5c'5c'5c'5c'5c'5c'5c'5c'5c'5c'5c'5c'5c'5c'5c'5c'5c'5c'5c'5c'5c'5c'5c'5c'5c'5c'5c'83\'5c'5c'5c'5c'5c'5c'5c'5c'5c'5c'5c'5c'5c'5c'5c'5c'5c'5c'5c'5c'5c'5c'5c'5c'5c'5c'5c'5c'5c'5c'5c'5c'5c'5c'5c'5c'5c'59\'5c'5c'5c'5c'5c'5c'5c'5c'5c'5c'5c'5c'5c'5c'5c'5c'5c'5c'5c'5c'5c'5c'5c'5c'5c'5c'5c'5c'5c'5c'5c'5c'5c'5c'5c'5c'5c'81\'5c'5c'5c'5c'5c'5c'5c'5c'5c'5c'5c'5c'5c'5c'5c'5c'5c'5c'5c'5c'5c'5c'5c'5c'5c'5c'5c'5c'5c'5c'5c'5c'5c'5c'5c'5c'5c'6a"/>
    <w:docVar w:name="AIM_Version" w:val="2.0.0"/>
    <w:docVar w:name="DocumentName" w:val="Project Document (Generic)"/>
    <w:docVar w:name="MenuFileStack" w:val="CDM.mnu|cdmPJ.mnu|cdmpjmMI.mnu|cdmpjmMI.mnu"/>
    <w:docVar w:name="MenuNameStack" w:val="Main Menu|Project Management (PJM)|PJM Miscellaneous|Project Document (Generic)"/>
    <w:docVar w:name="r_\'5c'5c'5c'5c'5c'5c'5c'5c'5c'5c'5c'5c'5c'5c'5c'5c'5c'5c'5c'5c'5c'5c'5c'5c'5c'5c'5c'5c'5c'5c'5c'5c'5c'5c'5c'5c'5c'82\'5c'5c'5c'5c'5c'5c'5c'5c'5c'5c'5c'5c'5c'5c'5c'5c'5c'5c'5c'5c'5c'5c'5c'5c'5c'5c'5c'5c'5c'5c'5c'5c'5c'5c'5c'5c'5c'62\'5c'5c'5c'5c'5c'5c'5c" w:val="&lt;Project Phase&gt;"/>
    <w:docVar w:name="r_\'5c'5c'5c'5c'5c'5c'5c'5c'5c'5c'5c'5c'5c'5c'5c'5c'5c'5c'5c'5c'5c'5c'5c'5c'5c'5c'5c'5c'5c'5c'5c'5c'5c'5c'5c'5c'5c'89\'5c'5c'5c'5c'5c'5c'5c'5c'5c'5c'5c'5c'5c'5c'5c'5c'5c'5c'5c'5c'5c'5c'5c'5c'5c'5c'5c'5c'5c'5c'5c'5c'5c'5c'5c'5c'5c'63\'5c'5c'5c'5c'5c'5c'5c" w:val="&lt;Project Name&gt;"/>
    <w:docVar w:name="r_\'5c'5c'5c'5c'5c'5c'5c'5c'5c'5c'5c'5c'5c'5c'5c'5c'5c'5c'5c'5c'5c'5c'5c'5c'5c'5c'5c'5c'5c'5c'5c'5c'5c'5c'5c'5c'5c'93\'5c'5c'5c'5c'5c'5c'5c'5c'5c'5c'5c'5c'5c'5c'5c'5c'5c'5c'5c'5c'5c'5c'5c'5c'5c'5c'5c'5c'5c'5c'5c'5c'5c'5c'5c'5c'5c'8c\'5c'5c'5c'5c'5c'5c'5c" w:val="&lt;Approver 1&gt;"/>
    <w:docVar w:name="r_\'5c'5c'5c'5c'5c'5c'5c'5c'5c'5c'5c'5c'5c'5c'5c'5c'5c'5c'5c'5c'5c'5c'5c'5c'5c'5c'5c'5c'5c'5c'5c'5c'5c'5c'5c'5c'5c'93\'5c'5c'5c'5c'5c'5c'5c'5c'5c'5c'5c'5c'5c'5c'5c'5c'5c'5c'5c'5c'5c'5c'5c'5c'5c'5c'5c'5c'5c'5c'5c'5c'5c'5c'5c'5c'5c'fa\'5c'5c'5c'5c'5c'5c'5c" w:val="&lt;Approver 2&gt;"/>
    <w:docVar w:name="r_BTM/BRP1/PJM/RD.020" w:val="&lt;Document Control Number&gt;"/>
    <w:docVar w:name="tmp_MenuTitle" w:val="Project Management (PJM)"/>
  </w:docVars>
  <w:rsids>
    <w:rsidRoot w:val="0039411C"/>
    <w:rsid w:val="00000278"/>
    <w:rsid w:val="00000643"/>
    <w:rsid w:val="00000BE8"/>
    <w:rsid w:val="00000E38"/>
    <w:rsid w:val="00000EAD"/>
    <w:rsid w:val="00001950"/>
    <w:rsid w:val="0000322B"/>
    <w:rsid w:val="000035E1"/>
    <w:rsid w:val="00003FF6"/>
    <w:rsid w:val="00004497"/>
    <w:rsid w:val="00004719"/>
    <w:rsid w:val="00005F63"/>
    <w:rsid w:val="00006BA7"/>
    <w:rsid w:val="00006C23"/>
    <w:rsid w:val="0000728C"/>
    <w:rsid w:val="00010C74"/>
    <w:rsid w:val="00010E80"/>
    <w:rsid w:val="00010F06"/>
    <w:rsid w:val="00011C0E"/>
    <w:rsid w:val="00011E02"/>
    <w:rsid w:val="00011FF0"/>
    <w:rsid w:val="00012076"/>
    <w:rsid w:val="00012560"/>
    <w:rsid w:val="00012A67"/>
    <w:rsid w:val="0001335B"/>
    <w:rsid w:val="00013449"/>
    <w:rsid w:val="0001382C"/>
    <w:rsid w:val="00013C78"/>
    <w:rsid w:val="00013FC2"/>
    <w:rsid w:val="0001430C"/>
    <w:rsid w:val="00014F8E"/>
    <w:rsid w:val="00014FD3"/>
    <w:rsid w:val="0001736D"/>
    <w:rsid w:val="000173BC"/>
    <w:rsid w:val="0001780A"/>
    <w:rsid w:val="00020455"/>
    <w:rsid w:val="000215ED"/>
    <w:rsid w:val="000218F7"/>
    <w:rsid w:val="00021E71"/>
    <w:rsid w:val="000229D7"/>
    <w:rsid w:val="000239C4"/>
    <w:rsid w:val="00024F9A"/>
    <w:rsid w:val="00025176"/>
    <w:rsid w:val="00025289"/>
    <w:rsid w:val="00026131"/>
    <w:rsid w:val="00026138"/>
    <w:rsid w:val="000270D1"/>
    <w:rsid w:val="00027AF3"/>
    <w:rsid w:val="00030159"/>
    <w:rsid w:val="00030A64"/>
    <w:rsid w:val="00030C95"/>
    <w:rsid w:val="00031076"/>
    <w:rsid w:val="00031080"/>
    <w:rsid w:val="000312B5"/>
    <w:rsid w:val="000314EE"/>
    <w:rsid w:val="00032FF7"/>
    <w:rsid w:val="0003325D"/>
    <w:rsid w:val="0003351E"/>
    <w:rsid w:val="00034943"/>
    <w:rsid w:val="00034AF0"/>
    <w:rsid w:val="00034F57"/>
    <w:rsid w:val="000351CA"/>
    <w:rsid w:val="0003683D"/>
    <w:rsid w:val="00037161"/>
    <w:rsid w:val="00037B10"/>
    <w:rsid w:val="00040F97"/>
    <w:rsid w:val="000419DC"/>
    <w:rsid w:val="000424DC"/>
    <w:rsid w:val="00042F18"/>
    <w:rsid w:val="00043ACA"/>
    <w:rsid w:val="00044319"/>
    <w:rsid w:val="000443CC"/>
    <w:rsid w:val="00044F39"/>
    <w:rsid w:val="00045A58"/>
    <w:rsid w:val="00045D80"/>
    <w:rsid w:val="000465DC"/>
    <w:rsid w:val="00046654"/>
    <w:rsid w:val="00047B16"/>
    <w:rsid w:val="000501FB"/>
    <w:rsid w:val="000505A6"/>
    <w:rsid w:val="00050EF7"/>
    <w:rsid w:val="000513F6"/>
    <w:rsid w:val="00052E55"/>
    <w:rsid w:val="000532C9"/>
    <w:rsid w:val="00053D05"/>
    <w:rsid w:val="00054984"/>
    <w:rsid w:val="000568B1"/>
    <w:rsid w:val="00056A13"/>
    <w:rsid w:val="00056A39"/>
    <w:rsid w:val="00056D74"/>
    <w:rsid w:val="00056E74"/>
    <w:rsid w:val="00056E7B"/>
    <w:rsid w:val="0005716D"/>
    <w:rsid w:val="000606D1"/>
    <w:rsid w:val="000616D8"/>
    <w:rsid w:val="000622A9"/>
    <w:rsid w:val="0006278A"/>
    <w:rsid w:val="000631FF"/>
    <w:rsid w:val="00064586"/>
    <w:rsid w:val="00065A6F"/>
    <w:rsid w:val="00065BAF"/>
    <w:rsid w:val="00065CC0"/>
    <w:rsid w:val="00065D80"/>
    <w:rsid w:val="0006743A"/>
    <w:rsid w:val="000715D6"/>
    <w:rsid w:val="0007324D"/>
    <w:rsid w:val="00073428"/>
    <w:rsid w:val="00073963"/>
    <w:rsid w:val="00073D11"/>
    <w:rsid w:val="00073D7B"/>
    <w:rsid w:val="000742BA"/>
    <w:rsid w:val="000747B5"/>
    <w:rsid w:val="00075E04"/>
    <w:rsid w:val="000761B6"/>
    <w:rsid w:val="00077F40"/>
    <w:rsid w:val="00080018"/>
    <w:rsid w:val="00080057"/>
    <w:rsid w:val="00081690"/>
    <w:rsid w:val="00081E5E"/>
    <w:rsid w:val="00081ED7"/>
    <w:rsid w:val="00082315"/>
    <w:rsid w:val="0008291D"/>
    <w:rsid w:val="00082AFA"/>
    <w:rsid w:val="0008306C"/>
    <w:rsid w:val="00084E3C"/>
    <w:rsid w:val="000859B8"/>
    <w:rsid w:val="00086181"/>
    <w:rsid w:val="000868F4"/>
    <w:rsid w:val="0009006D"/>
    <w:rsid w:val="00091233"/>
    <w:rsid w:val="00091EA1"/>
    <w:rsid w:val="000922DB"/>
    <w:rsid w:val="00092B93"/>
    <w:rsid w:val="00093011"/>
    <w:rsid w:val="0009368F"/>
    <w:rsid w:val="00093820"/>
    <w:rsid w:val="00093DFD"/>
    <w:rsid w:val="000949BB"/>
    <w:rsid w:val="000949E3"/>
    <w:rsid w:val="00095264"/>
    <w:rsid w:val="00095277"/>
    <w:rsid w:val="0009528B"/>
    <w:rsid w:val="000952ED"/>
    <w:rsid w:val="00095A06"/>
    <w:rsid w:val="00095CDC"/>
    <w:rsid w:val="0009659C"/>
    <w:rsid w:val="00097575"/>
    <w:rsid w:val="00097CBA"/>
    <w:rsid w:val="000A01D5"/>
    <w:rsid w:val="000A0E05"/>
    <w:rsid w:val="000A1163"/>
    <w:rsid w:val="000A15BD"/>
    <w:rsid w:val="000A19D7"/>
    <w:rsid w:val="000A1B09"/>
    <w:rsid w:val="000A1D7F"/>
    <w:rsid w:val="000A2E0F"/>
    <w:rsid w:val="000A36A2"/>
    <w:rsid w:val="000A39F7"/>
    <w:rsid w:val="000A4BCE"/>
    <w:rsid w:val="000A4F00"/>
    <w:rsid w:val="000A550C"/>
    <w:rsid w:val="000A5A76"/>
    <w:rsid w:val="000A5B5D"/>
    <w:rsid w:val="000A5C64"/>
    <w:rsid w:val="000A641A"/>
    <w:rsid w:val="000A6D76"/>
    <w:rsid w:val="000A6FB2"/>
    <w:rsid w:val="000A785F"/>
    <w:rsid w:val="000A7B81"/>
    <w:rsid w:val="000B209D"/>
    <w:rsid w:val="000B21DB"/>
    <w:rsid w:val="000B2279"/>
    <w:rsid w:val="000B2A01"/>
    <w:rsid w:val="000B3363"/>
    <w:rsid w:val="000B36F6"/>
    <w:rsid w:val="000B37F0"/>
    <w:rsid w:val="000B3FB9"/>
    <w:rsid w:val="000B4464"/>
    <w:rsid w:val="000B4798"/>
    <w:rsid w:val="000B48AD"/>
    <w:rsid w:val="000B5BF1"/>
    <w:rsid w:val="000B648E"/>
    <w:rsid w:val="000B66DE"/>
    <w:rsid w:val="000B76B4"/>
    <w:rsid w:val="000B794A"/>
    <w:rsid w:val="000B7F1D"/>
    <w:rsid w:val="000C0364"/>
    <w:rsid w:val="000C1312"/>
    <w:rsid w:val="000C19EE"/>
    <w:rsid w:val="000C2129"/>
    <w:rsid w:val="000C28BD"/>
    <w:rsid w:val="000C30F6"/>
    <w:rsid w:val="000C3826"/>
    <w:rsid w:val="000C4836"/>
    <w:rsid w:val="000C59A6"/>
    <w:rsid w:val="000C659F"/>
    <w:rsid w:val="000C65AB"/>
    <w:rsid w:val="000C704A"/>
    <w:rsid w:val="000C7D07"/>
    <w:rsid w:val="000D092D"/>
    <w:rsid w:val="000D1144"/>
    <w:rsid w:val="000D16E8"/>
    <w:rsid w:val="000D1BA5"/>
    <w:rsid w:val="000D2DC3"/>
    <w:rsid w:val="000D3D6F"/>
    <w:rsid w:val="000D5023"/>
    <w:rsid w:val="000D5237"/>
    <w:rsid w:val="000D52D3"/>
    <w:rsid w:val="000D63A4"/>
    <w:rsid w:val="000D6657"/>
    <w:rsid w:val="000E004C"/>
    <w:rsid w:val="000E00AC"/>
    <w:rsid w:val="000E0125"/>
    <w:rsid w:val="000E04B4"/>
    <w:rsid w:val="000E0D76"/>
    <w:rsid w:val="000E29E9"/>
    <w:rsid w:val="000E2B7B"/>
    <w:rsid w:val="000E2FF5"/>
    <w:rsid w:val="000E4A28"/>
    <w:rsid w:val="000E5618"/>
    <w:rsid w:val="000E634F"/>
    <w:rsid w:val="000E659A"/>
    <w:rsid w:val="000E6895"/>
    <w:rsid w:val="000E69DA"/>
    <w:rsid w:val="000E7BCF"/>
    <w:rsid w:val="000F03AE"/>
    <w:rsid w:val="000F1267"/>
    <w:rsid w:val="000F1806"/>
    <w:rsid w:val="000F2808"/>
    <w:rsid w:val="000F2DCA"/>
    <w:rsid w:val="000F2DDA"/>
    <w:rsid w:val="000F2FB9"/>
    <w:rsid w:val="000F3541"/>
    <w:rsid w:val="000F3695"/>
    <w:rsid w:val="000F3BE3"/>
    <w:rsid w:val="000F40E5"/>
    <w:rsid w:val="000F4425"/>
    <w:rsid w:val="000F480E"/>
    <w:rsid w:val="000F6191"/>
    <w:rsid w:val="000F66D2"/>
    <w:rsid w:val="000F6AAC"/>
    <w:rsid w:val="000F6D70"/>
    <w:rsid w:val="000F7314"/>
    <w:rsid w:val="000F7A5D"/>
    <w:rsid w:val="001000C4"/>
    <w:rsid w:val="00101F54"/>
    <w:rsid w:val="001024A0"/>
    <w:rsid w:val="00103435"/>
    <w:rsid w:val="00103B18"/>
    <w:rsid w:val="00104119"/>
    <w:rsid w:val="0010444F"/>
    <w:rsid w:val="0010469E"/>
    <w:rsid w:val="00105542"/>
    <w:rsid w:val="0010576F"/>
    <w:rsid w:val="00105864"/>
    <w:rsid w:val="0010675D"/>
    <w:rsid w:val="00106F1A"/>
    <w:rsid w:val="001072CF"/>
    <w:rsid w:val="00107E17"/>
    <w:rsid w:val="00107F4D"/>
    <w:rsid w:val="0011059B"/>
    <w:rsid w:val="00111907"/>
    <w:rsid w:val="00111FF5"/>
    <w:rsid w:val="0011250D"/>
    <w:rsid w:val="001126D4"/>
    <w:rsid w:val="001129B0"/>
    <w:rsid w:val="00112AD3"/>
    <w:rsid w:val="001139B5"/>
    <w:rsid w:val="00113A97"/>
    <w:rsid w:val="0011416A"/>
    <w:rsid w:val="001146AC"/>
    <w:rsid w:val="001149CD"/>
    <w:rsid w:val="00116388"/>
    <w:rsid w:val="00116BC7"/>
    <w:rsid w:val="00116DC3"/>
    <w:rsid w:val="001173D9"/>
    <w:rsid w:val="00117E3B"/>
    <w:rsid w:val="001216B1"/>
    <w:rsid w:val="00121869"/>
    <w:rsid w:val="00122531"/>
    <w:rsid w:val="00122835"/>
    <w:rsid w:val="001228A5"/>
    <w:rsid w:val="00122A94"/>
    <w:rsid w:val="00122F94"/>
    <w:rsid w:val="0012372D"/>
    <w:rsid w:val="00123D45"/>
    <w:rsid w:val="00123D6C"/>
    <w:rsid w:val="0012534C"/>
    <w:rsid w:val="001264FB"/>
    <w:rsid w:val="0012760E"/>
    <w:rsid w:val="0013192A"/>
    <w:rsid w:val="001321E6"/>
    <w:rsid w:val="00133341"/>
    <w:rsid w:val="00133D23"/>
    <w:rsid w:val="001341D4"/>
    <w:rsid w:val="001349A9"/>
    <w:rsid w:val="00135C66"/>
    <w:rsid w:val="00136CF9"/>
    <w:rsid w:val="00141295"/>
    <w:rsid w:val="001417DD"/>
    <w:rsid w:val="00141960"/>
    <w:rsid w:val="00141CC9"/>
    <w:rsid w:val="001426E7"/>
    <w:rsid w:val="00142A49"/>
    <w:rsid w:val="0014367D"/>
    <w:rsid w:val="00143CA1"/>
    <w:rsid w:val="00143E87"/>
    <w:rsid w:val="00144D07"/>
    <w:rsid w:val="00144DF3"/>
    <w:rsid w:val="0014513A"/>
    <w:rsid w:val="00145772"/>
    <w:rsid w:val="00145877"/>
    <w:rsid w:val="0014683F"/>
    <w:rsid w:val="00146B47"/>
    <w:rsid w:val="001473C4"/>
    <w:rsid w:val="00147D36"/>
    <w:rsid w:val="00150050"/>
    <w:rsid w:val="001510F9"/>
    <w:rsid w:val="00152D40"/>
    <w:rsid w:val="00152F9E"/>
    <w:rsid w:val="001532B0"/>
    <w:rsid w:val="001533BE"/>
    <w:rsid w:val="001556B1"/>
    <w:rsid w:val="00156525"/>
    <w:rsid w:val="001570AF"/>
    <w:rsid w:val="00157275"/>
    <w:rsid w:val="001575DE"/>
    <w:rsid w:val="00160E4F"/>
    <w:rsid w:val="00161302"/>
    <w:rsid w:val="00161BCB"/>
    <w:rsid w:val="00161CAA"/>
    <w:rsid w:val="001620C4"/>
    <w:rsid w:val="0016288D"/>
    <w:rsid w:val="001629FD"/>
    <w:rsid w:val="001630E3"/>
    <w:rsid w:val="001631ED"/>
    <w:rsid w:val="001637CB"/>
    <w:rsid w:val="001642B5"/>
    <w:rsid w:val="0016447A"/>
    <w:rsid w:val="00164B47"/>
    <w:rsid w:val="001656A5"/>
    <w:rsid w:val="00166769"/>
    <w:rsid w:val="00166DC9"/>
    <w:rsid w:val="00170462"/>
    <w:rsid w:val="00170B80"/>
    <w:rsid w:val="00171DD3"/>
    <w:rsid w:val="001727BC"/>
    <w:rsid w:val="00172A86"/>
    <w:rsid w:val="00173F41"/>
    <w:rsid w:val="00173F47"/>
    <w:rsid w:val="001746B4"/>
    <w:rsid w:val="00176722"/>
    <w:rsid w:val="0017696D"/>
    <w:rsid w:val="0017696E"/>
    <w:rsid w:val="00176B5A"/>
    <w:rsid w:val="00176D13"/>
    <w:rsid w:val="00180652"/>
    <w:rsid w:val="00181C11"/>
    <w:rsid w:val="00181FC3"/>
    <w:rsid w:val="001820FE"/>
    <w:rsid w:val="001826C4"/>
    <w:rsid w:val="00182921"/>
    <w:rsid w:val="00182E9E"/>
    <w:rsid w:val="00183B3E"/>
    <w:rsid w:val="001848C5"/>
    <w:rsid w:val="00184CB2"/>
    <w:rsid w:val="00184D9D"/>
    <w:rsid w:val="001855AF"/>
    <w:rsid w:val="001858EB"/>
    <w:rsid w:val="00185DED"/>
    <w:rsid w:val="00185FE5"/>
    <w:rsid w:val="001862CD"/>
    <w:rsid w:val="0018714D"/>
    <w:rsid w:val="00190444"/>
    <w:rsid w:val="0019063F"/>
    <w:rsid w:val="0019199E"/>
    <w:rsid w:val="00192FB8"/>
    <w:rsid w:val="00193528"/>
    <w:rsid w:val="0019354F"/>
    <w:rsid w:val="00193588"/>
    <w:rsid w:val="00193764"/>
    <w:rsid w:val="001939B1"/>
    <w:rsid w:val="00193E29"/>
    <w:rsid w:val="00193FCA"/>
    <w:rsid w:val="0019459D"/>
    <w:rsid w:val="00194C38"/>
    <w:rsid w:val="00194D03"/>
    <w:rsid w:val="00195429"/>
    <w:rsid w:val="00195E8C"/>
    <w:rsid w:val="0019727B"/>
    <w:rsid w:val="00197430"/>
    <w:rsid w:val="001A0333"/>
    <w:rsid w:val="001A07E8"/>
    <w:rsid w:val="001A23FA"/>
    <w:rsid w:val="001A30EB"/>
    <w:rsid w:val="001A31B4"/>
    <w:rsid w:val="001A38AD"/>
    <w:rsid w:val="001A3B84"/>
    <w:rsid w:val="001A3E8F"/>
    <w:rsid w:val="001A4011"/>
    <w:rsid w:val="001A44BE"/>
    <w:rsid w:val="001A4DDA"/>
    <w:rsid w:val="001A5C54"/>
    <w:rsid w:val="001A7BBD"/>
    <w:rsid w:val="001B020F"/>
    <w:rsid w:val="001B14C4"/>
    <w:rsid w:val="001B1B1D"/>
    <w:rsid w:val="001B1B50"/>
    <w:rsid w:val="001B3C43"/>
    <w:rsid w:val="001B458E"/>
    <w:rsid w:val="001B45EF"/>
    <w:rsid w:val="001B5230"/>
    <w:rsid w:val="001B5CB5"/>
    <w:rsid w:val="001B64D9"/>
    <w:rsid w:val="001B6DAD"/>
    <w:rsid w:val="001B7023"/>
    <w:rsid w:val="001B7FD9"/>
    <w:rsid w:val="001C1BA6"/>
    <w:rsid w:val="001C5228"/>
    <w:rsid w:val="001C5343"/>
    <w:rsid w:val="001C53EE"/>
    <w:rsid w:val="001C552D"/>
    <w:rsid w:val="001C5766"/>
    <w:rsid w:val="001C6448"/>
    <w:rsid w:val="001C7DA2"/>
    <w:rsid w:val="001D1E81"/>
    <w:rsid w:val="001D27E4"/>
    <w:rsid w:val="001D3957"/>
    <w:rsid w:val="001D3F7E"/>
    <w:rsid w:val="001D5763"/>
    <w:rsid w:val="001D5AB0"/>
    <w:rsid w:val="001D5E62"/>
    <w:rsid w:val="001D619F"/>
    <w:rsid w:val="001D6452"/>
    <w:rsid w:val="001D6637"/>
    <w:rsid w:val="001D68E3"/>
    <w:rsid w:val="001D723D"/>
    <w:rsid w:val="001E04F8"/>
    <w:rsid w:val="001E0B33"/>
    <w:rsid w:val="001E119E"/>
    <w:rsid w:val="001E2DEF"/>
    <w:rsid w:val="001E3B71"/>
    <w:rsid w:val="001E4156"/>
    <w:rsid w:val="001E4479"/>
    <w:rsid w:val="001E4A40"/>
    <w:rsid w:val="001E4C8C"/>
    <w:rsid w:val="001E4E02"/>
    <w:rsid w:val="001E6FE5"/>
    <w:rsid w:val="001E7648"/>
    <w:rsid w:val="001E796D"/>
    <w:rsid w:val="001F0984"/>
    <w:rsid w:val="001F0B8F"/>
    <w:rsid w:val="001F0D6D"/>
    <w:rsid w:val="001F18A4"/>
    <w:rsid w:val="001F2058"/>
    <w:rsid w:val="001F2390"/>
    <w:rsid w:val="001F3666"/>
    <w:rsid w:val="001F5E24"/>
    <w:rsid w:val="001F7B97"/>
    <w:rsid w:val="00201030"/>
    <w:rsid w:val="00201396"/>
    <w:rsid w:val="00201F72"/>
    <w:rsid w:val="0020240A"/>
    <w:rsid w:val="00202669"/>
    <w:rsid w:val="00202887"/>
    <w:rsid w:val="00202A64"/>
    <w:rsid w:val="002036B9"/>
    <w:rsid w:val="00203824"/>
    <w:rsid w:val="002044F0"/>
    <w:rsid w:val="00205167"/>
    <w:rsid w:val="00205713"/>
    <w:rsid w:val="00205767"/>
    <w:rsid w:val="00205953"/>
    <w:rsid w:val="00205BC6"/>
    <w:rsid w:val="002067C6"/>
    <w:rsid w:val="00207580"/>
    <w:rsid w:val="002075F2"/>
    <w:rsid w:val="00207BF5"/>
    <w:rsid w:val="00210A79"/>
    <w:rsid w:val="00210DE3"/>
    <w:rsid w:val="00212E1E"/>
    <w:rsid w:val="00214E0B"/>
    <w:rsid w:val="00216C8D"/>
    <w:rsid w:val="00217A99"/>
    <w:rsid w:val="00220819"/>
    <w:rsid w:val="00221210"/>
    <w:rsid w:val="00221652"/>
    <w:rsid w:val="002216EB"/>
    <w:rsid w:val="0022200F"/>
    <w:rsid w:val="0022228B"/>
    <w:rsid w:val="0022242B"/>
    <w:rsid w:val="00223386"/>
    <w:rsid w:val="00223D94"/>
    <w:rsid w:val="00224A3A"/>
    <w:rsid w:val="00225272"/>
    <w:rsid w:val="002253CA"/>
    <w:rsid w:val="00226BBB"/>
    <w:rsid w:val="00226F8D"/>
    <w:rsid w:val="002270E7"/>
    <w:rsid w:val="002272AD"/>
    <w:rsid w:val="00227695"/>
    <w:rsid w:val="00227A58"/>
    <w:rsid w:val="0023188B"/>
    <w:rsid w:val="00231E54"/>
    <w:rsid w:val="0023299A"/>
    <w:rsid w:val="00233E4C"/>
    <w:rsid w:val="00234376"/>
    <w:rsid w:val="00235ADB"/>
    <w:rsid w:val="00235B92"/>
    <w:rsid w:val="00236B77"/>
    <w:rsid w:val="002375D9"/>
    <w:rsid w:val="0024016E"/>
    <w:rsid w:val="00240403"/>
    <w:rsid w:val="00240970"/>
    <w:rsid w:val="0024113E"/>
    <w:rsid w:val="0024121D"/>
    <w:rsid w:val="002417D6"/>
    <w:rsid w:val="00241EFE"/>
    <w:rsid w:val="002437CA"/>
    <w:rsid w:val="00243BC4"/>
    <w:rsid w:val="00244232"/>
    <w:rsid w:val="00244525"/>
    <w:rsid w:val="002458C4"/>
    <w:rsid w:val="0024755F"/>
    <w:rsid w:val="00247EFB"/>
    <w:rsid w:val="002504A9"/>
    <w:rsid w:val="0025085B"/>
    <w:rsid w:val="00250C37"/>
    <w:rsid w:val="002511F4"/>
    <w:rsid w:val="002514F6"/>
    <w:rsid w:val="00251CF9"/>
    <w:rsid w:val="00252A6B"/>
    <w:rsid w:val="00253E87"/>
    <w:rsid w:val="00254228"/>
    <w:rsid w:val="00254F79"/>
    <w:rsid w:val="00255805"/>
    <w:rsid w:val="00257159"/>
    <w:rsid w:val="00261610"/>
    <w:rsid w:val="00261BB9"/>
    <w:rsid w:val="00262291"/>
    <w:rsid w:val="002632CF"/>
    <w:rsid w:val="00263B7E"/>
    <w:rsid w:val="00265FE8"/>
    <w:rsid w:val="00266D22"/>
    <w:rsid w:val="0026704D"/>
    <w:rsid w:val="00267513"/>
    <w:rsid w:val="0026761A"/>
    <w:rsid w:val="0026777F"/>
    <w:rsid w:val="002711D6"/>
    <w:rsid w:val="00271522"/>
    <w:rsid w:val="00271624"/>
    <w:rsid w:val="00271955"/>
    <w:rsid w:val="00272152"/>
    <w:rsid w:val="002726A2"/>
    <w:rsid w:val="002727B3"/>
    <w:rsid w:val="00274A97"/>
    <w:rsid w:val="00274BAD"/>
    <w:rsid w:val="00274CA3"/>
    <w:rsid w:val="002753EC"/>
    <w:rsid w:val="00275C26"/>
    <w:rsid w:val="002768EA"/>
    <w:rsid w:val="00276913"/>
    <w:rsid w:val="00277BAD"/>
    <w:rsid w:val="00280FEE"/>
    <w:rsid w:val="00281176"/>
    <w:rsid w:val="00281E64"/>
    <w:rsid w:val="00282032"/>
    <w:rsid w:val="002822EC"/>
    <w:rsid w:val="00283DE3"/>
    <w:rsid w:val="002840F0"/>
    <w:rsid w:val="00285081"/>
    <w:rsid w:val="002853CA"/>
    <w:rsid w:val="0028545E"/>
    <w:rsid w:val="00285827"/>
    <w:rsid w:val="00285BBE"/>
    <w:rsid w:val="00286554"/>
    <w:rsid w:val="00286641"/>
    <w:rsid w:val="00287EA4"/>
    <w:rsid w:val="002926BB"/>
    <w:rsid w:val="00292720"/>
    <w:rsid w:val="0029318E"/>
    <w:rsid w:val="00293A16"/>
    <w:rsid w:val="00293AC7"/>
    <w:rsid w:val="0029459F"/>
    <w:rsid w:val="0029487E"/>
    <w:rsid w:val="00294B72"/>
    <w:rsid w:val="00294E6B"/>
    <w:rsid w:val="00294F9F"/>
    <w:rsid w:val="00295124"/>
    <w:rsid w:val="00295136"/>
    <w:rsid w:val="002952C5"/>
    <w:rsid w:val="0029715E"/>
    <w:rsid w:val="00297F14"/>
    <w:rsid w:val="002A003F"/>
    <w:rsid w:val="002A17DF"/>
    <w:rsid w:val="002A1DBE"/>
    <w:rsid w:val="002A285A"/>
    <w:rsid w:val="002A31C8"/>
    <w:rsid w:val="002A38F1"/>
    <w:rsid w:val="002A395A"/>
    <w:rsid w:val="002A3D60"/>
    <w:rsid w:val="002A4904"/>
    <w:rsid w:val="002A4E5B"/>
    <w:rsid w:val="002A5818"/>
    <w:rsid w:val="002A61B2"/>
    <w:rsid w:val="002A6ABE"/>
    <w:rsid w:val="002A74E8"/>
    <w:rsid w:val="002A7BEF"/>
    <w:rsid w:val="002A7EFA"/>
    <w:rsid w:val="002B01A2"/>
    <w:rsid w:val="002B03EA"/>
    <w:rsid w:val="002B1524"/>
    <w:rsid w:val="002B1D71"/>
    <w:rsid w:val="002B1F25"/>
    <w:rsid w:val="002B273A"/>
    <w:rsid w:val="002B2872"/>
    <w:rsid w:val="002B4CC6"/>
    <w:rsid w:val="002B64CD"/>
    <w:rsid w:val="002B6AF6"/>
    <w:rsid w:val="002B6C7A"/>
    <w:rsid w:val="002B7493"/>
    <w:rsid w:val="002B7812"/>
    <w:rsid w:val="002C1DF8"/>
    <w:rsid w:val="002C1FDF"/>
    <w:rsid w:val="002C2A4B"/>
    <w:rsid w:val="002C2D30"/>
    <w:rsid w:val="002C3F2C"/>
    <w:rsid w:val="002C4A52"/>
    <w:rsid w:val="002C5CB7"/>
    <w:rsid w:val="002C633B"/>
    <w:rsid w:val="002C673A"/>
    <w:rsid w:val="002C6907"/>
    <w:rsid w:val="002C6FC4"/>
    <w:rsid w:val="002C7D17"/>
    <w:rsid w:val="002C7EC1"/>
    <w:rsid w:val="002D01B9"/>
    <w:rsid w:val="002D0BA9"/>
    <w:rsid w:val="002D0FC5"/>
    <w:rsid w:val="002D108E"/>
    <w:rsid w:val="002D1FF2"/>
    <w:rsid w:val="002D3317"/>
    <w:rsid w:val="002D3E37"/>
    <w:rsid w:val="002D4693"/>
    <w:rsid w:val="002D472A"/>
    <w:rsid w:val="002D5749"/>
    <w:rsid w:val="002D5CFC"/>
    <w:rsid w:val="002D5FA6"/>
    <w:rsid w:val="002D65AF"/>
    <w:rsid w:val="002D65DE"/>
    <w:rsid w:val="002D747A"/>
    <w:rsid w:val="002E0DAB"/>
    <w:rsid w:val="002E1154"/>
    <w:rsid w:val="002E19BD"/>
    <w:rsid w:val="002E35D8"/>
    <w:rsid w:val="002E3E18"/>
    <w:rsid w:val="002E3E29"/>
    <w:rsid w:val="002E3F7C"/>
    <w:rsid w:val="002E4049"/>
    <w:rsid w:val="002E50DF"/>
    <w:rsid w:val="002E5DBE"/>
    <w:rsid w:val="002E6389"/>
    <w:rsid w:val="002E644C"/>
    <w:rsid w:val="002E68CE"/>
    <w:rsid w:val="002E6F48"/>
    <w:rsid w:val="002E77A3"/>
    <w:rsid w:val="002F057B"/>
    <w:rsid w:val="002F0926"/>
    <w:rsid w:val="002F194E"/>
    <w:rsid w:val="002F29AF"/>
    <w:rsid w:val="002F48DA"/>
    <w:rsid w:val="002F4FB0"/>
    <w:rsid w:val="002F7C3B"/>
    <w:rsid w:val="0030001C"/>
    <w:rsid w:val="00300381"/>
    <w:rsid w:val="003008D9"/>
    <w:rsid w:val="003009E5"/>
    <w:rsid w:val="00301157"/>
    <w:rsid w:val="00301540"/>
    <w:rsid w:val="0030210F"/>
    <w:rsid w:val="003024E4"/>
    <w:rsid w:val="00302C9E"/>
    <w:rsid w:val="0030425B"/>
    <w:rsid w:val="00304575"/>
    <w:rsid w:val="003056B4"/>
    <w:rsid w:val="00305F43"/>
    <w:rsid w:val="00306AF6"/>
    <w:rsid w:val="00307075"/>
    <w:rsid w:val="00307A07"/>
    <w:rsid w:val="00310038"/>
    <w:rsid w:val="003130BC"/>
    <w:rsid w:val="00313110"/>
    <w:rsid w:val="003131A8"/>
    <w:rsid w:val="0031413A"/>
    <w:rsid w:val="0031520A"/>
    <w:rsid w:val="00315311"/>
    <w:rsid w:val="003155AC"/>
    <w:rsid w:val="00315A39"/>
    <w:rsid w:val="003160D2"/>
    <w:rsid w:val="003169D6"/>
    <w:rsid w:val="00317349"/>
    <w:rsid w:val="00317EB3"/>
    <w:rsid w:val="00317FAC"/>
    <w:rsid w:val="00320B8B"/>
    <w:rsid w:val="00321395"/>
    <w:rsid w:val="003221E5"/>
    <w:rsid w:val="003222B1"/>
    <w:rsid w:val="003223FD"/>
    <w:rsid w:val="003227DF"/>
    <w:rsid w:val="00322AAC"/>
    <w:rsid w:val="00323653"/>
    <w:rsid w:val="0032612B"/>
    <w:rsid w:val="0032777A"/>
    <w:rsid w:val="00330BAF"/>
    <w:rsid w:val="00330F01"/>
    <w:rsid w:val="00331309"/>
    <w:rsid w:val="0033192D"/>
    <w:rsid w:val="00332880"/>
    <w:rsid w:val="00332BA6"/>
    <w:rsid w:val="00332C1A"/>
    <w:rsid w:val="00332F8A"/>
    <w:rsid w:val="003349C6"/>
    <w:rsid w:val="00335F51"/>
    <w:rsid w:val="003372EA"/>
    <w:rsid w:val="00337775"/>
    <w:rsid w:val="0034082B"/>
    <w:rsid w:val="003412EC"/>
    <w:rsid w:val="00341876"/>
    <w:rsid w:val="003424CD"/>
    <w:rsid w:val="003448F2"/>
    <w:rsid w:val="00345C92"/>
    <w:rsid w:val="003469D7"/>
    <w:rsid w:val="003469EC"/>
    <w:rsid w:val="00346D71"/>
    <w:rsid w:val="003505C4"/>
    <w:rsid w:val="003510FD"/>
    <w:rsid w:val="00351289"/>
    <w:rsid w:val="00351545"/>
    <w:rsid w:val="00351552"/>
    <w:rsid w:val="0035285D"/>
    <w:rsid w:val="00353218"/>
    <w:rsid w:val="00353223"/>
    <w:rsid w:val="00353705"/>
    <w:rsid w:val="00353DB8"/>
    <w:rsid w:val="003542C0"/>
    <w:rsid w:val="00354AC5"/>
    <w:rsid w:val="00354C16"/>
    <w:rsid w:val="00355402"/>
    <w:rsid w:val="003556A8"/>
    <w:rsid w:val="0035576F"/>
    <w:rsid w:val="00355A1C"/>
    <w:rsid w:val="00356933"/>
    <w:rsid w:val="00357028"/>
    <w:rsid w:val="00357294"/>
    <w:rsid w:val="00360660"/>
    <w:rsid w:val="00360A04"/>
    <w:rsid w:val="00360F73"/>
    <w:rsid w:val="00362111"/>
    <w:rsid w:val="003621C3"/>
    <w:rsid w:val="00362361"/>
    <w:rsid w:val="00362EF0"/>
    <w:rsid w:val="0036311C"/>
    <w:rsid w:val="00363331"/>
    <w:rsid w:val="00363E40"/>
    <w:rsid w:val="00364DA6"/>
    <w:rsid w:val="003661DD"/>
    <w:rsid w:val="0036691A"/>
    <w:rsid w:val="00366CDE"/>
    <w:rsid w:val="00370633"/>
    <w:rsid w:val="003729E5"/>
    <w:rsid w:val="003730C6"/>
    <w:rsid w:val="003735CB"/>
    <w:rsid w:val="00373624"/>
    <w:rsid w:val="00373CBA"/>
    <w:rsid w:val="00375DEE"/>
    <w:rsid w:val="003764F6"/>
    <w:rsid w:val="0037760C"/>
    <w:rsid w:val="00377D4A"/>
    <w:rsid w:val="0038061B"/>
    <w:rsid w:val="00380C8E"/>
    <w:rsid w:val="003810C7"/>
    <w:rsid w:val="00381901"/>
    <w:rsid w:val="00381E6B"/>
    <w:rsid w:val="00382473"/>
    <w:rsid w:val="00382E82"/>
    <w:rsid w:val="0038304E"/>
    <w:rsid w:val="0038335B"/>
    <w:rsid w:val="00383747"/>
    <w:rsid w:val="00384B80"/>
    <w:rsid w:val="00384D68"/>
    <w:rsid w:val="003860DD"/>
    <w:rsid w:val="00387164"/>
    <w:rsid w:val="003872FB"/>
    <w:rsid w:val="0038767D"/>
    <w:rsid w:val="003876AE"/>
    <w:rsid w:val="00387A3F"/>
    <w:rsid w:val="003909C5"/>
    <w:rsid w:val="003911DF"/>
    <w:rsid w:val="003922F9"/>
    <w:rsid w:val="00393795"/>
    <w:rsid w:val="0039392A"/>
    <w:rsid w:val="0039411C"/>
    <w:rsid w:val="0039463F"/>
    <w:rsid w:val="00394B57"/>
    <w:rsid w:val="00395D76"/>
    <w:rsid w:val="003965DC"/>
    <w:rsid w:val="00396834"/>
    <w:rsid w:val="00396939"/>
    <w:rsid w:val="00396F70"/>
    <w:rsid w:val="00397AB2"/>
    <w:rsid w:val="003A18D8"/>
    <w:rsid w:val="003A2D75"/>
    <w:rsid w:val="003A34D5"/>
    <w:rsid w:val="003A3E8C"/>
    <w:rsid w:val="003A3F22"/>
    <w:rsid w:val="003A4019"/>
    <w:rsid w:val="003A4276"/>
    <w:rsid w:val="003A4B9E"/>
    <w:rsid w:val="003A5D35"/>
    <w:rsid w:val="003A63B5"/>
    <w:rsid w:val="003B045C"/>
    <w:rsid w:val="003B0D7A"/>
    <w:rsid w:val="003B0F17"/>
    <w:rsid w:val="003B0FA0"/>
    <w:rsid w:val="003B1E68"/>
    <w:rsid w:val="003B2507"/>
    <w:rsid w:val="003B3328"/>
    <w:rsid w:val="003B36AF"/>
    <w:rsid w:val="003B463A"/>
    <w:rsid w:val="003B5342"/>
    <w:rsid w:val="003B5928"/>
    <w:rsid w:val="003B5A98"/>
    <w:rsid w:val="003B61C9"/>
    <w:rsid w:val="003B650F"/>
    <w:rsid w:val="003B6922"/>
    <w:rsid w:val="003B6B14"/>
    <w:rsid w:val="003B738C"/>
    <w:rsid w:val="003B7A75"/>
    <w:rsid w:val="003B7E5B"/>
    <w:rsid w:val="003C03D1"/>
    <w:rsid w:val="003C059D"/>
    <w:rsid w:val="003C0695"/>
    <w:rsid w:val="003C0C27"/>
    <w:rsid w:val="003C0F97"/>
    <w:rsid w:val="003C1070"/>
    <w:rsid w:val="003C1C09"/>
    <w:rsid w:val="003C3EAE"/>
    <w:rsid w:val="003C4646"/>
    <w:rsid w:val="003C4AD5"/>
    <w:rsid w:val="003C4D1A"/>
    <w:rsid w:val="003C5A05"/>
    <w:rsid w:val="003C5CC7"/>
    <w:rsid w:val="003C6620"/>
    <w:rsid w:val="003C676D"/>
    <w:rsid w:val="003C6D73"/>
    <w:rsid w:val="003C7EB6"/>
    <w:rsid w:val="003D0F88"/>
    <w:rsid w:val="003D198A"/>
    <w:rsid w:val="003D1992"/>
    <w:rsid w:val="003D1F6D"/>
    <w:rsid w:val="003D2648"/>
    <w:rsid w:val="003D2E43"/>
    <w:rsid w:val="003D38BB"/>
    <w:rsid w:val="003D412A"/>
    <w:rsid w:val="003D445E"/>
    <w:rsid w:val="003D4FCD"/>
    <w:rsid w:val="003D53E1"/>
    <w:rsid w:val="003D5C83"/>
    <w:rsid w:val="003D7085"/>
    <w:rsid w:val="003D724C"/>
    <w:rsid w:val="003D726E"/>
    <w:rsid w:val="003D7BB2"/>
    <w:rsid w:val="003E07EA"/>
    <w:rsid w:val="003E1544"/>
    <w:rsid w:val="003E25D7"/>
    <w:rsid w:val="003E3226"/>
    <w:rsid w:val="003E35F5"/>
    <w:rsid w:val="003E5999"/>
    <w:rsid w:val="003E6165"/>
    <w:rsid w:val="003E6CCD"/>
    <w:rsid w:val="003E7BE3"/>
    <w:rsid w:val="003E7F2B"/>
    <w:rsid w:val="003F0071"/>
    <w:rsid w:val="003F1B5B"/>
    <w:rsid w:val="003F1FA5"/>
    <w:rsid w:val="003F2511"/>
    <w:rsid w:val="003F30AE"/>
    <w:rsid w:val="003F3669"/>
    <w:rsid w:val="003F3836"/>
    <w:rsid w:val="003F3A23"/>
    <w:rsid w:val="003F407A"/>
    <w:rsid w:val="003F4628"/>
    <w:rsid w:val="003F5384"/>
    <w:rsid w:val="003F59E8"/>
    <w:rsid w:val="003F5F44"/>
    <w:rsid w:val="003F6355"/>
    <w:rsid w:val="00402D05"/>
    <w:rsid w:val="0040375A"/>
    <w:rsid w:val="0040408A"/>
    <w:rsid w:val="004046E2"/>
    <w:rsid w:val="004061C1"/>
    <w:rsid w:val="0040733B"/>
    <w:rsid w:val="00407689"/>
    <w:rsid w:val="00407829"/>
    <w:rsid w:val="0041049C"/>
    <w:rsid w:val="00410523"/>
    <w:rsid w:val="0041066B"/>
    <w:rsid w:val="0041133D"/>
    <w:rsid w:val="00412143"/>
    <w:rsid w:val="004126B0"/>
    <w:rsid w:val="00412BE6"/>
    <w:rsid w:val="004134A4"/>
    <w:rsid w:val="004138F3"/>
    <w:rsid w:val="00413AFA"/>
    <w:rsid w:val="004145E2"/>
    <w:rsid w:val="00414845"/>
    <w:rsid w:val="00414A5D"/>
    <w:rsid w:val="00414C2F"/>
    <w:rsid w:val="0041524E"/>
    <w:rsid w:val="004169C3"/>
    <w:rsid w:val="00416AFB"/>
    <w:rsid w:val="00416C1B"/>
    <w:rsid w:val="004174DB"/>
    <w:rsid w:val="00417AFB"/>
    <w:rsid w:val="004202BD"/>
    <w:rsid w:val="004205E8"/>
    <w:rsid w:val="0042068C"/>
    <w:rsid w:val="00420EE2"/>
    <w:rsid w:val="0042250B"/>
    <w:rsid w:val="00423F93"/>
    <w:rsid w:val="00424466"/>
    <w:rsid w:val="00424D64"/>
    <w:rsid w:val="00424FA4"/>
    <w:rsid w:val="004263A5"/>
    <w:rsid w:val="004265A4"/>
    <w:rsid w:val="00426747"/>
    <w:rsid w:val="00426C22"/>
    <w:rsid w:val="00426CA2"/>
    <w:rsid w:val="00427270"/>
    <w:rsid w:val="004272F3"/>
    <w:rsid w:val="004305A8"/>
    <w:rsid w:val="00430CB7"/>
    <w:rsid w:val="004315FE"/>
    <w:rsid w:val="0043272F"/>
    <w:rsid w:val="0043284E"/>
    <w:rsid w:val="00433E06"/>
    <w:rsid w:val="00434833"/>
    <w:rsid w:val="00434BEC"/>
    <w:rsid w:val="00434D42"/>
    <w:rsid w:val="00435C0F"/>
    <w:rsid w:val="0043766A"/>
    <w:rsid w:val="00440026"/>
    <w:rsid w:val="004412DD"/>
    <w:rsid w:val="0044142E"/>
    <w:rsid w:val="0044145F"/>
    <w:rsid w:val="00441783"/>
    <w:rsid w:val="00443574"/>
    <w:rsid w:val="00443B22"/>
    <w:rsid w:val="00443F8F"/>
    <w:rsid w:val="00444CC0"/>
    <w:rsid w:val="0044605C"/>
    <w:rsid w:val="00446499"/>
    <w:rsid w:val="004468EF"/>
    <w:rsid w:val="00447949"/>
    <w:rsid w:val="00450069"/>
    <w:rsid w:val="00450FAF"/>
    <w:rsid w:val="00451C4B"/>
    <w:rsid w:val="004530CC"/>
    <w:rsid w:val="0045314F"/>
    <w:rsid w:val="00453CF8"/>
    <w:rsid w:val="00454630"/>
    <w:rsid w:val="004555A3"/>
    <w:rsid w:val="00455954"/>
    <w:rsid w:val="00455A2A"/>
    <w:rsid w:val="00455CA1"/>
    <w:rsid w:val="00456E7F"/>
    <w:rsid w:val="0045707E"/>
    <w:rsid w:val="00457780"/>
    <w:rsid w:val="004602DB"/>
    <w:rsid w:val="004616D4"/>
    <w:rsid w:val="00461F3E"/>
    <w:rsid w:val="0046279A"/>
    <w:rsid w:val="00462827"/>
    <w:rsid w:val="00464041"/>
    <w:rsid w:val="00464752"/>
    <w:rsid w:val="004649D7"/>
    <w:rsid w:val="00466073"/>
    <w:rsid w:val="0047081C"/>
    <w:rsid w:val="00470C9C"/>
    <w:rsid w:val="00471C7E"/>
    <w:rsid w:val="00472011"/>
    <w:rsid w:val="00473077"/>
    <w:rsid w:val="00473674"/>
    <w:rsid w:val="004738CB"/>
    <w:rsid w:val="004749CE"/>
    <w:rsid w:val="004753B6"/>
    <w:rsid w:val="00475FB7"/>
    <w:rsid w:val="004765B1"/>
    <w:rsid w:val="004767D2"/>
    <w:rsid w:val="004770A7"/>
    <w:rsid w:val="00477468"/>
    <w:rsid w:val="004779DD"/>
    <w:rsid w:val="00480C46"/>
    <w:rsid w:val="00480E70"/>
    <w:rsid w:val="004818A9"/>
    <w:rsid w:val="00482317"/>
    <w:rsid w:val="0048232A"/>
    <w:rsid w:val="00482C30"/>
    <w:rsid w:val="004834F8"/>
    <w:rsid w:val="0048383A"/>
    <w:rsid w:val="00483B9D"/>
    <w:rsid w:val="00483F65"/>
    <w:rsid w:val="004846B6"/>
    <w:rsid w:val="00484708"/>
    <w:rsid w:val="0048557B"/>
    <w:rsid w:val="00485F46"/>
    <w:rsid w:val="0048617A"/>
    <w:rsid w:val="004861E0"/>
    <w:rsid w:val="004862BB"/>
    <w:rsid w:val="00487447"/>
    <w:rsid w:val="0048760F"/>
    <w:rsid w:val="00487BEE"/>
    <w:rsid w:val="00490217"/>
    <w:rsid w:val="00490D82"/>
    <w:rsid w:val="0049177F"/>
    <w:rsid w:val="00491B4A"/>
    <w:rsid w:val="00492814"/>
    <w:rsid w:val="00492ED6"/>
    <w:rsid w:val="004931C6"/>
    <w:rsid w:val="00493B32"/>
    <w:rsid w:val="0049409C"/>
    <w:rsid w:val="00494DF7"/>
    <w:rsid w:val="00494F8D"/>
    <w:rsid w:val="0049550E"/>
    <w:rsid w:val="00495C0C"/>
    <w:rsid w:val="004965F4"/>
    <w:rsid w:val="00496A31"/>
    <w:rsid w:val="00496D3D"/>
    <w:rsid w:val="0049743F"/>
    <w:rsid w:val="00497555"/>
    <w:rsid w:val="004975E7"/>
    <w:rsid w:val="00497A62"/>
    <w:rsid w:val="004A0450"/>
    <w:rsid w:val="004A0D11"/>
    <w:rsid w:val="004A1699"/>
    <w:rsid w:val="004A1813"/>
    <w:rsid w:val="004A2C34"/>
    <w:rsid w:val="004A3889"/>
    <w:rsid w:val="004A42D9"/>
    <w:rsid w:val="004A63A3"/>
    <w:rsid w:val="004A7316"/>
    <w:rsid w:val="004A74BA"/>
    <w:rsid w:val="004A7615"/>
    <w:rsid w:val="004A76C9"/>
    <w:rsid w:val="004A7C26"/>
    <w:rsid w:val="004A7EE0"/>
    <w:rsid w:val="004B024D"/>
    <w:rsid w:val="004B081C"/>
    <w:rsid w:val="004B0BF6"/>
    <w:rsid w:val="004B0F3D"/>
    <w:rsid w:val="004B198E"/>
    <w:rsid w:val="004B1F14"/>
    <w:rsid w:val="004B2581"/>
    <w:rsid w:val="004B2605"/>
    <w:rsid w:val="004B2E2F"/>
    <w:rsid w:val="004B416D"/>
    <w:rsid w:val="004B4205"/>
    <w:rsid w:val="004B659D"/>
    <w:rsid w:val="004B73EB"/>
    <w:rsid w:val="004C0FA2"/>
    <w:rsid w:val="004C1732"/>
    <w:rsid w:val="004C1BB8"/>
    <w:rsid w:val="004C23AD"/>
    <w:rsid w:val="004C263F"/>
    <w:rsid w:val="004C2759"/>
    <w:rsid w:val="004C36F6"/>
    <w:rsid w:val="004C4051"/>
    <w:rsid w:val="004C4D84"/>
    <w:rsid w:val="004C6670"/>
    <w:rsid w:val="004C66A8"/>
    <w:rsid w:val="004C7065"/>
    <w:rsid w:val="004D181E"/>
    <w:rsid w:val="004D25D4"/>
    <w:rsid w:val="004D2B17"/>
    <w:rsid w:val="004D3F53"/>
    <w:rsid w:val="004D6A98"/>
    <w:rsid w:val="004D6B3A"/>
    <w:rsid w:val="004D7644"/>
    <w:rsid w:val="004D7EE2"/>
    <w:rsid w:val="004E2993"/>
    <w:rsid w:val="004E2BA8"/>
    <w:rsid w:val="004E2FBA"/>
    <w:rsid w:val="004E3286"/>
    <w:rsid w:val="004E4193"/>
    <w:rsid w:val="004E4AED"/>
    <w:rsid w:val="004E5A36"/>
    <w:rsid w:val="004E5C3F"/>
    <w:rsid w:val="004E5D61"/>
    <w:rsid w:val="004E6601"/>
    <w:rsid w:val="004E67AB"/>
    <w:rsid w:val="004E6B5C"/>
    <w:rsid w:val="004E6B97"/>
    <w:rsid w:val="004F13AB"/>
    <w:rsid w:val="004F3701"/>
    <w:rsid w:val="004F380B"/>
    <w:rsid w:val="004F3C1C"/>
    <w:rsid w:val="004F3EE8"/>
    <w:rsid w:val="004F4843"/>
    <w:rsid w:val="004F48AA"/>
    <w:rsid w:val="004F4E6A"/>
    <w:rsid w:val="004F5024"/>
    <w:rsid w:val="004F534A"/>
    <w:rsid w:val="004F5588"/>
    <w:rsid w:val="004F5A62"/>
    <w:rsid w:val="004F6A2A"/>
    <w:rsid w:val="004F7BAC"/>
    <w:rsid w:val="00501D3D"/>
    <w:rsid w:val="0050286E"/>
    <w:rsid w:val="00503A8C"/>
    <w:rsid w:val="00503D54"/>
    <w:rsid w:val="00504812"/>
    <w:rsid w:val="00505090"/>
    <w:rsid w:val="00506395"/>
    <w:rsid w:val="0050733F"/>
    <w:rsid w:val="00507E26"/>
    <w:rsid w:val="00507E58"/>
    <w:rsid w:val="005109B3"/>
    <w:rsid w:val="00510A99"/>
    <w:rsid w:val="00510C68"/>
    <w:rsid w:val="00511190"/>
    <w:rsid w:val="00511FB4"/>
    <w:rsid w:val="00513D03"/>
    <w:rsid w:val="00514F46"/>
    <w:rsid w:val="0051556A"/>
    <w:rsid w:val="00515B59"/>
    <w:rsid w:val="00515BAF"/>
    <w:rsid w:val="00515CD7"/>
    <w:rsid w:val="00516091"/>
    <w:rsid w:val="00516BC9"/>
    <w:rsid w:val="005174A1"/>
    <w:rsid w:val="0052104A"/>
    <w:rsid w:val="005212BB"/>
    <w:rsid w:val="0052256A"/>
    <w:rsid w:val="005234C9"/>
    <w:rsid w:val="00523532"/>
    <w:rsid w:val="00523CBE"/>
    <w:rsid w:val="0052424E"/>
    <w:rsid w:val="0052488A"/>
    <w:rsid w:val="00524997"/>
    <w:rsid w:val="00524A9E"/>
    <w:rsid w:val="00524B80"/>
    <w:rsid w:val="00525E6C"/>
    <w:rsid w:val="005266F3"/>
    <w:rsid w:val="00526976"/>
    <w:rsid w:val="005273B1"/>
    <w:rsid w:val="005274DD"/>
    <w:rsid w:val="0053025A"/>
    <w:rsid w:val="00530592"/>
    <w:rsid w:val="00531447"/>
    <w:rsid w:val="00532310"/>
    <w:rsid w:val="0053236C"/>
    <w:rsid w:val="00533456"/>
    <w:rsid w:val="005337FD"/>
    <w:rsid w:val="005341C9"/>
    <w:rsid w:val="005354F8"/>
    <w:rsid w:val="00535E00"/>
    <w:rsid w:val="00536089"/>
    <w:rsid w:val="00536A13"/>
    <w:rsid w:val="0053773D"/>
    <w:rsid w:val="0053793E"/>
    <w:rsid w:val="00537BA0"/>
    <w:rsid w:val="00537CCF"/>
    <w:rsid w:val="0054119B"/>
    <w:rsid w:val="005411E0"/>
    <w:rsid w:val="00542345"/>
    <w:rsid w:val="0054314F"/>
    <w:rsid w:val="00543152"/>
    <w:rsid w:val="005431C9"/>
    <w:rsid w:val="005434C4"/>
    <w:rsid w:val="00543D36"/>
    <w:rsid w:val="00543D52"/>
    <w:rsid w:val="005449E8"/>
    <w:rsid w:val="00544A5E"/>
    <w:rsid w:val="005453EE"/>
    <w:rsid w:val="0054575B"/>
    <w:rsid w:val="00545A44"/>
    <w:rsid w:val="00545B95"/>
    <w:rsid w:val="00546495"/>
    <w:rsid w:val="0054696D"/>
    <w:rsid w:val="00546DA0"/>
    <w:rsid w:val="00547682"/>
    <w:rsid w:val="0054780B"/>
    <w:rsid w:val="0055045B"/>
    <w:rsid w:val="005514E9"/>
    <w:rsid w:val="005525B6"/>
    <w:rsid w:val="0055369C"/>
    <w:rsid w:val="00554A4C"/>
    <w:rsid w:val="00554DBF"/>
    <w:rsid w:val="00555BA9"/>
    <w:rsid w:val="005564DA"/>
    <w:rsid w:val="00556DB6"/>
    <w:rsid w:val="00560406"/>
    <w:rsid w:val="00560D77"/>
    <w:rsid w:val="00561101"/>
    <w:rsid w:val="005617D6"/>
    <w:rsid w:val="00562A98"/>
    <w:rsid w:val="00562B8D"/>
    <w:rsid w:val="0056322E"/>
    <w:rsid w:val="005637FE"/>
    <w:rsid w:val="00563B98"/>
    <w:rsid w:val="00564491"/>
    <w:rsid w:val="00565259"/>
    <w:rsid w:val="00565730"/>
    <w:rsid w:val="00565907"/>
    <w:rsid w:val="0056630C"/>
    <w:rsid w:val="005673FD"/>
    <w:rsid w:val="00567833"/>
    <w:rsid w:val="00567D2D"/>
    <w:rsid w:val="00570E2F"/>
    <w:rsid w:val="00571D58"/>
    <w:rsid w:val="00574878"/>
    <w:rsid w:val="00575773"/>
    <w:rsid w:val="005764A6"/>
    <w:rsid w:val="00576C7F"/>
    <w:rsid w:val="00576E3F"/>
    <w:rsid w:val="005805DD"/>
    <w:rsid w:val="0058072C"/>
    <w:rsid w:val="005813F3"/>
    <w:rsid w:val="0058162A"/>
    <w:rsid w:val="00581FD1"/>
    <w:rsid w:val="0058309F"/>
    <w:rsid w:val="00584C9F"/>
    <w:rsid w:val="00585100"/>
    <w:rsid w:val="00585933"/>
    <w:rsid w:val="0058647A"/>
    <w:rsid w:val="005907F9"/>
    <w:rsid w:val="00590A0F"/>
    <w:rsid w:val="00591061"/>
    <w:rsid w:val="0059147F"/>
    <w:rsid w:val="005919A1"/>
    <w:rsid w:val="00591BD9"/>
    <w:rsid w:val="00591DCB"/>
    <w:rsid w:val="00592208"/>
    <w:rsid w:val="00592257"/>
    <w:rsid w:val="005923CE"/>
    <w:rsid w:val="00593A58"/>
    <w:rsid w:val="00593C8F"/>
    <w:rsid w:val="00593ECA"/>
    <w:rsid w:val="00595A36"/>
    <w:rsid w:val="00596310"/>
    <w:rsid w:val="00596F2F"/>
    <w:rsid w:val="005974BA"/>
    <w:rsid w:val="0059795F"/>
    <w:rsid w:val="005A04D6"/>
    <w:rsid w:val="005A0DA6"/>
    <w:rsid w:val="005A0EB2"/>
    <w:rsid w:val="005A2CF5"/>
    <w:rsid w:val="005A2E1A"/>
    <w:rsid w:val="005A2E85"/>
    <w:rsid w:val="005A3840"/>
    <w:rsid w:val="005A48E1"/>
    <w:rsid w:val="005A5103"/>
    <w:rsid w:val="005A5616"/>
    <w:rsid w:val="005A5F99"/>
    <w:rsid w:val="005A674D"/>
    <w:rsid w:val="005A6E36"/>
    <w:rsid w:val="005A729B"/>
    <w:rsid w:val="005A7F16"/>
    <w:rsid w:val="005B14D2"/>
    <w:rsid w:val="005B1B94"/>
    <w:rsid w:val="005B1F46"/>
    <w:rsid w:val="005B2B70"/>
    <w:rsid w:val="005B36CA"/>
    <w:rsid w:val="005B3EC2"/>
    <w:rsid w:val="005B4CC9"/>
    <w:rsid w:val="005B4E85"/>
    <w:rsid w:val="005B5DD5"/>
    <w:rsid w:val="005B634A"/>
    <w:rsid w:val="005B6AD0"/>
    <w:rsid w:val="005B7E2A"/>
    <w:rsid w:val="005C025A"/>
    <w:rsid w:val="005C16B2"/>
    <w:rsid w:val="005C1E05"/>
    <w:rsid w:val="005C23D7"/>
    <w:rsid w:val="005C27D5"/>
    <w:rsid w:val="005C2B5F"/>
    <w:rsid w:val="005C4B8F"/>
    <w:rsid w:val="005C5CE0"/>
    <w:rsid w:val="005C6F70"/>
    <w:rsid w:val="005C7453"/>
    <w:rsid w:val="005D0239"/>
    <w:rsid w:val="005D1085"/>
    <w:rsid w:val="005D15B0"/>
    <w:rsid w:val="005D2167"/>
    <w:rsid w:val="005D219B"/>
    <w:rsid w:val="005D227C"/>
    <w:rsid w:val="005D43D0"/>
    <w:rsid w:val="005D4553"/>
    <w:rsid w:val="005D466E"/>
    <w:rsid w:val="005D49A1"/>
    <w:rsid w:val="005D5110"/>
    <w:rsid w:val="005D5440"/>
    <w:rsid w:val="005D6130"/>
    <w:rsid w:val="005D7AF7"/>
    <w:rsid w:val="005D7F68"/>
    <w:rsid w:val="005E2235"/>
    <w:rsid w:val="005E24A6"/>
    <w:rsid w:val="005E338E"/>
    <w:rsid w:val="005E652A"/>
    <w:rsid w:val="005E6583"/>
    <w:rsid w:val="005E6593"/>
    <w:rsid w:val="005E6CB2"/>
    <w:rsid w:val="005E7876"/>
    <w:rsid w:val="005E7A9D"/>
    <w:rsid w:val="005F00A0"/>
    <w:rsid w:val="005F03D4"/>
    <w:rsid w:val="005F07A5"/>
    <w:rsid w:val="005F0A56"/>
    <w:rsid w:val="005F1528"/>
    <w:rsid w:val="005F2207"/>
    <w:rsid w:val="005F352C"/>
    <w:rsid w:val="005F5D73"/>
    <w:rsid w:val="005F60EB"/>
    <w:rsid w:val="006002B3"/>
    <w:rsid w:val="006004C8"/>
    <w:rsid w:val="00600869"/>
    <w:rsid w:val="006010C3"/>
    <w:rsid w:val="006011B5"/>
    <w:rsid w:val="0060209B"/>
    <w:rsid w:val="00602876"/>
    <w:rsid w:val="0060324E"/>
    <w:rsid w:val="00603347"/>
    <w:rsid w:val="00603498"/>
    <w:rsid w:val="006039F7"/>
    <w:rsid w:val="00604D27"/>
    <w:rsid w:val="00604F79"/>
    <w:rsid w:val="006055A3"/>
    <w:rsid w:val="00605688"/>
    <w:rsid w:val="00605885"/>
    <w:rsid w:val="00606DA7"/>
    <w:rsid w:val="00607FC5"/>
    <w:rsid w:val="006104AE"/>
    <w:rsid w:val="00610AF9"/>
    <w:rsid w:val="00611145"/>
    <w:rsid w:val="0061186F"/>
    <w:rsid w:val="00611935"/>
    <w:rsid w:val="00611957"/>
    <w:rsid w:val="00611BAD"/>
    <w:rsid w:val="0061216C"/>
    <w:rsid w:val="00612BD6"/>
    <w:rsid w:val="006132E7"/>
    <w:rsid w:val="00613869"/>
    <w:rsid w:val="00614191"/>
    <w:rsid w:val="00615776"/>
    <w:rsid w:val="00616616"/>
    <w:rsid w:val="00617779"/>
    <w:rsid w:val="00617F64"/>
    <w:rsid w:val="0062050F"/>
    <w:rsid w:val="00620B59"/>
    <w:rsid w:val="00621174"/>
    <w:rsid w:val="0062215D"/>
    <w:rsid w:val="00622626"/>
    <w:rsid w:val="0062290E"/>
    <w:rsid w:val="00622A8D"/>
    <w:rsid w:val="00622B97"/>
    <w:rsid w:val="00622C15"/>
    <w:rsid w:val="006236DC"/>
    <w:rsid w:val="006238A1"/>
    <w:rsid w:val="00623A42"/>
    <w:rsid w:val="00623D2E"/>
    <w:rsid w:val="006242B9"/>
    <w:rsid w:val="006243A3"/>
    <w:rsid w:val="006249B1"/>
    <w:rsid w:val="00624DDA"/>
    <w:rsid w:val="00625AAF"/>
    <w:rsid w:val="00625AB7"/>
    <w:rsid w:val="006266FF"/>
    <w:rsid w:val="00626A1C"/>
    <w:rsid w:val="00626E38"/>
    <w:rsid w:val="006270FA"/>
    <w:rsid w:val="006272E3"/>
    <w:rsid w:val="00627492"/>
    <w:rsid w:val="00630906"/>
    <w:rsid w:val="006317CA"/>
    <w:rsid w:val="00632DAC"/>
    <w:rsid w:val="00634B87"/>
    <w:rsid w:val="00634F8E"/>
    <w:rsid w:val="0063691C"/>
    <w:rsid w:val="00636999"/>
    <w:rsid w:val="00637F9A"/>
    <w:rsid w:val="006412A5"/>
    <w:rsid w:val="00641571"/>
    <w:rsid w:val="006430A2"/>
    <w:rsid w:val="00643617"/>
    <w:rsid w:val="0064364A"/>
    <w:rsid w:val="00643692"/>
    <w:rsid w:val="00643E1F"/>
    <w:rsid w:val="00644CF8"/>
    <w:rsid w:val="00644F0D"/>
    <w:rsid w:val="006457EC"/>
    <w:rsid w:val="00645AF0"/>
    <w:rsid w:val="00650139"/>
    <w:rsid w:val="006503DC"/>
    <w:rsid w:val="00650C77"/>
    <w:rsid w:val="0065168A"/>
    <w:rsid w:val="00651981"/>
    <w:rsid w:val="00651BDD"/>
    <w:rsid w:val="00651D08"/>
    <w:rsid w:val="00651FA8"/>
    <w:rsid w:val="00653C8D"/>
    <w:rsid w:val="00653D60"/>
    <w:rsid w:val="006541E8"/>
    <w:rsid w:val="00654493"/>
    <w:rsid w:val="00654BBD"/>
    <w:rsid w:val="006560EC"/>
    <w:rsid w:val="006564EE"/>
    <w:rsid w:val="00656500"/>
    <w:rsid w:val="00656F63"/>
    <w:rsid w:val="0065751E"/>
    <w:rsid w:val="00660EB9"/>
    <w:rsid w:val="006633CF"/>
    <w:rsid w:val="0066393C"/>
    <w:rsid w:val="0066445A"/>
    <w:rsid w:val="00664ACB"/>
    <w:rsid w:val="00665380"/>
    <w:rsid w:val="0066596B"/>
    <w:rsid w:val="00665973"/>
    <w:rsid w:val="00667795"/>
    <w:rsid w:val="006701C4"/>
    <w:rsid w:val="006709A6"/>
    <w:rsid w:val="00672F3E"/>
    <w:rsid w:val="00673F58"/>
    <w:rsid w:val="00673F65"/>
    <w:rsid w:val="00673FEE"/>
    <w:rsid w:val="00674035"/>
    <w:rsid w:val="00674055"/>
    <w:rsid w:val="00674414"/>
    <w:rsid w:val="00674803"/>
    <w:rsid w:val="006751A8"/>
    <w:rsid w:val="00676C7B"/>
    <w:rsid w:val="00677171"/>
    <w:rsid w:val="0067733C"/>
    <w:rsid w:val="00680B5C"/>
    <w:rsid w:val="006831DC"/>
    <w:rsid w:val="006841D5"/>
    <w:rsid w:val="006842E5"/>
    <w:rsid w:val="006849F3"/>
    <w:rsid w:val="00686A09"/>
    <w:rsid w:val="00687A1E"/>
    <w:rsid w:val="0069052A"/>
    <w:rsid w:val="0069089E"/>
    <w:rsid w:val="00690A73"/>
    <w:rsid w:val="00691811"/>
    <w:rsid w:val="00692008"/>
    <w:rsid w:val="00693041"/>
    <w:rsid w:val="006935E0"/>
    <w:rsid w:val="00693D29"/>
    <w:rsid w:val="006946DB"/>
    <w:rsid w:val="00694D32"/>
    <w:rsid w:val="006950DF"/>
    <w:rsid w:val="00695192"/>
    <w:rsid w:val="0069549A"/>
    <w:rsid w:val="006955F5"/>
    <w:rsid w:val="00695A10"/>
    <w:rsid w:val="00695DFA"/>
    <w:rsid w:val="00696EC0"/>
    <w:rsid w:val="006976D2"/>
    <w:rsid w:val="00697F83"/>
    <w:rsid w:val="006A0625"/>
    <w:rsid w:val="006A07F1"/>
    <w:rsid w:val="006A0F01"/>
    <w:rsid w:val="006A1765"/>
    <w:rsid w:val="006A1DE0"/>
    <w:rsid w:val="006A2100"/>
    <w:rsid w:val="006A226B"/>
    <w:rsid w:val="006A2749"/>
    <w:rsid w:val="006A4DEA"/>
    <w:rsid w:val="006A563B"/>
    <w:rsid w:val="006A676D"/>
    <w:rsid w:val="006A67BD"/>
    <w:rsid w:val="006A689E"/>
    <w:rsid w:val="006A6B54"/>
    <w:rsid w:val="006A6D12"/>
    <w:rsid w:val="006A6EF4"/>
    <w:rsid w:val="006B1163"/>
    <w:rsid w:val="006B1191"/>
    <w:rsid w:val="006B1573"/>
    <w:rsid w:val="006B2BF8"/>
    <w:rsid w:val="006B5A4B"/>
    <w:rsid w:val="006B6021"/>
    <w:rsid w:val="006B61B7"/>
    <w:rsid w:val="006B620A"/>
    <w:rsid w:val="006B6F6D"/>
    <w:rsid w:val="006B7654"/>
    <w:rsid w:val="006B7C9D"/>
    <w:rsid w:val="006C0512"/>
    <w:rsid w:val="006C0D39"/>
    <w:rsid w:val="006C1C36"/>
    <w:rsid w:val="006C264E"/>
    <w:rsid w:val="006C282E"/>
    <w:rsid w:val="006C2C5E"/>
    <w:rsid w:val="006C2E74"/>
    <w:rsid w:val="006C3014"/>
    <w:rsid w:val="006C377C"/>
    <w:rsid w:val="006C3831"/>
    <w:rsid w:val="006C385A"/>
    <w:rsid w:val="006C4D95"/>
    <w:rsid w:val="006C52FD"/>
    <w:rsid w:val="006C608D"/>
    <w:rsid w:val="006C76B1"/>
    <w:rsid w:val="006C7C9D"/>
    <w:rsid w:val="006C7E81"/>
    <w:rsid w:val="006D01FC"/>
    <w:rsid w:val="006D0230"/>
    <w:rsid w:val="006D0A83"/>
    <w:rsid w:val="006D11F2"/>
    <w:rsid w:val="006D17FE"/>
    <w:rsid w:val="006D2378"/>
    <w:rsid w:val="006D24FD"/>
    <w:rsid w:val="006D252B"/>
    <w:rsid w:val="006D3912"/>
    <w:rsid w:val="006D3ABB"/>
    <w:rsid w:val="006D3E3F"/>
    <w:rsid w:val="006D3F91"/>
    <w:rsid w:val="006D4255"/>
    <w:rsid w:val="006D4442"/>
    <w:rsid w:val="006D452D"/>
    <w:rsid w:val="006D45A0"/>
    <w:rsid w:val="006D4606"/>
    <w:rsid w:val="006D6BA0"/>
    <w:rsid w:val="006D6CB2"/>
    <w:rsid w:val="006D7C01"/>
    <w:rsid w:val="006D7FEF"/>
    <w:rsid w:val="006E0383"/>
    <w:rsid w:val="006E10CE"/>
    <w:rsid w:val="006E28DB"/>
    <w:rsid w:val="006E3D9E"/>
    <w:rsid w:val="006E4829"/>
    <w:rsid w:val="006E48EA"/>
    <w:rsid w:val="006E5B95"/>
    <w:rsid w:val="006E5C60"/>
    <w:rsid w:val="006E6981"/>
    <w:rsid w:val="006E77FF"/>
    <w:rsid w:val="006E7BF8"/>
    <w:rsid w:val="006F0228"/>
    <w:rsid w:val="006F24DA"/>
    <w:rsid w:val="006F2607"/>
    <w:rsid w:val="006F578F"/>
    <w:rsid w:val="006F5A02"/>
    <w:rsid w:val="006F6F0B"/>
    <w:rsid w:val="006F7518"/>
    <w:rsid w:val="007017DB"/>
    <w:rsid w:val="0070192A"/>
    <w:rsid w:val="0070282A"/>
    <w:rsid w:val="00703993"/>
    <w:rsid w:val="0070436D"/>
    <w:rsid w:val="0070468C"/>
    <w:rsid w:val="00705844"/>
    <w:rsid w:val="0070628E"/>
    <w:rsid w:val="00706D98"/>
    <w:rsid w:val="00707028"/>
    <w:rsid w:val="007075F9"/>
    <w:rsid w:val="0070774B"/>
    <w:rsid w:val="00707CC7"/>
    <w:rsid w:val="00710C4A"/>
    <w:rsid w:val="0071123E"/>
    <w:rsid w:val="00711478"/>
    <w:rsid w:val="00711931"/>
    <w:rsid w:val="00711E56"/>
    <w:rsid w:val="007136D4"/>
    <w:rsid w:val="00713D03"/>
    <w:rsid w:val="00713DC8"/>
    <w:rsid w:val="00713E06"/>
    <w:rsid w:val="007142C9"/>
    <w:rsid w:val="007146B0"/>
    <w:rsid w:val="00714F57"/>
    <w:rsid w:val="007150A6"/>
    <w:rsid w:val="00715DA7"/>
    <w:rsid w:val="00716BFF"/>
    <w:rsid w:val="00717914"/>
    <w:rsid w:val="0072080C"/>
    <w:rsid w:val="007210D9"/>
    <w:rsid w:val="00721944"/>
    <w:rsid w:val="00721FB0"/>
    <w:rsid w:val="007228B0"/>
    <w:rsid w:val="00722B00"/>
    <w:rsid w:val="00722D10"/>
    <w:rsid w:val="00723A65"/>
    <w:rsid w:val="007247EC"/>
    <w:rsid w:val="0072554C"/>
    <w:rsid w:val="007259F7"/>
    <w:rsid w:val="00725BA8"/>
    <w:rsid w:val="00725C6F"/>
    <w:rsid w:val="00725CA3"/>
    <w:rsid w:val="0072626E"/>
    <w:rsid w:val="007269BD"/>
    <w:rsid w:val="00726AEA"/>
    <w:rsid w:val="0072704B"/>
    <w:rsid w:val="007271D3"/>
    <w:rsid w:val="007272A2"/>
    <w:rsid w:val="007275DC"/>
    <w:rsid w:val="00727C82"/>
    <w:rsid w:val="007309F7"/>
    <w:rsid w:val="0073103F"/>
    <w:rsid w:val="0073156C"/>
    <w:rsid w:val="00731C96"/>
    <w:rsid w:val="00732B9D"/>
    <w:rsid w:val="00732F9C"/>
    <w:rsid w:val="00735085"/>
    <w:rsid w:val="00735138"/>
    <w:rsid w:val="0073547E"/>
    <w:rsid w:val="00736389"/>
    <w:rsid w:val="0073665E"/>
    <w:rsid w:val="00736AC3"/>
    <w:rsid w:val="0073719D"/>
    <w:rsid w:val="0073754F"/>
    <w:rsid w:val="00737780"/>
    <w:rsid w:val="007377A6"/>
    <w:rsid w:val="007379F3"/>
    <w:rsid w:val="007407D1"/>
    <w:rsid w:val="00740DB9"/>
    <w:rsid w:val="00741981"/>
    <w:rsid w:val="00741FC2"/>
    <w:rsid w:val="00742B81"/>
    <w:rsid w:val="00742FAF"/>
    <w:rsid w:val="007436A9"/>
    <w:rsid w:val="00743E15"/>
    <w:rsid w:val="00744284"/>
    <w:rsid w:val="007455EA"/>
    <w:rsid w:val="007463E3"/>
    <w:rsid w:val="007466AB"/>
    <w:rsid w:val="007466BF"/>
    <w:rsid w:val="00746B3D"/>
    <w:rsid w:val="00746B9D"/>
    <w:rsid w:val="00747BBF"/>
    <w:rsid w:val="00747D9F"/>
    <w:rsid w:val="007500B2"/>
    <w:rsid w:val="00750E4C"/>
    <w:rsid w:val="007515EE"/>
    <w:rsid w:val="007519D3"/>
    <w:rsid w:val="00751BE1"/>
    <w:rsid w:val="007521E1"/>
    <w:rsid w:val="00752944"/>
    <w:rsid w:val="00752A10"/>
    <w:rsid w:val="00753578"/>
    <w:rsid w:val="00753897"/>
    <w:rsid w:val="00754FB5"/>
    <w:rsid w:val="007554F6"/>
    <w:rsid w:val="007573F0"/>
    <w:rsid w:val="00757C8D"/>
    <w:rsid w:val="00760354"/>
    <w:rsid w:val="00760D62"/>
    <w:rsid w:val="00760E03"/>
    <w:rsid w:val="00761AA3"/>
    <w:rsid w:val="007639C4"/>
    <w:rsid w:val="00763A9D"/>
    <w:rsid w:val="00764B4E"/>
    <w:rsid w:val="00765248"/>
    <w:rsid w:val="007655BF"/>
    <w:rsid w:val="00766FF2"/>
    <w:rsid w:val="00767A28"/>
    <w:rsid w:val="00767F46"/>
    <w:rsid w:val="00771B6F"/>
    <w:rsid w:val="007723FE"/>
    <w:rsid w:val="007727BC"/>
    <w:rsid w:val="00772A25"/>
    <w:rsid w:val="00773937"/>
    <w:rsid w:val="007761C8"/>
    <w:rsid w:val="00776254"/>
    <w:rsid w:val="00776562"/>
    <w:rsid w:val="0077681E"/>
    <w:rsid w:val="007768A2"/>
    <w:rsid w:val="00777123"/>
    <w:rsid w:val="007779B5"/>
    <w:rsid w:val="007779BA"/>
    <w:rsid w:val="007802B5"/>
    <w:rsid w:val="007807F6"/>
    <w:rsid w:val="00781018"/>
    <w:rsid w:val="00781459"/>
    <w:rsid w:val="00782064"/>
    <w:rsid w:val="00782924"/>
    <w:rsid w:val="00782E6B"/>
    <w:rsid w:val="00783058"/>
    <w:rsid w:val="00783B7C"/>
    <w:rsid w:val="007844D3"/>
    <w:rsid w:val="00785E01"/>
    <w:rsid w:val="00785FBB"/>
    <w:rsid w:val="00787EF0"/>
    <w:rsid w:val="007907C8"/>
    <w:rsid w:val="00790DA1"/>
    <w:rsid w:val="00791620"/>
    <w:rsid w:val="007926CB"/>
    <w:rsid w:val="007933E9"/>
    <w:rsid w:val="0079388C"/>
    <w:rsid w:val="00793DCB"/>
    <w:rsid w:val="007940C1"/>
    <w:rsid w:val="00795E1A"/>
    <w:rsid w:val="007960CE"/>
    <w:rsid w:val="00796463"/>
    <w:rsid w:val="007964ED"/>
    <w:rsid w:val="00796622"/>
    <w:rsid w:val="00796DA8"/>
    <w:rsid w:val="00796DB1"/>
    <w:rsid w:val="00797BA7"/>
    <w:rsid w:val="00797BD5"/>
    <w:rsid w:val="007A014A"/>
    <w:rsid w:val="007A053B"/>
    <w:rsid w:val="007A0673"/>
    <w:rsid w:val="007A0B0E"/>
    <w:rsid w:val="007A0E75"/>
    <w:rsid w:val="007A12DE"/>
    <w:rsid w:val="007A232D"/>
    <w:rsid w:val="007A2401"/>
    <w:rsid w:val="007A27B2"/>
    <w:rsid w:val="007A2C8D"/>
    <w:rsid w:val="007A2D35"/>
    <w:rsid w:val="007A3BA7"/>
    <w:rsid w:val="007A4AF7"/>
    <w:rsid w:val="007A5A6E"/>
    <w:rsid w:val="007A5BFB"/>
    <w:rsid w:val="007B00B9"/>
    <w:rsid w:val="007B05FF"/>
    <w:rsid w:val="007B0B2A"/>
    <w:rsid w:val="007B1BED"/>
    <w:rsid w:val="007B25EC"/>
    <w:rsid w:val="007B2655"/>
    <w:rsid w:val="007B309B"/>
    <w:rsid w:val="007B3175"/>
    <w:rsid w:val="007B32B3"/>
    <w:rsid w:val="007B3A23"/>
    <w:rsid w:val="007B43DD"/>
    <w:rsid w:val="007B4981"/>
    <w:rsid w:val="007B5271"/>
    <w:rsid w:val="007B549B"/>
    <w:rsid w:val="007B6033"/>
    <w:rsid w:val="007B6935"/>
    <w:rsid w:val="007B71AE"/>
    <w:rsid w:val="007B776E"/>
    <w:rsid w:val="007C01F7"/>
    <w:rsid w:val="007C093F"/>
    <w:rsid w:val="007C1AA7"/>
    <w:rsid w:val="007C24F7"/>
    <w:rsid w:val="007C31A3"/>
    <w:rsid w:val="007C4C66"/>
    <w:rsid w:val="007C690E"/>
    <w:rsid w:val="007D00AF"/>
    <w:rsid w:val="007D0BEE"/>
    <w:rsid w:val="007D0BF4"/>
    <w:rsid w:val="007D0E18"/>
    <w:rsid w:val="007D10C5"/>
    <w:rsid w:val="007D3FF4"/>
    <w:rsid w:val="007D4AE7"/>
    <w:rsid w:val="007D4DEB"/>
    <w:rsid w:val="007D5598"/>
    <w:rsid w:val="007D6137"/>
    <w:rsid w:val="007E2194"/>
    <w:rsid w:val="007E2523"/>
    <w:rsid w:val="007E2A96"/>
    <w:rsid w:val="007E3C1F"/>
    <w:rsid w:val="007E3E23"/>
    <w:rsid w:val="007E43BC"/>
    <w:rsid w:val="007E4F23"/>
    <w:rsid w:val="007E511F"/>
    <w:rsid w:val="007E5CBE"/>
    <w:rsid w:val="007E6A12"/>
    <w:rsid w:val="007F0B44"/>
    <w:rsid w:val="007F1AAA"/>
    <w:rsid w:val="007F20BE"/>
    <w:rsid w:val="007F304F"/>
    <w:rsid w:val="007F351F"/>
    <w:rsid w:val="007F378B"/>
    <w:rsid w:val="007F38D8"/>
    <w:rsid w:val="007F3905"/>
    <w:rsid w:val="007F3D90"/>
    <w:rsid w:val="007F400F"/>
    <w:rsid w:val="007F4B12"/>
    <w:rsid w:val="007F7170"/>
    <w:rsid w:val="007F7A69"/>
    <w:rsid w:val="008008A4"/>
    <w:rsid w:val="00801713"/>
    <w:rsid w:val="00802E19"/>
    <w:rsid w:val="0080306F"/>
    <w:rsid w:val="0080357F"/>
    <w:rsid w:val="00803917"/>
    <w:rsid w:val="0080404F"/>
    <w:rsid w:val="008043B8"/>
    <w:rsid w:val="00804B9C"/>
    <w:rsid w:val="0080511E"/>
    <w:rsid w:val="00806175"/>
    <w:rsid w:val="0080692B"/>
    <w:rsid w:val="00806C0A"/>
    <w:rsid w:val="00812352"/>
    <w:rsid w:val="0081235F"/>
    <w:rsid w:val="0081246D"/>
    <w:rsid w:val="00813047"/>
    <w:rsid w:val="0081371C"/>
    <w:rsid w:val="0081379F"/>
    <w:rsid w:val="00813EA7"/>
    <w:rsid w:val="008143A3"/>
    <w:rsid w:val="008147A1"/>
    <w:rsid w:val="008147C8"/>
    <w:rsid w:val="00814C21"/>
    <w:rsid w:val="00814EBA"/>
    <w:rsid w:val="008154E1"/>
    <w:rsid w:val="0081722A"/>
    <w:rsid w:val="00817B26"/>
    <w:rsid w:val="0082040C"/>
    <w:rsid w:val="00820AC8"/>
    <w:rsid w:val="0082186F"/>
    <w:rsid w:val="00823B01"/>
    <w:rsid w:val="0082406C"/>
    <w:rsid w:val="00824DFC"/>
    <w:rsid w:val="00826A0D"/>
    <w:rsid w:val="0082722F"/>
    <w:rsid w:val="008275DD"/>
    <w:rsid w:val="00827843"/>
    <w:rsid w:val="00827D61"/>
    <w:rsid w:val="008300FE"/>
    <w:rsid w:val="008307C5"/>
    <w:rsid w:val="00830E6D"/>
    <w:rsid w:val="00831C20"/>
    <w:rsid w:val="0083266E"/>
    <w:rsid w:val="008330C2"/>
    <w:rsid w:val="008337DC"/>
    <w:rsid w:val="00833F94"/>
    <w:rsid w:val="008340BA"/>
    <w:rsid w:val="00834850"/>
    <w:rsid w:val="00834CE2"/>
    <w:rsid w:val="008356BE"/>
    <w:rsid w:val="0083598B"/>
    <w:rsid w:val="00835C68"/>
    <w:rsid w:val="00835E7C"/>
    <w:rsid w:val="0083651D"/>
    <w:rsid w:val="008371C2"/>
    <w:rsid w:val="00837E6F"/>
    <w:rsid w:val="00837E8D"/>
    <w:rsid w:val="008402EB"/>
    <w:rsid w:val="00840C6A"/>
    <w:rsid w:val="00841168"/>
    <w:rsid w:val="00841699"/>
    <w:rsid w:val="00841D8D"/>
    <w:rsid w:val="00841F2A"/>
    <w:rsid w:val="00842380"/>
    <w:rsid w:val="008425D6"/>
    <w:rsid w:val="00843157"/>
    <w:rsid w:val="0084419F"/>
    <w:rsid w:val="0084428C"/>
    <w:rsid w:val="008446EE"/>
    <w:rsid w:val="0084520C"/>
    <w:rsid w:val="00846B08"/>
    <w:rsid w:val="00846F21"/>
    <w:rsid w:val="00847AB4"/>
    <w:rsid w:val="00850017"/>
    <w:rsid w:val="00850C5F"/>
    <w:rsid w:val="00851627"/>
    <w:rsid w:val="008519EA"/>
    <w:rsid w:val="008521EB"/>
    <w:rsid w:val="00852558"/>
    <w:rsid w:val="00852C3E"/>
    <w:rsid w:val="00853A0D"/>
    <w:rsid w:val="00854779"/>
    <w:rsid w:val="00854E79"/>
    <w:rsid w:val="00855609"/>
    <w:rsid w:val="00855EB2"/>
    <w:rsid w:val="00855EB8"/>
    <w:rsid w:val="00855FF1"/>
    <w:rsid w:val="0085648A"/>
    <w:rsid w:val="0085673B"/>
    <w:rsid w:val="00856CB8"/>
    <w:rsid w:val="00860155"/>
    <w:rsid w:val="00860FC1"/>
    <w:rsid w:val="008610B8"/>
    <w:rsid w:val="00861F2B"/>
    <w:rsid w:val="0086217E"/>
    <w:rsid w:val="00863E08"/>
    <w:rsid w:val="008643FF"/>
    <w:rsid w:val="00865889"/>
    <w:rsid w:val="008674D8"/>
    <w:rsid w:val="008703DE"/>
    <w:rsid w:val="00870B99"/>
    <w:rsid w:val="00870EBB"/>
    <w:rsid w:val="008713F2"/>
    <w:rsid w:val="008716DD"/>
    <w:rsid w:val="00871A09"/>
    <w:rsid w:val="0087248A"/>
    <w:rsid w:val="00872CB2"/>
    <w:rsid w:val="008730E4"/>
    <w:rsid w:val="00873670"/>
    <w:rsid w:val="00873A68"/>
    <w:rsid w:val="00874386"/>
    <w:rsid w:val="00875AE9"/>
    <w:rsid w:val="0087639E"/>
    <w:rsid w:val="00876B02"/>
    <w:rsid w:val="00877C59"/>
    <w:rsid w:val="00880663"/>
    <w:rsid w:val="00880B6F"/>
    <w:rsid w:val="008811FE"/>
    <w:rsid w:val="0088182B"/>
    <w:rsid w:val="00882043"/>
    <w:rsid w:val="0088350F"/>
    <w:rsid w:val="00884995"/>
    <w:rsid w:val="008853B5"/>
    <w:rsid w:val="0088643B"/>
    <w:rsid w:val="00886D0D"/>
    <w:rsid w:val="00891495"/>
    <w:rsid w:val="00892D5A"/>
    <w:rsid w:val="00892DFD"/>
    <w:rsid w:val="0089398E"/>
    <w:rsid w:val="0089418A"/>
    <w:rsid w:val="00894A7B"/>
    <w:rsid w:val="00895505"/>
    <w:rsid w:val="00895CF8"/>
    <w:rsid w:val="00896999"/>
    <w:rsid w:val="008974A4"/>
    <w:rsid w:val="008978B6"/>
    <w:rsid w:val="00897BDA"/>
    <w:rsid w:val="008A03A2"/>
    <w:rsid w:val="008A0A53"/>
    <w:rsid w:val="008A2718"/>
    <w:rsid w:val="008A3997"/>
    <w:rsid w:val="008A3E20"/>
    <w:rsid w:val="008A4F60"/>
    <w:rsid w:val="008A542E"/>
    <w:rsid w:val="008A682D"/>
    <w:rsid w:val="008A6CB6"/>
    <w:rsid w:val="008A6F4C"/>
    <w:rsid w:val="008A76CA"/>
    <w:rsid w:val="008A7C9E"/>
    <w:rsid w:val="008A7CB4"/>
    <w:rsid w:val="008B04AA"/>
    <w:rsid w:val="008B0CC7"/>
    <w:rsid w:val="008B0E17"/>
    <w:rsid w:val="008B2992"/>
    <w:rsid w:val="008B2AEA"/>
    <w:rsid w:val="008B4699"/>
    <w:rsid w:val="008B51FB"/>
    <w:rsid w:val="008B5355"/>
    <w:rsid w:val="008B53B1"/>
    <w:rsid w:val="008B546A"/>
    <w:rsid w:val="008B5DEB"/>
    <w:rsid w:val="008B73E5"/>
    <w:rsid w:val="008B7611"/>
    <w:rsid w:val="008C04B0"/>
    <w:rsid w:val="008C08D8"/>
    <w:rsid w:val="008C3436"/>
    <w:rsid w:val="008C3548"/>
    <w:rsid w:val="008C3929"/>
    <w:rsid w:val="008C4008"/>
    <w:rsid w:val="008C4426"/>
    <w:rsid w:val="008C4A90"/>
    <w:rsid w:val="008C4B2A"/>
    <w:rsid w:val="008C5013"/>
    <w:rsid w:val="008C5F16"/>
    <w:rsid w:val="008C62B3"/>
    <w:rsid w:val="008C62C9"/>
    <w:rsid w:val="008C64E0"/>
    <w:rsid w:val="008C66BD"/>
    <w:rsid w:val="008C69A3"/>
    <w:rsid w:val="008C734A"/>
    <w:rsid w:val="008C760B"/>
    <w:rsid w:val="008C7796"/>
    <w:rsid w:val="008C7825"/>
    <w:rsid w:val="008C798A"/>
    <w:rsid w:val="008D0658"/>
    <w:rsid w:val="008D0B1E"/>
    <w:rsid w:val="008D0E65"/>
    <w:rsid w:val="008D139C"/>
    <w:rsid w:val="008D1644"/>
    <w:rsid w:val="008D16EC"/>
    <w:rsid w:val="008D23CC"/>
    <w:rsid w:val="008D2A92"/>
    <w:rsid w:val="008D3DE1"/>
    <w:rsid w:val="008D5A4D"/>
    <w:rsid w:val="008D5EE8"/>
    <w:rsid w:val="008D6DDC"/>
    <w:rsid w:val="008D7CDE"/>
    <w:rsid w:val="008D7E11"/>
    <w:rsid w:val="008E0742"/>
    <w:rsid w:val="008E1CBD"/>
    <w:rsid w:val="008E232E"/>
    <w:rsid w:val="008E2D96"/>
    <w:rsid w:val="008E354E"/>
    <w:rsid w:val="008E4726"/>
    <w:rsid w:val="008E7250"/>
    <w:rsid w:val="008E7F3A"/>
    <w:rsid w:val="008F00E6"/>
    <w:rsid w:val="008F0624"/>
    <w:rsid w:val="008F1345"/>
    <w:rsid w:val="008F286A"/>
    <w:rsid w:val="008F2B29"/>
    <w:rsid w:val="008F4573"/>
    <w:rsid w:val="008F5544"/>
    <w:rsid w:val="008F5600"/>
    <w:rsid w:val="008F5646"/>
    <w:rsid w:val="008F571B"/>
    <w:rsid w:val="008F59C7"/>
    <w:rsid w:val="008F62F8"/>
    <w:rsid w:val="008F66C9"/>
    <w:rsid w:val="008F6C43"/>
    <w:rsid w:val="008F6CCE"/>
    <w:rsid w:val="008F798B"/>
    <w:rsid w:val="009001F3"/>
    <w:rsid w:val="0090037F"/>
    <w:rsid w:val="00901362"/>
    <w:rsid w:val="00902866"/>
    <w:rsid w:val="00902D08"/>
    <w:rsid w:val="00903343"/>
    <w:rsid w:val="00904197"/>
    <w:rsid w:val="009043ED"/>
    <w:rsid w:val="009045D3"/>
    <w:rsid w:val="009047AA"/>
    <w:rsid w:val="00904FC9"/>
    <w:rsid w:val="009071A7"/>
    <w:rsid w:val="00907705"/>
    <w:rsid w:val="009079AD"/>
    <w:rsid w:val="009106C6"/>
    <w:rsid w:val="00911171"/>
    <w:rsid w:val="009125A2"/>
    <w:rsid w:val="00912977"/>
    <w:rsid w:val="00913709"/>
    <w:rsid w:val="00913A8B"/>
    <w:rsid w:val="00913D2C"/>
    <w:rsid w:val="00913FC8"/>
    <w:rsid w:val="00914F85"/>
    <w:rsid w:val="00915298"/>
    <w:rsid w:val="0091574B"/>
    <w:rsid w:val="0091660A"/>
    <w:rsid w:val="00916675"/>
    <w:rsid w:val="0091704B"/>
    <w:rsid w:val="00917C07"/>
    <w:rsid w:val="0092014E"/>
    <w:rsid w:val="0092034D"/>
    <w:rsid w:val="009206F1"/>
    <w:rsid w:val="00922006"/>
    <w:rsid w:val="009220B3"/>
    <w:rsid w:val="009228AD"/>
    <w:rsid w:val="00922D93"/>
    <w:rsid w:val="009243D0"/>
    <w:rsid w:val="009246FB"/>
    <w:rsid w:val="00926BC8"/>
    <w:rsid w:val="00927C84"/>
    <w:rsid w:val="00927ECB"/>
    <w:rsid w:val="00930610"/>
    <w:rsid w:val="00930970"/>
    <w:rsid w:val="00930B3C"/>
    <w:rsid w:val="009313B7"/>
    <w:rsid w:val="00932088"/>
    <w:rsid w:val="00933776"/>
    <w:rsid w:val="00933D5A"/>
    <w:rsid w:val="00933F31"/>
    <w:rsid w:val="00934380"/>
    <w:rsid w:val="00934DA9"/>
    <w:rsid w:val="00935ACF"/>
    <w:rsid w:val="00935E38"/>
    <w:rsid w:val="00936026"/>
    <w:rsid w:val="009362FE"/>
    <w:rsid w:val="00936668"/>
    <w:rsid w:val="00937E03"/>
    <w:rsid w:val="00940C8F"/>
    <w:rsid w:val="00941539"/>
    <w:rsid w:val="009424D8"/>
    <w:rsid w:val="0094273A"/>
    <w:rsid w:val="009437A5"/>
    <w:rsid w:val="0094398D"/>
    <w:rsid w:val="009449D8"/>
    <w:rsid w:val="009453C7"/>
    <w:rsid w:val="00945B06"/>
    <w:rsid w:val="00945BAC"/>
    <w:rsid w:val="009462C0"/>
    <w:rsid w:val="009468BE"/>
    <w:rsid w:val="0094716C"/>
    <w:rsid w:val="00950CF7"/>
    <w:rsid w:val="009520DC"/>
    <w:rsid w:val="009525A5"/>
    <w:rsid w:val="00953185"/>
    <w:rsid w:val="00954848"/>
    <w:rsid w:val="00954F84"/>
    <w:rsid w:val="00955F60"/>
    <w:rsid w:val="00956116"/>
    <w:rsid w:val="0095648F"/>
    <w:rsid w:val="0095697E"/>
    <w:rsid w:val="00956E25"/>
    <w:rsid w:val="00956EBC"/>
    <w:rsid w:val="00957161"/>
    <w:rsid w:val="0095720A"/>
    <w:rsid w:val="0095760F"/>
    <w:rsid w:val="009602B3"/>
    <w:rsid w:val="009604BF"/>
    <w:rsid w:val="00961099"/>
    <w:rsid w:val="0096112D"/>
    <w:rsid w:val="00961464"/>
    <w:rsid w:val="00961804"/>
    <w:rsid w:val="009626DA"/>
    <w:rsid w:val="00962A0B"/>
    <w:rsid w:val="00962F50"/>
    <w:rsid w:val="009630EB"/>
    <w:rsid w:val="00963BE3"/>
    <w:rsid w:val="00964484"/>
    <w:rsid w:val="00964649"/>
    <w:rsid w:val="00964846"/>
    <w:rsid w:val="009656CA"/>
    <w:rsid w:val="009673EE"/>
    <w:rsid w:val="00967670"/>
    <w:rsid w:val="00970105"/>
    <w:rsid w:val="00971304"/>
    <w:rsid w:val="00971FF1"/>
    <w:rsid w:val="00973FDD"/>
    <w:rsid w:val="0097416D"/>
    <w:rsid w:val="0097421B"/>
    <w:rsid w:val="009743B6"/>
    <w:rsid w:val="0097604D"/>
    <w:rsid w:val="0097620B"/>
    <w:rsid w:val="00976C36"/>
    <w:rsid w:val="00976E5B"/>
    <w:rsid w:val="00976FF7"/>
    <w:rsid w:val="009777F5"/>
    <w:rsid w:val="0098032D"/>
    <w:rsid w:val="00981551"/>
    <w:rsid w:val="009816E8"/>
    <w:rsid w:val="00981815"/>
    <w:rsid w:val="009818EE"/>
    <w:rsid w:val="00982B99"/>
    <w:rsid w:val="0098328D"/>
    <w:rsid w:val="0098361C"/>
    <w:rsid w:val="00983D60"/>
    <w:rsid w:val="00984B1A"/>
    <w:rsid w:val="00985869"/>
    <w:rsid w:val="00985CA7"/>
    <w:rsid w:val="00985E73"/>
    <w:rsid w:val="009867CD"/>
    <w:rsid w:val="009869BB"/>
    <w:rsid w:val="00986BAF"/>
    <w:rsid w:val="00991665"/>
    <w:rsid w:val="00992238"/>
    <w:rsid w:val="0099286A"/>
    <w:rsid w:val="0099325B"/>
    <w:rsid w:val="00993556"/>
    <w:rsid w:val="00993D9E"/>
    <w:rsid w:val="0099407A"/>
    <w:rsid w:val="0099455C"/>
    <w:rsid w:val="00994B5D"/>
    <w:rsid w:val="00995808"/>
    <w:rsid w:val="00996115"/>
    <w:rsid w:val="00996853"/>
    <w:rsid w:val="00997A36"/>
    <w:rsid w:val="00997C0B"/>
    <w:rsid w:val="00997DB9"/>
    <w:rsid w:val="00997FB8"/>
    <w:rsid w:val="009A011E"/>
    <w:rsid w:val="009A0502"/>
    <w:rsid w:val="009A0F65"/>
    <w:rsid w:val="009A105D"/>
    <w:rsid w:val="009A10B4"/>
    <w:rsid w:val="009A1431"/>
    <w:rsid w:val="009A1F00"/>
    <w:rsid w:val="009A2836"/>
    <w:rsid w:val="009A28F2"/>
    <w:rsid w:val="009A297E"/>
    <w:rsid w:val="009A312D"/>
    <w:rsid w:val="009A33BA"/>
    <w:rsid w:val="009A3675"/>
    <w:rsid w:val="009A36A1"/>
    <w:rsid w:val="009A3995"/>
    <w:rsid w:val="009A3A5D"/>
    <w:rsid w:val="009A42C2"/>
    <w:rsid w:val="009A4301"/>
    <w:rsid w:val="009A4C90"/>
    <w:rsid w:val="009A4FAA"/>
    <w:rsid w:val="009A517E"/>
    <w:rsid w:val="009A5BF3"/>
    <w:rsid w:val="009A5DEB"/>
    <w:rsid w:val="009A7833"/>
    <w:rsid w:val="009B05A7"/>
    <w:rsid w:val="009B0E83"/>
    <w:rsid w:val="009B1EBD"/>
    <w:rsid w:val="009B3ECF"/>
    <w:rsid w:val="009B44BF"/>
    <w:rsid w:val="009B475C"/>
    <w:rsid w:val="009B5134"/>
    <w:rsid w:val="009B54D5"/>
    <w:rsid w:val="009B5FDB"/>
    <w:rsid w:val="009B6448"/>
    <w:rsid w:val="009B6BE2"/>
    <w:rsid w:val="009B7D63"/>
    <w:rsid w:val="009C0713"/>
    <w:rsid w:val="009C0EBD"/>
    <w:rsid w:val="009C0EF5"/>
    <w:rsid w:val="009C13BC"/>
    <w:rsid w:val="009C2BE8"/>
    <w:rsid w:val="009C3082"/>
    <w:rsid w:val="009C4688"/>
    <w:rsid w:val="009C4FD8"/>
    <w:rsid w:val="009C5707"/>
    <w:rsid w:val="009C5D71"/>
    <w:rsid w:val="009C626A"/>
    <w:rsid w:val="009C668A"/>
    <w:rsid w:val="009C6B7A"/>
    <w:rsid w:val="009D021C"/>
    <w:rsid w:val="009D0596"/>
    <w:rsid w:val="009D05D3"/>
    <w:rsid w:val="009D0ABF"/>
    <w:rsid w:val="009D1201"/>
    <w:rsid w:val="009D1AE6"/>
    <w:rsid w:val="009D1B62"/>
    <w:rsid w:val="009D2171"/>
    <w:rsid w:val="009D22A9"/>
    <w:rsid w:val="009D2DCB"/>
    <w:rsid w:val="009D41CA"/>
    <w:rsid w:val="009D4275"/>
    <w:rsid w:val="009D53E0"/>
    <w:rsid w:val="009D5409"/>
    <w:rsid w:val="009D5CE9"/>
    <w:rsid w:val="009D689D"/>
    <w:rsid w:val="009D7242"/>
    <w:rsid w:val="009D7B2A"/>
    <w:rsid w:val="009D7FF5"/>
    <w:rsid w:val="009E0360"/>
    <w:rsid w:val="009E0744"/>
    <w:rsid w:val="009E1247"/>
    <w:rsid w:val="009E3049"/>
    <w:rsid w:val="009E377C"/>
    <w:rsid w:val="009E4FF2"/>
    <w:rsid w:val="009E5154"/>
    <w:rsid w:val="009E5616"/>
    <w:rsid w:val="009E59B9"/>
    <w:rsid w:val="009E6669"/>
    <w:rsid w:val="009E7D36"/>
    <w:rsid w:val="009F0773"/>
    <w:rsid w:val="009F1A27"/>
    <w:rsid w:val="009F2166"/>
    <w:rsid w:val="009F2811"/>
    <w:rsid w:val="009F3012"/>
    <w:rsid w:val="009F343B"/>
    <w:rsid w:val="009F3679"/>
    <w:rsid w:val="009F382A"/>
    <w:rsid w:val="009F3AE3"/>
    <w:rsid w:val="009F3FBD"/>
    <w:rsid w:val="009F46B6"/>
    <w:rsid w:val="009F4AF5"/>
    <w:rsid w:val="009F4BB0"/>
    <w:rsid w:val="009F6495"/>
    <w:rsid w:val="009F64E2"/>
    <w:rsid w:val="009F6557"/>
    <w:rsid w:val="009F68D6"/>
    <w:rsid w:val="009F6C03"/>
    <w:rsid w:val="00A001F5"/>
    <w:rsid w:val="00A008C3"/>
    <w:rsid w:val="00A00A92"/>
    <w:rsid w:val="00A00C56"/>
    <w:rsid w:val="00A016AE"/>
    <w:rsid w:val="00A018BF"/>
    <w:rsid w:val="00A029B2"/>
    <w:rsid w:val="00A02C6D"/>
    <w:rsid w:val="00A02F5C"/>
    <w:rsid w:val="00A035C3"/>
    <w:rsid w:val="00A036E3"/>
    <w:rsid w:val="00A03E30"/>
    <w:rsid w:val="00A04168"/>
    <w:rsid w:val="00A048CE"/>
    <w:rsid w:val="00A063A8"/>
    <w:rsid w:val="00A064A0"/>
    <w:rsid w:val="00A06F36"/>
    <w:rsid w:val="00A07528"/>
    <w:rsid w:val="00A07F1F"/>
    <w:rsid w:val="00A10AB3"/>
    <w:rsid w:val="00A10EBE"/>
    <w:rsid w:val="00A1186F"/>
    <w:rsid w:val="00A12009"/>
    <w:rsid w:val="00A12222"/>
    <w:rsid w:val="00A13318"/>
    <w:rsid w:val="00A145E7"/>
    <w:rsid w:val="00A14C1C"/>
    <w:rsid w:val="00A15A9F"/>
    <w:rsid w:val="00A16511"/>
    <w:rsid w:val="00A169C5"/>
    <w:rsid w:val="00A202F2"/>
    <w:rsid w:val="00A203BE"/>
    <w:rsid w:val="00A20429"/>
    <w:rsid w:val="00A2150D"/>
    <w:rsid w:val="00A21882"/>
    <w:rsid w:val="00A223CA"/>
    <w:rsid w:val="00A22847"/>
    <w:rsid w:val="00A22A72"/>
    <w:rsid w:val="00A22E9A"/>
    <w:rsid w:val="00A239F5"/>
    <w:rsid w:val="00A24404"/>
    <w:rsid w:val="00A24F69"/>
    <w:rsid w:val="00A251A8"/>
    <w:rsid w:val="00A253F2"/>
    <w:rsid w:val="00A25A2E"/>
    <w:rsid w:val="00A2714F"/>
    <w:rsid w:val="00A3097F"/>
    <w:rsid w:val="00A30F17"/>
    <w:rsid w:val="00A32CE5"/>
    <w:rsid w:val="00A32EF9"/>
    <w:rsid w:val="00A330BB"/>
    <w:rsid w:val="00A33907"/>
    <w:rsid w:val="00A3513C"/>
    <w:rsid w:val="00A36A67"/>
    <w:rsid w:val="00A36A9F"/>
    <w:rsid w:val="00A36B7A"/>
    <w:rsid w:val="00A36FD9"/>
    <w:rsid w:val="00A3707B"/>
    <w:rsid w:val="00A37FF1"/>
    <w:rsid w:val="00A400A6"/>
    <w:rsid w:val="00A4052E"/>
    <w:rsid w:val="00A40721"/>
    <w:rsid w:val="00A40C84"/>
    <w:rsid w:val="00A4199E"/>
    <w:rsid w:val="00A4270C"/>
    <w:rsid w:val="00A42C2C"/>
    <w:rsid w:val="00A443D8"/>
    <w:rsid w:val="00A443F8"/>
    <w:rsid w:val="00A44910"/>
    <w:rsid w:val="00A45372"/>
    <w:rsid w:val="00A45C44"/>
    <w:rsid w:val="00A46E19"/>
    <w:rsid w:val="00A4709D"/>
    <w:rsid w:val="00A470C0"/>
    <w:rsid w:val="00A47E6B"/>
    <w:rsid w:val="00A50054"/>
    <w:rsid w:val="00A50574"/>
    <w:rsid w:val="00A50980"/>
    <w:rsid w:val="00A50F28"/>
    <w:rsid w:val="00A50FB5"/>
    <w:rsid w:val="00A5116C"/>
    <w:rsid w:val="00A51FA2"/>
    <w:rsid w:val="00A52B19"/>
    <w:rsid w:val="00A5374C"/>
    <w:rsid w:val="00A5398C"/>
    <w:rsid w:val="00A54AA7"/>
    <w:rsid w:val="00A54B7A"/>
    <w:rsid w:val="00A55C6A"/>
    <w:rsid w:val="00A563E2"/>
    <w:rsid w:val="00A57AE5"/>
    <w:rsid w:val="00A6005D"/>
    <w:rsid w:val="00A61711"/>
    <w:rsid w:val="00A622AF"/>
    <w:rsid w:val="00A63852"/>
    <w:rsid w:val="00A63A00"/>
    <w:rsid w:val="00A63AB5"/>
    <w:rsid w:val="00A63B9D"/>
    <w:rsid w:val="00A64054"/>
    <w:rsid w:val="00A643A4"/>
    <w:rsid w:val="00A645B2"/>
    <w:rsid w:val="00A64DA4"/>
    <w:rsid w:val="00A65BF0"/>
    <w:rsid w:val="00A668AA"/>
    <w:rsid w:val="00A67210"/>
    <w:rsid w:val="00A6767A"/>
    <w:rsid w:val="00A67B4D"/>
    <w:rsid w:val="00A70905"/>
    <w:rsid w:val="00A70B78"/>
    <w:rsid w:val="00A70C94"/>
    <w:rsid w:val="00A71518"/>
    <w:rsid w:val="00A716FE"/>
    <w:rsid w:val="00A72012"/>
    <w:rsid w:val="00A73DAA"/>
    <w:rsid w:val="00A7476D"/>
    <w:rsid w:val="00A750E2"/>
    <w:rsid w:val="00A75171"/>
    <w:rsid w:val="00A75F6C"/>
    <w:rsid w:val="00A76818"/>
    <w:rsid w:val="00A775D3"/>
    <w:rsid w:val="00A77AD1"/>
    <w:rsid w:val="00A803F5"/>
    <w:rsid w:val="00A8044C"/>
    <w:rsid w:val="00A80C5A"/>
    <w:rsid w:val="00A81981"/>
    <w:rsid w:val="00A819B3"/>
    <w:rsid w:val="00A81D58"/>
    <w:rsid w:val="00A833C0"/>
    <w:rsid w:val="00A839A5"/>
    <w:rsid w:val="00A839A7"/>
    <w:rsid w:val="00A84239"/>
    <w:rsid w:val="00A84968"/>
    <w:rsid w:val="00A854D8"/>
    <w:rsid w:val="00A85C89"/>
    <w:rsid w:val="00A85D61"/>
    <w:rsid w:val="00A90392"/>
    <w:rsid w:val="00A903D5"/>
    <w:rsid w:val="00A91147"/>
    <w:rsid w:val="00A921DF"/>
    <w:rsid w:val="00A92D38"/>
    <w:rsid w:val="00A93CE3"/>
    <w:rsid w:val="00A9446C"/>
    <w:rsid w:val="00A94576"/>
    <w:rsid w:val="00A949FD"/>
    <w:rsid w:val="00A952CC"/>
    <w:rsid w:val="00A957C1"/>
    <w:rsid w:val="00A95C79"/>
    <w:rsid w:val="00A9619B"/>
    <w:rsid w:val="00A968AB"/>
    <w:rsid w:val="00A975C2"/>
    <w:rsid w:val="00A9769B"/>
    <w:rsid w:val="00AA0472"/>
    <w:rsid w:val="00AA057F"/>
    <w:rsid w:val="00AA0AE7"/>
    <w:rsid w:val="00AA0DF1"/>
    <w:rsid w:val="00AA13FE"/>
    <w:rsid w:val="00AA19FA"/>
    <w:rsid w:val="00AA3C31"/>
    <w:rsid w:val="00AA4027"/>
    <w:rsid w:val="00AA524F"/>
    <w:rsid w:val="00AA5C11"/>
    <w:rsid w:val="00AA5D82"/>
    <w:rsid w:val="00AA611F"/>
    <w:rsid w:val="00AA70A0"/>
    <w:rsid w:val="00AA7499"/>
    <w:rsid w:val="00AB08B4"/>
    <w:rsid w:val="00AB0AA1"/>
    <w:rsid w:val="00AB0BD5"/>
    <w:rsid w:val="00AB1B5B"/>
    <w:rsid w:val="00AB24E5"/>
    <w:rsid w:val="00AB2C7C"/>
    <w:rsid w:val="00AB445C"/>
    <w:rsid w:val="00AB4992"/>
    <w:rsid w:val="00AB4A03"/>
    <w:rsid w:val="00AB5D7F"/>
    <w:rsid w:val="00AB6554"/>
    <w:rsid w:val="00AB67BD"/>
    <w:rsid w:val="00AB6DE2"/>
    <w:rsid w:val="00AC1350"/>
    <w:rsid w:val="00AC1DBB"/>
    <w:rsid w:val="00AC2488"/>
    <w:rsid w:val="00AC33AE"/>
    <w:rsid w:val="00AC3939"/>
    <w:rsid w:val="00AC3A27"/>
    <w:rsid w:val="00AC3DB3"/>
    <w:rsid w:val="00AC451E"/>
    <w:rsid w:val="00AC4A05"/>
    <w:rsid w:val="00AC4DC0"/>
    <w:rsid w:val="00AC52D1"/>
    <w:rsid w:val="00AC5982"/>
    <w:rsid w:val="00AC5AFB"/>
    <w:rsid w:val="00AD0909"/>
    <w:rsid w:val="00AD14D4"/>
    <w:rsid w:val="00AD3371"/>
    <w:rsid w:val="00AD5734"/>
    <w:rsid w:val="00AD61F2"/>
    <w:rsid w:val="00AD6659"/>
    <w:rsid w:val="00AD7BA5"/>
    <w:rsid w:val="00AE0077"/>
    <w:rsid w:val="00AE0EAE"/>
    <w:rsid w:val="00AE0FDF"/>
    <w:rsid w:val="00AE2097"/>
    <w:rsid w:val="00AE2B04"/>
    <w:rsid w:val="00AE3BB2"/>
    <w:rsid w:val="00AE4103"/>
    <w:rsid w:val="00AE5036"/>
    <w:rsid w:val="00AE57A7"/>
    <w:rsid w:val="00AE65C1"/>
    <w:rsid w:val="00AE65D0"/>
    <w:rsid w:val="00AE6799"/>
    <w:rsid w:val="00AE6BDD"/>
    <w:rsid w:val="00AE6EC6"/>
    <w:rsid w:val="00AE720F"/>
    <w:rsid w:val="00AE7423"/>
    <w:rsid w:val="00AF0057"/>
    <w:rsid w:val="00AF02D0"/>
    <w:rsid w:val="00AF0C7D"/>
    <w:rsid w:val="00AF1429"/>
    <w:rsid w:val="00AF31F4"/>
    <w:rsid w:val="00AF323F"/>
    <w:rsid w:val="00AF4256"/>
    <w:rsid w:val="00AF4650"/>
    <w:rsid w:val="00AF4E23"/>
    <w:rsid w:val="00AF55AB"/>
    <w:rsid w:val="00AF59B4"/>
    <w:rsid w:val="00AF59C1"/>
    <w:rsid w:val="00AF5C9D"/>
    <w:rsid w:val="00AF6936"/>
    <w:rsid w:val="00AF70CA"/>
    <w:rsid w:val="00AF7387"/>
    <w:rsid w:val="00AF7917"/>
    <w:rsid w:val="00B007ED"/>
    <w:rsid w:val="00B00F72"/>
    <w:rsid w:val="00B010A2"/>
    <w:rsid w:val="00B01374"/>
    <w:rsid w:val="00B01D7A"/>
    <w:rsid w:val="00B04B91"/>
    <w:rsid w:val="00B0548C"/>
    <w:rsid w:val="00B062BC"/>
    <w:rsid w:val="00B06609"/>
    <w:rsid w:val="00B0669D"/>
    <w:rsid w:val="00B0695E"/>
    <w:rsid w:val="00B0699E"/>
    <w:rsid w:val="00B06ED0"/>
    <w:rsid w:val="00B10C98"/>
    <w:rsid w:val="00B111F0"/>
    <w:rsid w:val="00B12B75"/>
    <w:rsid w:val="00B13C4B"/>
    <w:rsid w:val="00B13DCF"/>
    <w:rsid w:val="00B14795"/>
    <w:rsid w:val="00B14EE6"/>
    <w:rsid w:val="00B1509B"/>
    <w:rsid w:val="00B170D8"/>
    <w:rsid w:val="00B174BE"/>
    <w:rsid w:val="00B17EDB"/>
    <w:rsid w:val="00B20E56"/>
    <w:rsid w:val="00B21028"/>
    <w:rsid w:val="00B211AF"/>
    <w:rsid w:val="00B23677"/>
    <w:rsid w:val="00B23A0C"/>
    <w:rsid w:val="00B2443E"/>
    <w:rsid w:val="00B2502F"/>
    <w:rsid w:val="00B2548B"/>
    <w:rsid w:val="00B255D2"/>
    <w:rsid w:val="00B25804"/>
    <w:rsid w:val="00B25855"/>
    <w:rsid w:val="00B25A3A"/>
    <w:rsid w:val="00B25ECA"/>
    <w:rsid w:val="00B25FEE"/>
    <w:rsid w:val="00B271C7"/>
    <w:rsid w:val="00B27700"/>
    <w:rsid w:val="00B303E7"/>
    <w:rsid w:val="00B30B42"/>
    <w:rsid w:val="00B31016"/>
    <w:rsid w:val="00B3170C"/>
    <w:rsid w:val="00B32040"/>
    <w:rsid w:val="00B32AD0"/>
    <w:rsid w:val="00B32C5E"/>
    <w:rsid w:val="00B33D98"/>
    <w:rsid w:val="00B35671"/>
    <w:rsid w:val="00B35A50"/>
    <w:rsid w:val="00B373DD"/>
    <w:rsid w:val="00B379B2"/>
    <w:rsid w:val="00B37A5B"/>
    <w:rsid w:val="00B37C3D"/>
    <w:rsid w:val="00B40050"/>
    <w:rsid w:val="00B40713"/>
    <w:rsid w:val="00B40D29"/>
    <w:rsid w:val="00B40F36"/>
    <w:rsid w:val="00B4266E"/>
    <w:rsid w:val="00B428E4"/>
    <w:rsid w:val="00B43BF3"/>
    <w:rsid w:val="00B43F1F"/>
    <w:rsid w:val="00B4435A"/>
    <w:rsid w:val="00B4523E"/>
    <w:rsid w:val="00B4544B"/>
    <w:rsid w:val="00B46208"/>
    <w:rsid w:val="00B46620"/>
    <w:rsid w:val="00B469A0"/>
    <w:rsid w:val="00B47AD3"/>
    <w:rsid w:val="00B47B10"/>
    <w:rsid w:val="00B50D98"/>
    <w:rsid w:val="00B51316"/>
    <w:rsid w:val="00B51647"/>
    <w:rsid w:val="00B51A00"/>
    <w:rsid w:val="00B51A0A"/>
    <w:rsid w:val="00B52179"/>
    <w:rsid w:val="00B53176"/>
    <w:rsid w:val="00B531FF"/>
    <w:rsid w:val="00B540B5"/>
    <w:rsid w:val="00B5426F"/>
    <w:rsid w:val="00B5446E"/>
    <w:rsid w:val="00B54D18"/>
    <w:rsid w:val="00B55D56"/>
    <w:rsid w:val="00B5646E"/>
    <w:rsid w:val="00B57196"/>
    <w:rsid w:val="00B57A5A"/>
    <w:rsid w:val="00B57F6C"/>
    <w:rsid w:val="00B604A2"/>
    <w:rsid w:val="00B6125E"/>
    <w:rsid w:val="00B62D30"/>
    <w:rsid w:val="00B62ED8"/>
    <w:rsid w:val="00B63763"/>
    <w:rsid w:val="00B6521F"/>
    <w:rsid w:val="00B65FE3"/>
    <w:rsid w:val="00B667BE"/>
    <w:rsid w:val="00B66BBA"/>
    <w:rsid w:val="00B6713D"/>
    <w:rsid w:val="00B705BE"/>
    <w:rsid w:val="00B70728"/>
    <w:rsid w:val="00B707E7"/>
    <w:rsid w:val="00B7094D"/>
    <w:rsid w:val="00B70E8A"/>
    <w:rsid w:val="00B7117F"/>
    <w:rsid w:val="00B7137D"/>
    <w:rsid w:val="00B71891"/>
    <w:rsid w:val="00B71B3E"/>
    <w:rsid w:val="00B71F2A"/>
    <w:rsid w:val="00B74102"/>
    <w:rsid w:val="00B743D9"/>
    <w:rsid w:val="00B74D02"/>
    <w:rsid w:val="00B760BD"/>
    <w:rsid w:val="00B76AAE"/>
    <w:rsid w:val="00B76B8E"/>
    <w:rsid w:val="00B77C6E"/>
    <w:rsid w:val="00B77FEB"/>
    <w:rsid w:val="00B801E3"/>
    <w:rsid w:val="00B80B66"/>
    <w:rsid w:val="00B817FA"/>
    <w:rsid w:val="00B82112"/>
    <w:rsid w:val="00B82480"/>
    <w:rsid w:val="00B83820"/>
    <w:rsid w:val="00B839F1"/>
    <w:rsid w:val="00B83CC8"/>
    <w:rsid w:val="00B8426C"/>
    <w:rsid w:val="00B84672"/>
    <w:rsid w:val="00B8524F"/>
    <w:rsid w:val="00B856F4"/>
    <w:rsid w:val="00B857AC"/>
    <w:rsid w:val="00B86B28"/>
    <w:rsid w:val="00B86BA7"/>
    <w:rsid w:val="00B876AD"/>
    <w:rsid w:val="00B87759"/>
    <w:rsid w:val="00B9056B"/>
    <w:rsid w:val="00B90CD0"/>
    <w:rsid w:val="00B942A4"/>
    <w:rsid w:val="00B95774"/>
    <w:rsid w:val="00B9588C"/>
    <w:rsid w:val="00B95999"/>
    <w:rsid w:val="00B95B64"/>
    <w:rsid w:val="00B95ECC"/>
    <w:rsid w:val="00B9607C"/>
    <w:rsid w:val="00B96760"/>
    <w:rsid w:val="00B977CE"/>
    <w:rsid w:val="00B97873"/>
    <w:rsid w:val="00BA0C49"/>
    <w:rsid w:val="00BA24EB"/>
    <w:rsid w:val="00BA2933"/>
    <w:rsid w:val="00BA3571"/>
    <w:rsid w:val="00BA447F"/>
    <w:rsid w:val="00BA5271"/>
    <w:rsid w:val="00BA53AA"/>
    <w:rsid w:val="00BA55B4"/>
    <w:rsid w:val="00BA6458"/>
    <w:rsid w:val="00BA680F"/>
    <w:rsid w:val="00BA6D7B"/>
    <w:rsid w:val="00BA7148"/>
    <w:rsid w:val="00BA721E"/>
    <w:rsid w:val="00BB0FE5"/>
    <w:rsid w:val="00BB1677"/>
    <w:rsid w:val="00BB20A5"/>
    <w:rsid w:val="00BB3A2E"/>
    <w:rsid w:val="00BB47D0"/>
    <w:rsid w:val="00BB566F"/>
    <w:rsid w:val="00BB5870"/>
    <w:rsid w:val="00BB5E70"/>
    <w:rsid w:val="00BB6B02"/>
    <w:rsid w:val="00BB6EE4"/>
    <w:rsid w:val="00BB7687"/>
    <w:rsid w:val="00BB78BD"/>
    <w:rsid w:val="00BC0FFA"/>
    <w:rsid w:val="00BC3E48"/>
    <w:rsid w:val="00BC41A9"/>
    <w:rsid w:val="00BC4653"/>
    <w:rsid w:val="00BC5639"/>
    <w:rsid w:val="00BC5B35"/>
    <w:rsid w:val="00BC75EE"/>
    <w:rsid w:val="00BC76B6"/>
    <w:rsid w:val="00BC7EE6"/>
    <w:rsid w:val="00BD02D8"/>
    <w:rsid w:val="00BD0B6B"/>
    <w:rsid w:val="00BD0F77"/>
    <w:rsid w:val="00BD1055"/>
    <w:rsid w:val="00BD1B36"/>
    <w:rsid w:val="00BD1D66"/>
    <w:rsid w:val="00BD21C6"/>
    <w:rsid w:val="00BD24AB"/>
    <w:rsid w:val="00BD2558"/>
    <w:rsid w:val="00BD26C1"/>
    <w:rsid w:val="00BD4EFD"/>
    <w:rsid w:val="00BD4F93"/>
    <w:rsid w:val="00BD5868"/>
    <w:rsid w:val="00BD6686"/>
    <w:rsid w:val="00BD683B"/>
    <w:rsid w:val="00BD6BFC"/>
    <w:rsid w:val="00BD7B7C"/>
    <w:rsid w:val="00BE0CB0"/>
    <w:rsid w:val="00BE1740"/>
    <w:rsid w:val="00BE1857"/>
    <w:rsid w:val="00BE1AF9"/>
    <w:rsid w:val="00BE1D26"/>
    <w:rsid w:val="00BE33B0"/>
    <w:rsid w:val="00BE45B9"/>
    <w:rsid w:val="00BE4D0E"/>
    <w:rsid w:val="00BE51DF"/>
    <w:rsid w:val="00BE56C9"/>
    <w:rsid w:val="00BE5EAF"/>
    <w:rsid w:val="00BE6936"/>
    <w:rsid w:val="00BE6B0A"/>
    <w:rsid w:val="00BE726D"/>
    <w:rsid w:val="00BE7E78"/>
    <w:rsid w:val="00BF0C8A"/>
    <w:rsid w:val="00BF29AF"/>
    <w:rsid w:val="00BF308B"/>
    <w:rsid w:val="00BF3674"/>
    <w:rsid w:val="00BF3BAF"/>
    <w:rsid w:val="00BF4621"/>
    <w:rsid w:val="00BF4AFC"/>
    <w:rsid w:val="00BF5E5D"/>
    <w:rsid w:val="00BF616F"/>
    <w:rsid w:val="00BF624D"/>
    <w:rsid w:val="00BF7A5E"/>
    <w:rsid w:val="00C00072"/>
    <w:rsid w:val="00C00CE2"/>
    <w:rsid w:val="00C01326"/>
    <w:rsid w:val="00C018D2"/>
    <w:rsid w:val="00C021E6"/>
    <w:rsid w:val="00C02931"/>
    <w:rsid w:val="00C032E0"/>
    <w:rsid w:val="00C048D7"/>
    <w:rsid w:val="00C051CE"/>
    <w:rsid w:val="00C053B1"/>
    <w:rsid w:val="00C059D9"/>
    <w:rsid w:val="00C0690D"/>
    <w:rsid w:val="00C074D8"/>
    <w:rsid w:val="00C076E0"/>
    <w:rsid w:val="00C07E9E"/>
    <w:rsid w:val="00C07FF8"/>
    <w:rsid w:val="00C109EB"/>
    <w:rsid w:val="00C1104B"/>
    <w:rsid w:val="00C11AD9"/>
    <w:rsid w:val="00C125F8"/>
    <w:rsid w:val="00C12746"/>
    <w:rsid w:val="00C1300C"/>
    <w:rsid w:val="00C13462"/>
    <w:rsid w:val="00C15335"/>
    <w:rsid w:val="00C16C0F"/>
    <w:rsid w:val="00C21156"/>
    <w:rsid w:val="00C211D2"/>
    <w:rsid w:val="00C212CD"/>
    <w:rsid w:val="00C21697"/>
    <w:rsid w:val="00C221AA"/>
    <w:rsid w:val="00C22B7D"/>
    <w:rsid w:val="00C22D5E"/>
    <w:rsid w:val="00C22E21"/>
    <w:rsid w:val="00C238F4"/>
    <w:rsid w:val="00C24259"/>
    <w:rsid w:val="00C252AC"/>
    <w:rsid w:val="00C25F50"/>
    <w:rsid w:val="00C26AA1"/>
    <w:rsid w:val="00C303DE"/>
    <w:rsid w:val="00C311F2"/>
    <w:rsid w:val="00C3121C"/>
    <w:rsid w:val="00C316C3"/>
    <w:rsid w:val="00C32641"/>
    <w:rsid w:val="00C3303C"/>
    <w:rsid w:val="00C33710"/>
    <w:rsid w:val="00C33B4E"/>
    <w:rsid w:val="00C33EB8"/>
    <w:rsid w:val="00C33EF3"/>
    <w:rsid w:val="00C35070"/>
    <w:rsid w:val="00C35C77"/>
    <w:rsid w:val="00C35F79"/>
    <w:rsid w:val="00C36010"/>
    <w:rsid w:val="00C366FF"/>
    <w:rsid w:val="00C37A61"/>
    <w:rsid w:val="00C37AD2"/>
    <w:rsid w:val="00C406FE"/>
    <w:rsid w:val="00C40B15"/>
    <w:rsid w:val="00C40DD8"/>
    <w:rsid w:val="00C411FA"/>
    <w:rsid w:val="00C4136E"/>
    <w:rsid w:val="00C4285D"/>
    <w:rsid w:val="00C42AF5"/>
    <w:rsid w:val="00C43131"/>
    <w:rsid w:val="00C439BA"/>
    <w:rsid w:val="00C4432E"/>
    <w:rsid w:val="00C44691"/>
    <w:rsid w:val="00C44BE4"/>
    <w:rsid w:val="00C44E44"/>
    <w:rsid w:val="00C45059"/>
    <w:rsid w:val="00C45224"/>
    <w:rsid w:val="00C46003"/>
    <w:rsid w:val="00C466D0"/>
    <w:rsid w:val="00C4702D"/>
    <w:rsid w:val="00C47454"/>
    <w:rsid w:val="00C47F43"/>
    <w:rsid w:val="00C506E4"/>
    <w:rsid w:val="00C50D9E"/>
    <w:rsid w:val="00C516FC"/>
    <w:rsid w:val="00C51D1C"/>
    <w:rsid w:val="00C51EC7"/>
    <w:rsid w:val="00C53231"/>
    <w:rsid w:val="00C553BF"/>
    <w:rsid w:val="00C55710"/>
    <w:rsid w:val="00C55F37"/>
    <w:rsid w:val="00C5633B"/>
    <w:rsid w:val="00C570EA"/>
    <w:rsid w:val="00C57ABD"/>
    <w:rsid w:val="00C6114D"/>
    <w:rsid w:val="00C6134C"/>
    <w:rsid w:val="00C634D5"/>
    <w:rsid w:val="00C64B8A"/>
    <w:rsid w:val="00C65238"/>
    <w:rsid w:val="00C655DF"/>
    <w:rsid w:val="00C65B58"/>
    <w:rsid w:val="00C664BE"/>
    <w:rsid w:val="00C665D7"/>
    <w:rsid w:val="00C666A5"/>
    <w:rsid w:val="00C67C0B"/>
    <w:rsid w:val="00C67F81"/>
    <w:rsid w:val="00C7003A"/>
    <w:rsid w:val="00C7067B"/>
    <w:rsid w:val="00C71124"/>
    <w:rsid w:val="00C71463"/>
    <w:rsid w:val="00C71D20"/>
    <w:rsid w:val="00C71DCD"/>
    <w:rsid w:val="00C720BD"/>
    <w:rsid w:val="00C72241"/>
    <w:rsid w:val="00C729C1"/>
    <w:rsid w:val="00C73C4C"/>
    <w:rsid w:val="00C7431F"/>
    <w:rsid w:val="00C77F5F"/>
    <w:rsid w:val="00C809F7"/>
    <w:rsid w:val="00C80EA0"/>
    <w:rsid w:val="00C81BA6"/>
    <w:rsid w:val="00C82A1C"/>
    <w:rsid w:val="00C82CF5"/>
    <w:rsid w:val="00C82F5F"/>
    <w:rsid w:val="00C8465B"/>
    <w:rsid w:val="00C856A5"/>
    <w:rsid w:val="00C85FA4"/>
    <w:rsid w:val="00C86E2E"/>
    <w:rsid w:val="00C87058"/>
    <w:rsid w:val="00C90243"/>
    <w:rsid w:val="00C9159D"/>
    <w:rsid w:val="00C91888"/>
    <w:rsid w:val="00C92397"/>
    <w:rsid w:val="00C93557"/>
    <w:rsid w:val="00C94167"/>
    <w:rsid w:val="00C94187"/>
    <w:rsid w:val="00C942C6"/>
    <w:rsid w:val="00C94DCC"/>
    <w:rsid w:val="00C95E3D"/>
    <w:rsid w:val="00C9646E"/>
    <w:rsid w:val="00C97135"/>
    <w:rsid w:val="00CA0EE8"/>
    <w:rsid w:val="00CA141A"/>
    <w:rsid w:val="00CA1A55"/>
    <w:rsid w:val="00CA24C3"/>
    <w:rsid w:val="00CA2C69"/>
    <w:rsid w:val="00CA33B8"/>
    <w:rsid w:val="00CA37BF"/>
    <w:rsid w:val="00CA395A"/>
    <w:rsid w:val="00CA42A2"/>
    <w:rsid w:val="00CA43E7"/>
    <w:rsid w:val="00CA4406"/>
    <w:rsid w:val="00CA4A71"/>
    <w:rsid w:val="00CA4D77"/>
    <w:rsid w:val="00CA51D0"/>
    <w:rsid w:val="00CA5DA0"/>
    <w:rsid w:val="00CA72F9"/>
    <w:rsid w:val="00CA7EA2"/>
    <w:rsid w:val="00CB06D3"/>
    <w:rsid w:val="00CB0A98"/>
    <w:rsid w:val="00CB0C51"/>
    <w:rsid w:val="00CB1C8A"/>
    <w:rsid w:val="00CB2128"/>
    <w:rsid w:val="00CB247D"/>
    <w:rsid w:val="00CB41A5"/>
    <w:rsid w:val="00CB47D3"/>
    <w:rsid w:val="00CB5327"/>
    <w:rsid w:val="00CB58D8"/>
    <w:rsid w:val="00CB59E5"/>
    <w:rsid w:val="00CB5AB5"/>
    <w:rsid w:val="00CB5EB2"/>
    <w:rsid w:val="00CB6BAA"/>
    <w:rsid w:val="00CB71E3"/>
    <w:rsid w:val="00CC0198"/>
    <w:rsid w:val="00CC02CF"/>
    <w:rsid w:val="00CC08FF"/>
    <w:rsid w:val="00CC0B58"/>
    <w:rsid w:val="00CC0E09"/>
    <w:rsid w:val="00CC1CAF"/>
    <w:rsid w:val="00CC21D2"/>
    <w:rsid w:val="00CC39BA"/>
    <w:rsid w:val="00CC39E4"/>
    <w:rsid w:val="00CC3A82"/>
    <w:rsid w:val="00CC4248"/>
    <w:rsid w:val="00CC438B"/>
    <w:rsid w:val="00CC571A"/>
    <w:rsid w:val="00CC5910"/>
    <w:rsid w:val="00CC5B25"/>
    <w:rsid w:val="00CC6174"/>
    <w:rsid w:val="00CC683C"/>
    <w:rsid w:val="00CC6991"/>
    <w:rsid w:val="00CC7847"/>
    <w:rsid w:val="00CC7987"/>
    <w:rsid w:val="00CD001F"/>
    <w:rsid w:val="00CD05F7"/>
    <w:rsid w:val="00CD1CDD"/>
    <w:rsid w:val="00CD1CE4"/>
    <w:rsid w:val="00CD201F"/>
    <w:rsid w:val="00CD2953"/>
    <w:rsid w:val="00CD2B24"/>
    <w:rsid w:val="00CD306D"/>
    <w:rsid w:val="00CD34CE"/>
    <w:rsid w:val="00CD3E74"/>
    <w:rsid w:val="00CD4F50"/>
    <w:rsid w:val="00CD519C"/>
    <w:rsid w:val="00CD533B"/>
    <w:rsid w:val="00CD57B8"/>
    <w:rsid w:val="00CD5A7F"/>
    <w:rsid w:val="00CD6E91"/>
    <w:rsid w:val="00CE061D"/>
    <w:rsid w:val="00CE1B7C"/>
    <w:rsid w:val="00CE1C41"/>
    <w:rsid w:val="00CE1F8A"/>
    <w:rsid w:val="00CE2066"/>
    <w:rsid w:val="00CE2932"/>
    <w:rsid w:val="00CE29AB"/>
    <w:rsid w:val="00CE2B42"/>
    <w:rsid w:val="00CE4B61"/>
    <w:rsid w:val="00CE4CDB"/>
    <w:rsid w:val="00CE5D95"/>
    <w:rsid w:val="00CE6176"/>
    <w:rsid w:val="00CE6674"/>
    <w:rsid w:val="00CE7E5B"/>
    <w:rsid w:val="00CE7F00"/>
    <w:rsid w:val="00CF0FE6"/>
    <w:rsid w:val="00CF15C2"/>
    <w:rsid w:val="00CF231E"/>
    <w:rsid w:val="00CF2333"/>
    <w:rsid w:val="00CF3102"/>
    <w:rsid w:val="00CF3309"/>
    <w:rsid w:val="00CF46C7"/>
    <w:rsid w:val="00CF4ABE"/>
    <w:rsid w:val="00CF5ABF"/>
    <w:rsid w:val="00CF5CE6"/>
    <w:rsid w:val="00CF657C"/>
    <w:rsid w:val="00CF6F65"/>
    <w:rsid w:val="00CF71AC"/>
    <w:rsid w:val="00D0030F"/>
    <w:rsid w:val="00D003EF"/>
    <w:rsid w:val="00D01FD9"/>
    <w:rsid w:val="00D02777"/>
    <w:rsid w:val="00D02CFA"/>
    <w:rsid w:val="00D044E7"/>
    <w:rsid w:val="00D0455E"/>
    <w:rsid w:val="00D052F6"/>
    <w:rsid w:val="00D0545A"/>
    <w:rsid w:val="00D05BA9"/>
    <w:rsid w:val="00D06A7B"/>
    <w:rsid w:val="00D06D7F"/>
    <w:rsid w:val="00D07512"/>
    <w:rsid w:val="00D07706"/>
    <w:rsid w:val="00D07952"/>
    <w:rsid w:val="00D10D35"/>
    <w:rsid w:val="00D11AC1"/>
    <w:rsid w:val="00D11D39"/>
    <w:rsid w:val="00D12987"/>
    <w:rsid w:val="00D13F39"/>
    <w:rsid w:val="00D140F5"/>
    <w:rsid w:val="00D14E24"/>
    <w:rsid w:val="00D158F5"/>
    <w:rsid w:val="00D1750E"/>
    <w:rsid w:val="00D17B35"/>
    <w:rsid w:val="00D20061"/>
    <w:rsid w:val="00D200C1"/>
    <w:rsid w:val="00D204F8"/>
    <w:rsid w:val="00D21713"/>
    <w:rsid w:val="00D2190B"/>
    <w:rsid w:val="00D219D1"/>
    <w:rsid w:val="00D21BFD"/>
    <w:rsid w:val="00D251B6"/>
    <w:rsid w:val="00D25F19"/>
    <w:rsid w:val="00D272F4"/>
    <w:rsid w:val="00D27584"/>
    <w:rsid w:val="00D27A88"/>
    <w:rsid w:val="00D31D0A"/>
    <w:rsid w:val="00D33C0F"/>
    <w:rsid w:val="00D33FE4"/>
    <w:rsid w:val="00D350CC"/>
    <w:rsid w:val="00D35482"/>
    <w:rsid w:val="00D35499"/>
    <w:rsid w:val="00D357E6"/>
    <w:rsid w:val="00D36340"/>
    <w:rsid w:val="00D36400"/>
    <w:rsid w:val="00D36693"/>
    <w:rsid w:val="00D36B54"/>
    <w:rsid w:val="00D37AAA"/>
    <w:rsid w:val="00D41CD2"/>
    <w:rsid w:val="00D42477"/>
    <w:rsid w:val="00D42674"/>
    <w:rsid w:val="00D431F3"/>
    <w:rsid w:val="00D44449"/>
    <w:rsid w:val="00D444D3"/>
    <w:rsid w:val="00D45561"/>
    <w:rsid w:val="00D45D46"/>
    <w:rsid w:val="00D46016"/>
    <w:rsid w:val="00D460D4"/>
    <w:rsid w:val="00D46349"/>
    <w:rsid w:val="00D46544"/>
    <w:rsid w:val="00D467C0"/>
    <w:rsid w:val="00D4785A"/>
    <w:rsid w:val="00D47B11"/>
    <w:rsid w:val="00D5096C"/>
    <w:rsid w:val="00D50CBB"/>
    <w:rsid w:val="00D50E8B"/>
    <w:rsid w:val="00D518C2"/>
    <w:rsid w:val="00D52106"/>
    <w:rsid w:val="00D52EBF"/>
    <w:rsid w:val="00D53421"/>
    <w:rsid w:val="00D54831"/>
    <w:rsid w:val="00D56178"/>
    <w:rsid w:val="00D56945"/>
    <w:rsid w:val="00D56D7D"/>
    <w:rsid w:val="00D56F8D"/>
    <w:rsid w:val="00D60094"/>
    <w:rsid w:val="00D60495"/>
    <w:rsid w:val="00D608A0"/>
    <w:rsid w:val="00D60A06"/>
    <w:rsid w:val="00D61938"/>
    <w:rsid w:val="00D6231D"/>
    <w:rsid w:val="00D6282D"/>
    <w:rsid w:val="00D634C2"/>
    <w:rsid w:val="00D6352B"/>
    <w:rsid w:val="00D638B6"/>
    <w:rsid w:val="00D638D1"/>
    <w:rsid w:val="00D64010"/>
    <w:rsid w:val="00D645E8"/>
    <w:rsid w:val="00D64B66"/>
    <w:rsid w:val="00D64C93"/>
    <w:rsid w:val="00D65383"/>
    <w:rsid w:val="00D7024C"/>
    <w:rsid w:val="00D727EB"/>
    <w:rsid w:val="00D7337B"/>
    <w:rsid w:val="00D740EB"/>
    <w:rsid w:val="00D742F7"/>
    <w:rsid w:val="00D74B0A"/>
    <w:rsid w:val="00D753C4"/>
    <w:rsid w:val="00D75447"/>
    <w:rsid w:val="00D75F74"/>
    <w:rsid w:val="00D76ED2"/>
    <w:rsid w:val="00D77387"/>
    <w:rsid w:val="00D77D9B"/>
    <w:rsid w:val="00D77DAB"/>
    <w:rsid w:val="00D801CA"/>
    <w:rsid w:val="00D80ACD"/>
    <w:rsid w:val="00D81382"/>
    <w:rsid w:val="00D81F86"/>
    <w:rsid w:val="00D84F79"/>
    <w:rsid w:val="00D854CD"/>
    <w:rsid w:val="00D85738"/>
    <w:rsid w:val="00D86091"/>
    <w:rsid w:val="00D869FC"/>
    <w:rsid w:val="00D86BFA"/>
    <w:rsid w:val="00D8788D"/>
    <w:rsid w:val="00D906C0"/>
    <w:rsid w:val="00D907BA"/>
    <w:rsid w:val="00D9104F"/>
    <w:rsid w:val="00D9129C"/>
    <w:rsid w:val="00D91513"/>
    <w:rsid w:val="00D92B97"/>
    <w:rsid w:val="00D931F8"/>
    <w:rsid w:val="00D93511"/>
    <w:rsid w:val="00D94359"/>
    <w:rsid w:val="00D94569"/>
    <w:rsid w:val="00D95BD2"/>
    <w:rsid w:val="00D964DA"/>
    <w:rsid w:val="00D96B3B"/>
    <w:rsid w:val="00D96C11"/>
    <w:rsid w:val="00D96D45"/>
    <w:rsid w:val="00D96ECA"/>
    <w:rsid w:val="00D9746A"/>
    <w:rsid w:val="00DA035B"/>
    <w:rsid w:val="00DA06D9"/>
    <w:rsid w:val="00DA155F"/>
    <w:rsid w:val="00DA15F3"/>
    <w:rsid w:val="00DA180F"/>
    <w:rsid w:val="00DA1B33"/>
    <w:rsid w:val="00DA2354"/>
    <w:rsid w:val="00DA30EE"/>
    <w:rsid w:val="00DA3AE7"/>
    <w:rsid w:val="00DA430D"/>
    <w:rsid w:val="00DA43A6"/>
    <w:rsid w:val="00DA4419"/>
    <w:rsid w:val="00DA4E3D"/>
    <w:rsid w:val="00DA5040"/>
    <w:rsid w:val="00DA5F0B"/>
    <w:rsid w:val="00DA6D18"/>
    <w:rsid w:val="00DA6EF3"/>
    <w:rsid w:val="00DA7AD6"/>
    <w:rsid w:val="00DA7BD8"/>
    <w:rsid w:val="00DB07A2"/>
    <w:rsid w:val="00DB0C91"/>
    <w:rsid w:val="00DB1B8E"/>
    <w:rsid w:val="00DB2467"/>
    <w:rsid w:val="00DB259E"/>
    <w:rsid w:val="00DB2672"/>
    <w:rsid w:val="00DB2AD3"/>
    <w:rsid w:val="00DB35A1"/>
    <w:rsid w:val="00DB4737"/>
    <w:rsid w:val="00DB585A"/>
    <w:rsid w:val="00DB5C69"/>
    <w:rsid w:val="00DB5D37"/>
    <w:rsid w:val="00DB65E2"/>
    <w:rsid w:val="00DB6D98"/>
    <w:rsid w:val="00DB6F14"/>
    <w:rsid w:val="00DB7257"/>
    <w:rsid w:val="00DB7300"/>
    <w:rsid w:val="00DB7457"/>
    <w:rsid w:val="00DB7679"/>
    <w:rsid w:val="00DB7856"/>
    <w:rsid w:val="00DC19D6"/>
    <w:rsid w:val="00DC24DE"/>
    <w:rsid w:val="00DC255B"/>
    <w:rsid w:val="00DC268E"/>
    <w:rsid w:val="00DC2768"/>
    <w:rsid w:val="00DC34F9"/>
    <w:rsid w:val="00DC4222"/>
    <w:rsid w:val="00DC473B"/>
    <w:rsid w:val="00DC4910"/>
    <w:rsid w:val="00DC4CE2"/>
    <w:rsid w:val="00DC54F0"/>
    <w:rsid w:val="00DC55DE"/>
    <w:rsid w:val="00DC59CA"/>
    <w:rsid w:val="00DC6383"/>
    <w:rsid w:val="00DC6849"/>
    <w:rsid w:val="00DC6B84"/>
    <w:rsid w:val="00DC7E45"/>
    <w:rsid w:val="00DD0A7E"/>
    <w:rsid w:val="00DD1F61"/>
    <w:rsid w:val="00DD2440"/>
    <w:rsid w:val="00DD4135"/>
    <w:rsid w:val="00DD593E"/>
    <w:rsid w:val="00DD625E"/>
    <w:rsid w:val="00DD6DE7"/>
    <w:rsid w:val="00DD72A3"/>
    <w:rsid w:val="00DD7326"/>
    <w:rsid w:val="00DE00D2"/>
    <w:rsid w:val="00DE1C59"/>
    <w:rsid w:val="00DE24B0"/>
    <w:rsid w:val="00DE2504"/>
    <w:rsid w:val="00DE2672"/>
    <w:rsid w:val="00DE3124"/>
    <w:rsid w:val="00DE359B"/>
    <w:rsid w:val="00DE3659"/>
    <w:rsid w:val="00DE44A6"/>
    <w:rsid w:val="00DE486D"/>
    <w:rsid w:val="00DE4D72"/>
    <w:rsid w:val="00DE649B"/>
    <w:rsid w:val="00DE6EB2"/>
    <w:rsid w:val="00DE704C"/>
    <w:rsid w:val="00DF080E"/>
    <w:rsid w:val="00DF1197"/>
    <w:rsid w:val="00DF1C4B"/>
    <w:rsid w:val="00DF40FF"/>
    <w:rsid w:val="00DF421A"/>
    <w:rsid w:val="00DF425C"/>
    <w:rsid w:val="00DF42EF"/>
    <w:rsid w:val="00DF4AA7"/>
    <w:rsid w:val="00DF4D18"/>
    <w:rsid w:val="00DF5385"/>
    <w:rsid w:val="00DF5B58"/>
    <w:rsid w:val="00DF6C1A"/>
    <w:rsid w:val="00DF708A"/>
    <w:rsid w:val="00DF73E2"/>
    <w:rsid w:val="00E00D44"/>
    <w:rsid w:val="00E018C2"/>
    <w:rsid w:val="00E0298B"/>
    <w:rsid w:val="00E03358"/>
    <w:rsid w:val="00E03FFA"/>
    <w:rsid w:val="00E04BEF"/>
    <w:rsid w:val="00E04EAB"/>
    <w:rsid w:val="00E0564A"/>
    <w:rsid w:val="00E057D2"/>
    <w:rsid w:val="00E06338"/>
    <w:rsid w:val="00E06566"/>
    <w:rsid w:val="00E06C9B"/>
    <w:rsid w:val="00E07FF5"/>
    <w:rsid w:val="00E100A4"/>
    <w:rsid w:val="00E10113"/>
    <w:rsid w:val="00E1066A"/>
    <w:rsid w:val="00E117A5"/>
    <w:rsid w:val="00E13B0C"/>
    <w:rsid w:val="00E1426B"/>
    <w:rsid w:val="00E14270"/>
    <w:rsid w:val="00E14B21"/>
    <w:rsid w:val="00E16B53"/>
    <w:rsid w:val="00E1700C"/>
    <w:rsid w:val="00E216B6"/>
    <w:rsid w:val="00E22DFD"/>
    <w:rsid w:val="00E22E10"/>
    <w:rsid w:val="00E25A7C"/>
    <w:rsid w:val="00E25C99"/>
    <w:rsid w:val="00E263EC"/>
    <w:rsid w:val="00E269B3"/>
    <w:rsid w:val="00E27CA7"/>
    <w:rsid w:val="00E27D62"/>
    <w:rsid w:val="00E30F77"/>
    <w:rsid w:val="00E3122C"/>
    <w:rsid w:val="00E314FA"/>
    <w:rsid w:val="00E31551"/>
    <w:rsid w:val="00E322CB"/>
    <w:rsid w:val="00E325C5"/>
    <w:rsid w:val="00E33822"/>
    <w:rsid w:val="00E3395A"/>
    <w:rsid w:val="00E34596"/>
    <w:rsid w:val="00E34770"/>
    <w:rsid w:val="00E354B7"/>
    <w:rsid w:val="00E3610E"/>
    <w:rsid w:val="00E368DB"/>
    <w:rsid w:val="00E36BCC"/>
    <w:rsid w:val="00E37427"/>
    <w:rsid w:val="00E376A8"/>
    <w:rsid w:val="00E403B8"/>
    <w:rsid w:val="00E4205B"/>
    <w:rsid w:val="00E428A2"/>
    <w:rsid w:val="00E42E5E"/>
    <w:rsid w:val="00E42FB1"/>
    <w:rsid w:val="00E4398D"/>
    <w:rsid w:val="00E447A0"/>
    <w:rsid w:val="00E44C80"/>
    <w:rsid w:val="00E44DF6"/>
    <w:rsid w:val="00E4586E"/>
    <w:rsid w:val="00E46F17"/>
    <w:rsid w:val="00E47B0C"/>
    <w:rsid w:val="00E47C90"/>
    <w:rsid w:val="00E50350"/>
    <w:rsid w:val="00E509BA"/>
    <w:rsid w:val="00E51098"/>
    <w:rsid w:val="00E51EE1"/>
    <w:rsid w:val="00E5223C"/>
    <w:rsid w:val="00E52BB2"/>
    <w:rsid w:val="00E53E20"/>
    <w:rsid w:val="00E53F02"/>
    <w:rsid w:val="00E545F9"/>
    <w:rsid w:val="00E5473C"/>
    <w:rsid w:val="00E5552C"/>
    <w:rsid w:val="00E55566"/>
    <w:rsid w:val="00E57291"/>
    <w:rsid w:val="00E57AB2"/>
    <w:rsid w:val="00E603A1"/>
    <w:rsid w:val="00E60986"/>
    <w:rsid w:val="00E60EF6"/>
    <w:rsid w:val="00E61113"/>
    <w:rsid w:val="00E61608"/>
    <w:rsid w:val="00E62C26"/>
    <w:rsid w:val="00E63014"/>
    <w:rsid w:val="00E63153"/>
    <w:rsid w:val="00E631AD"/>
    <w:rsid w:val="00E63753"/>
    <w:rsid w:val="00E63856"/>
    <w:rsid w:val="00E646AD"/>
    <w:rsid w:val="00E649DE"/>
    <w:rsid w:val="00E652C0"/>
    <w:rsid w:val="00E65669"/>
    <w:rsid w:val="00E665A3"/>
    <w:rsid w:val="00E668DC"/>
    <w:rsid w:val="00E66EF9"/>
    <w:rsid w:val="00E6739E"/>
    <w:rsid w:val="00E70462"/>
    <w:rsid w:val="00E70B1F"/>
    <w:rsid w:val="00E7273E"/>
    <w:rsid w:val="00E727DD"/>
    <w:rsid w:val="00E72CEC"/>
    <w:rsid w:val="00E73300"/>
    <w:rsid w:val="00E7375B"/>
    <w:rsid w:val="00E73A69"/>
    <w:rsid w:val="00E75370"/>
    <w:rsid w:val="00E75E56"/>
    <w:rsid w:val="00E76483"/>
    <w:rsid w:val="00E7656F"/>
    <w:rsid w:val="00E76631"/>
    <w:rsid w:val="00E76BA3"/>
    <w:rsid w:val="00E80295"/>
    <w:rsid w:val="00E80C19"/>
    <w:rsid w:val="00E8258D"/>
    <w:rsid w:val="00E836D7"/>
    <w:rsid w:val="00E84A30"/>
    <w:rsid w:val="00E84AE9"/>
    <w:rsid w:val="00E851B7"/>
    <w:rsid w:val="00E854B1"/>
    <w:rsid w:val="00E85773"/>
    <w:rsid w:val="00E863FF"/>
    <w:rsid w:val="00E876FD"/>
    <w:rsid w:val="00E902D7"/>
    <w:rsid w:val="00E909F9"/>
    <w:rsid w:val="00E91151"/>
    <w:rsid w:val="00E91178"/>
    <w:rsid w:val="00E91257"/>
    <w:rsid w:val="00E91C12"/>
    <w:rsid w:val="00E921D8"/>
    <w:rsid w:val="00E93601"/>
    <w:rsid w:val="00E93F4C"/>
    <w:rsid w:val="00E93FF8"/>
    <w:rsid w:val="00E943D6"/>
    <w:rsid w:val="00E94C66"/>
    <w:rsid w:val="00E9544B"/>
    <w:rsid w:val="00E9572E"/>
    <w:rsid w:val="00E95AC2"/>
    <w:rsid w:val="00E95DCD"/>
    <w:rsid w:val="00E9693D"/>
    <w:rsid w:val="00E96D0B"/>
    <w:rsid w:val="00E96EB1"/>
    <w:rsid w:val="00EA1065"/>
    <w:rsid w:val="00EA1A01"/>
    <w:rsid w:val="00EA2824"/>
    <w:rsid w:val="00EA2ABD"/>
    <w:rsid w:val="00EA3885"/>
    <w:rsid w:val="00EA3F63"/>
    <w:rsid w:val="00EA4561"/>
    <w:rsid w:val="00EA4FDE"/>
    <w:rsid w:val="00EA53DF"/>
    <w:rsid w:val="00EA5830"/>
    <w:rsid w:val="00EA5DFB"/>
    <w:rsid w:val="00EA629C"/>
    <w:rsid w:val="00EA6383"/>
    <w:rsid w:val="00EB0AB0"/>
    <w:rsid w:val="00EB0DBC"/>
    <w:rsid w:val="00EB190B"/>
    <w:rsid w:val="00EB27F5"/>
    <w:rsid w:val="00EB2D63"/>
    <w:rsid w:val="00EB489B"/>
    <w:rsid w:val="00EB4916"/>
    <w:rsid w:val="00EB5AD9"/>
    <w:rsid w:val="00EB66C5"/>
    <w:rsid w:val="00EB66FE"/>
    <w:rsid w:val="00EB6ED8"/>
    <w:rsid w:val="00EB73C1"/>
    <w:rsid w:val="00EB7729"/>
    <w:rsid w:val="00EB77A6"/>
    <w:rsid w:val="00EB7C08"/>
    <w:rsid w:val="00EC0E9B"/>
    <w:rsid w:val="00EC1271"/>
    <w:rsid w:val="00EC14F8"/>
    <w:rsid w:val="00EC3123"/>
    <w:rsid w:val="00EC3BDD"/>
    <w:rsid w:val="00EC420B"/>
    <w:rsid w:val="00EC47F5"/>
    <w:rsid w:val="00EC48AA"/>
    <w:rsid w:val="00EC4CBC"/>
    <w:rsid w:val="00EC5843"/>
    <w:rsid w:val="00EC5DC3"/>
    <w:rsid w:val="00EC6A43"/>
    <w:rsid w:val="00EC79CF"/>
    <w:rsid w:val="00EC7B68"/>
    <w:rsid w:val="00ED08BB"/>
    <w:rsid w:val="00ED123B"/>
    <w:rsid w:val="00ED1355"/>
    <w:rsid w:val="00ED2BA5"/>
    <w:rsid w:val="00ED2D6E"/>
    <w:rsid w:val="00ED2FD6"/>
    <w:rsid w:val="00ED368B"/>
    <w:rsid w:val="00ED427F"/>
    <w:rsid w:val="00ED42A1"/>
    <w:rsid w:val="00ED4442"/>
    <w:rsid w:val="00ED561C"/>
    <w:rsid w:val="00ED5C17"/>
    <w:rsid w:val="00ED5D46"/>
    <w:rsid w:val="00ED61B3"/>
    <w:rsid w:val="00ED69E0"/>
    <w:rsid w:val="00ED6D20"/>
    <w:rsid w:val="00ED713B"/>
    <w:rsid w:val="00ED794E"/>
    <w:rsid w:val="00EE0418"/>
    <w:rsid w:val="00EE0FF9"/>
    <w:rsid w:val="00EE1103"/>
    <w:rsid w:val="00EE1937"/>
    <w:rsid w:val="00EE1E50"/>
    <w:rsid w:val="00EE20DF"/>
    <w:rsid w:val="00EE222B"/>
    <w:rsid w:val="00EE43C2"/>
    <w:rsid w:val="00EE4BFF"/>
    <w:rsid w:val="00EE7F00"/>
    <w:rsid w:val="00EF15C8"/>
    <w:rsid w:val="00EF1B05"/>
    <w:rsid w:val="00EF1B7A"/>
    <w:rsid w:val="00EF1DFA"/>
    <w:rsid w:val="00EF254B"/>
    <w:rsid w:val="00EF3081"/>
    <w:rsid w:val="00EF3285"/>
    <w:rsid w:val="00EF4E8D"/>
    <w:rsid w:val="00EF505C"/>
    <w:rsid w:val="00EF548E"/>
    <w:rsid w:val="00EF5659"/>
    <w:rsid w:val="00EF61FA"/>
    <w:rsid w:val="00EF66DF"/>
    <w:rsid w:val="00EF689E"/>
    <w:rsid w:val="00EF6DCB"/>
    <w:rsid w:val="00EF70A3"/>
    <w:rsid w:val="00F00728"/>
    <w:rsid w:val="00F00929"/>
    <w:rsid w:val="00F00F05"/>
    <w:rsid w:val="00F0137B"/>
    <w:rsid w:val="00F01C46"/>
    <w:rsid w:val="00F01CB0"/>
    <w:rsid w:val="00F02628"/>
    <w:rsid w:val="00F02BF6"/>
    <w:rsid w:val="00F036DA"/>
    <w:rsid w:val="00F03AB0"/>
    <w:rsid w:val="00F04BD0"/>
    <w:rsid w:val="00F04C12"/>
    <w:rsid w:val="00F061B2"/>
    <w:rsid w:val="00F061B7"/>
    <w:rsid w:val="00F0671F"/>
    <w:rsid w:val="00F06956"/>
    <w:rsid w:val="00F06C0C"/>
    <w:rsid w:val="00F1012E"/>
    <w:rsid w:val="00F1073F"/>
    <w:rsid w:val="00F109F5"/>
    <w:rsid w:val="00F10D8B"/>
    <w:rsid w:val="00F10FEB"/>
    <w:rsid w:val="00F11111"/>
    <w:rsid w:val="00F11B01"/>
    <w:rsid w:val="00F12BB2"/>
    <w:rsid w:val="00F14836"/>
    <w:rsid w:val="00F15BB8"/>
    <w:rsid w:val="00F15E13"/>
    <w:rsid w:val="00F162D5"/>
    <w:rsid w:val="00F171AC"/>
    <w:rsid w:val="00F20770"/>
    <w:rsid w:val="00F21334"/>
    <w:rsid w:val="00F22FB8"/>
    <w:rsid w:val="00F23105"/>
    <w:rsid w:val="00F2356B"/>
    <w:rsid w:val="00F23F83"/>
    <w:rsid w:val="00F2447D"/>
    <w:rsid w:val="00F244E9"/>
    <w:rsid w:val="00F24C9A"/>
    <w:rsid w:val="00F24EC8"/>
    <w:rsid w:val="00F24F6D"/>
    <w:rsid w:val="00F256D6"/>
    <w:rsid w:val="00F257F1"/>
    <w:rsid w:val="00F25B7A"/>
    <w:rsid w:val="00F26633"/>
    <w:rsid w:val="00F26877"/>
    <w:rsid w:val="00F26A00"/>
    <w:rsid w:val="00F2730E"/>
    <w:rsid w:val="00F30DF5"/>
    <w:rsid w:val="00F31934"/>
    <w:rsid w:val="00F31C0C"/>
    <w:rsid w:val="00F3254C"/>
    <w:rsid w:val="00F329AC"/>
    <w:rsid w:val="00F33F1E"/>
    <w:rsid w:val="00F34609"/>
    <w:rsid w:val="00F34A70"/>
    <w:rsid w:val="00F35787"/>
    <w:rsid w:val="00F35D80"/>
    <w:rsid w:val="00F3661E"/>
    <w:rsid w:val="00F371AC"/>
    <w:rsid w:val="00F37C27"/>
    <w:rsid w:val="00F37F47"/>
    <w:rsid w:val="00F43145"/>
    <w:rsid w:val="00F4379B"/>
    <w:rsid w:val="00F437AA"/>
    <w:rsid w:val="00F43A40"/>
    <w:rsid w:val="00F43A59"/>
    <w:rsid w:val="00F44B69"/>
    <w:rsid w:val="00F44ED3"/>
    <w:rsid w:val="00F45848"/>
    <w:rsid w:val="00F45B5A"/>
    <w:rsid w:val="00F45F5A"/>
    <w:rsid w:val="00F469EB"/>
    <w:rsid w:val="00F46BEA"/>
    <w:rsid w:val="00F4750C"/>
    <w:rsid w:val="00F5082D"/>
    <w:rsid w:val="00F512B2"/>
    <w:rsid w:val="00F5299F"/>
    <w:rsid w:val="00F52B9D"/>
    <w:rsid w:val="00F52DFA"/>
    <w:rsid w:val="00F5340D"/>
    <w:rsid w:val="00F5364B"/>
    <w:rsid w:val="00F53E15"/>
    <w:rsid w:val="00F54147"/>
    <w:rsid w:val="00F54926"/>
    <w:rsid w:val="00F558A9"/>
    <w:rsid w:val="00F55913"/>
    <w:rsid w:val="00F55E48"/>
    <w:rsid w:val="00F5723D"/>
    <w:rsid w:val="00F57A5B"/>
    <w:rsid w:val="00F57CEE"/>
    <w:rsid w:val="00F60041"/>
    <w:rsid w:val="00F6198C"/>
    <w:rsid w:val="00F61FDB"/>
    <w:rsid w:val="00F6275E"/>
    <w:rsid w:val="00F62ABE"/>
    <w:rsid w:val="00F62FD4"/>
    <w:rsid w:val="00F63C2C"/>
    <w:rsid w:val="00F64BCC"/>
    <w:rsid w:val="00F64FDB"/>
    <w:rsid w:val="00F65F73"/>
    <w:rsid w:val="00F67D5F"/>
    <w:rsid w:val="00F7021E"/>
    <w:rsid w:val="00F70C7F"/>
    <w:rsid w:val="00F72B01"/>
    <w:rsid w:val="00F73BF0"/>
    <w:rsid w:val="00F74293"/>
    <w:rsid w:val="00F745BD"/>
    <w:rsid w:val="00F745C8"/>
    <w:rsid w:val="00F749FA"/>
    <w:rsid w:val="00F75889"/>
    <w:rsid w:val="00F75C2F"/>
    <w:rsid w:val="00F76491"/>
    <w:rsid w:val="00F771BB"/>
    <w:rsid w:val="00F77E80"/>
    <w:rsid w:val="00F8035C"/>
    <w:rsid w:val="00F805A9"/>
    <w:rsid w:val="00F808CD"/>
    <w:rsid w:val="00F8106F"/>
    <w:rsid w:val="00F811A8"/>
    <w:rsid w:val="00F81270"/>
    <w:rsid w:val="00F81311"/>
    <w:rsid w:val="00F824B7"/>
    <w:rsid w:val="00F82975"/>
    <w:rsid w:val="00F8358E"/>
    <w:rsid w:val="00F840AF"/>
    <w:rsid w:val="00F85C80"/>
    <w:rsid w:val="00F86965"/>
    <w:rsid w:val="00F869F4"/>
    <w:rsid w:val="00F86C5A"/>
    <w:rsid w:val="00F86EE2"/>
    <w:rsid w:val="00F8798D"/>
    <w:rsid w:val="00F87F11"/>
    <w:rsid w:val="00F905ED"/>
    <w:rsid w:val="00F922E6"/>
    <w:rsid w:val="00F92312"/>
    <w:rsid w:val="00F9304F"/>
    <w:rsid w:val="00F94744"/>
    <w:rsid w:val="00F94B0B"/>
    <w:rsid w:val="00F95090"/>
    <w:rsid w:val="00FA06E8"/>
    <w:rsid w:val="00FA09C9"/>
    <w:rsid w:val="00FA0A30"/>
    <w:rsid w:val="00FA0AFE"/>
    <w:rsid w:val="00FA0C7B"/>
    <w:rsid w:val="00FA0EB5"/>
    <w:rsid w:val="00FA1739"/>
    <w:rsid w:val="00FA1DBB"/>
    <w:rsid w:val="00FA226A"/>
    <w:rsid w:val="00FA244E"/>
    <w:rsid w:val="00FA351E"/>
    <w:rsid w:val="00FA364E"/>
    <w:rsid w:val="00FA4AC0"/>
    <w:rsid w:val="00FA5372"/>
    <w:rsid w:val="00FA6784"/>
    <w:rsid w:val="00FA6A78"/>
    <w:rsid w:val="00FA7362"/>
    <w:rsid w:val="00FA775C"/>
    <w:rsid w:val="00FB026E"/>
    <w:rsid w:val="00FB085F"/>
    <w:rsid w:val="00FB0992"/>
    <w:rsid w:val="00FB0EAA"/>
    <w:rsid w:val="00FB2815"/>
    <w:rsid w:val="00FB2CB1"/>
    <w:rsid w:val="00FB2DC0"/>
    <w:rsid w:val="00FB49A6"/>
    <w:rsid w:val="00FB4FB2"/>
    <w:rsid w:val="00FB55F7"/>
    <w:rsid w:val="00FB606E"/>
    <w:rsid w:val="00FB6CA4"/>
    <w:rsid w:val="00FB7A17"/>
    <w:rsid w:val="00FB7F00"/>
    <w:rsid w:val="00FC0558"/>
    <w:rsid w:val="00FC2AF8"/>
    <w:rsid w:val="00FC3E99"/>
    <w:rsid w:val="00FC43D6"/>
    <w:rsid w:val="00FC45AF"/>
    <w:rsid w:val="00FC50D3"/>
    <w:rsid w:val="00FC50E4"/>
    <w:rsid w:val="00FC5BFF"/>
    <w:rsid w:val="00FC5C22"/>
    <w:rsid w:val="00FC6743"/>
    <w:rsid w:val="00FC6C53"/>
    <w:rsid w:val="00FC76A1"/>
    <w:rsid w:val="00FC7B83"/>
    <w:rsid w:val="00FD1998"/>
    <w:rsid w:val="00FD39BC"/>
    <w:rsid w:val="00FD4766"/>
    <w:rsid w:val="00FD55D6"/>
    <w:rsid w:val="00FD73AD"/>
    <w:rsid w:val="00FD75A7"/>
    <w:rsid w:val="00FD78CD"/>
    <w:rsid w:val="00FD7E8C"/>
    <w:rsid w:val="00FE00A7"/>
    <w:rsid w:val="00FE05E9"/>
    <w:rsid w:val="00FE0A77"/>
    <w:rsid w:val="00FE0BE0"/>
    <w:rsid w:val="00FE0C48"/>
    <w:rsid w:val="00FE1417"/>
    <w:rsid w:val="00FE16CB"/>
    <w:rsid w:val="00FE22B0"/>
    <w:rsid w:val="00FE2383"/>
    <w:rsid w:val="00FE3141"/>
    <w:rsid w:val="00FE3207"/>
    <w:rsid w:val="00FE3BEB"/>
    <w:rsid w:val="00FE3DDB"/>
    <w:rsid w:val="00FE3F57"/>
    <w:rsid w:val="00FE405A"/>
    <w:rsid w:val="00FE4632"/>
    <w:rsid w:val="00FE4B4E"/>
    <w:rsid w:val="00FE4E1A"/>
    <w:rsid w:val="00FE553D"/>
    <w:rsid w:val="00FE5A35"/>
    <w:rsid w:val="00FE5E33"/>
    <w:rsid w:val="00FE5ED3"/>
    <w:rsid w:val="00FE6C29"/>
    <w:rsid w:val="00FE6FAD"/>
    <w:rsid w:val="00FE7013"/>
    <w:rsid w:val="00FE74D4"/>
    <w:rsid w:val="00FE7657"/>
    <w:rsid w:val="00FF0365"/>
    <w:rsid w:val="00FF0CEB"/>
    <w:rsid w:val="00FF0DD2"/>
    <w:rsid w:val="00FF1085"/>
    <w:rsid w:val="00FF110A"/>
    <w:rsid w:val="00FF1207"/>
    <w:rsid w:val="00FF16A3"/>
    <w:rsid w:val="00FF1835"/>
    <w:rsid w:val="00FF18B3"/>
    <w:rsid w:val="00FF2D8A"/>
    <w:rsid w:val="00FF2F39"/>
    <w:rsid w:val="00FF3056"/>
    <w:rsid w:val="00FF52C1"/>
    <w:rsid w:val="00FF5736"/>
    <w:rsid w:val="00FF6173"/>
    <w:rsid w:val="00FF6D05"/>
    <w:rsid w:val="00FF7D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cfc" strokecolor="red">
      <v:fill color="#cfc" on="f"/>
      <v:stroke color="red" weight="2pt"/>
      <v:textbox inset="5.85pt,.7pt,5.85pt,.7pt"/>
      <o:colormru v:ext="edit" colors="#fc0,#c6d9f1,#f6f,#c6f,#f93,#f69,#f39,#ff5050"/>
    </o:shapedefaults>
    <o:shapelayout v:ext="edit">
      <o:idmap v:ext="edit" data="2"/>
    </o:shapelayout>
  </w:shapeDefaults>
  <w:decimalSymbol w:val="."/>
  <w:listSeparator w:val=","/>
  <w14:docId w14:val="6A4DE949"/>
  <w15:docId w15:val="{163D9DAF-8CE7-4D64-857E-8C4F3BD1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lsdException w:name="heading 5" w:uiPriority="9"/>
    <w:lsdException w:name="heading 6" w:uiPriority="9"/>
    <w:lsdException w:name="heading 7" w:uiPriority="9"/>
    <w:lsdException w:name="heading 8" w:uiPriority="9"/>
    <w:lsdException w:name="heading 9" w:uiPriority="9"/>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7844D3"/>
    <w:pPr>
      <w:overflowPunct w:val="0"/>
      <w:autoSpaceDE w:val="0"/>
      <w:autoSpaceDN w:val="0"/>
      <w:adjustRightInd w:val="0"/>
      <w:snapToGrid w:val="0"/>
      <w:spacing w:before="60" w:after="60" w:line="180" w:lineRule="auto"/>
      <w:textAlignment w:val="baseline"/>
    </w:pPr>
    <w:rPr>
      <w:rFonts w:ascii="メイリオ" w:eastAsia="メイリオ" w:hAnsi="ＭＳ Ｐゴシック"/>
    </w:rPr>
  </w:style>
  <w:style w:type="paragraph" w:styleId="1">
    <w:name w:val="heading 1"/>
    <w:aliases w:val="MJS_見出し 1"/>
    <w:basedOn w:val="a0"/>
    <w:next w:val="MJS9"/>
    <w:qFormat/>
    <w:rsid w:val="003911DF"/>
    <w:pPr>
      <w:pageBreakBefore/>
      <w:numPr>
        <w:ilvl w:val="1"/>
        <w:numId w:val="15"/>
      </w:numPr>
      <w:pBdr>
        <w:top w:val="single" w:sz="4" w:space="3" w:color="C6D9F1"/>
        <w:left w:val="single" w:sz="48" w:space="4" w:color="1F497D"/>
      </w:pBdr>
      <w:shd w:val="clear" w:color="auto" w:fill="C6D9F1"/>
      <w:spacing w:before="240" w:after="270" w:line="460" w:lineRule="exact"/>
      <w:outlineLvl w:val="0"/>
    </w:pPr>
    <w:rPr>
      <w:rFonts w:hAnsi="メイリオ" w:cs="メイリオ"/>
      <w:b/>
      <w:sz w:val="32"/>
      <w:szCs w:val="32"/>
    </w:rPr>
  </w:style>
  <w:style w:type="paragraph" w:styleId="2">
    <w:name w:val="heading 2"/>
    <w:aliases w:val="MJS_見出し 2"/>
    <w:basedOn w:val="a0"/>
    <w:next w:val="MJS9"/>
    <w:qFormat/>
    <w:rsid w:val="001B458E"/>
    <w:pPr>
      <w:numPr>
        <w:ilvl w:val="2"/>
        <w:numId w:val="15"/>
      </w:numPr>
      <w:pBdr>
        <w:bottom w:val="thinThickSmallGap" w:sz="18" w:space="1" w:color="1F497D"/>
      </w:pBdr>
      <w:tabs>
        <w:tab w:val="left" w:pos="1588"/>
        <w:tab w:val="left" w:pos="1871"/>
      </w:tabs>
      <w:spacing w:before="600" w:after="180" w:line="360" w:lineRule="exact"/>
      <w:ind w:right="102"/>
      <w:outlineLvl w:val="1"/>
    </w:pPr>
    <w:rPr>
      <w:rFonts w:hAnsi="メイリオ" w:cs="メイリオ"/>
      <w:b/>
      <w:color w:val="1F497D"/>
      <w:sz w:val="28"/>
      <w:szCs w:val="28"/>
    </w:rPr>
  </w:style>
  <w:style w:type="paragraph" w:styleId="3">
    <w:name w:val="heading 3"/>
    <w:aliases w:val="MJS_見出し 3"/>
    <w:basedOn w:val="a0"/>
    <w:next w:val="a0"/>
    <w:link w:val="31"/>
    <w:qFormat/>
    <w:rsid w:val="002C633B"/>
    <w:pPr>
      <w:keepNext/>
      <w:keepLines/>
      <w:numPr>
        <w:ilvl w:val="3"/>
        <w:numId w:val="15"/>
      </w:numPr>
      <w:pBdr>
        <w:top w:val="single" w:sz="4" w:space="1" w:color="FFFFFF"/>
        <w:left w:val="single" w:sz="12" w:space="4" w:color="1F497D"/>
        <w:bottom w:val="single" w:sz="8" w:space="1" w:color="1F497D"/>
      </w:pBdr>
      <w:tabs>
        <w:tab w:val="left" w:pos="1871"/>
        <w:tab w:val="left" w:pos="2155"/>
      </w:tabs>
      <w:spacing w:before="400" w:after="120"/>
      <w:outlineLvl w:val="2"/>
    </w:pPr>
    <w:rPr>
      <w:rFonts w:hAnsi="メイリオ" w:cs="メイリオ"/>
      <w:b/>
      <w:sz w:val="24"/>
      <w:szCs w:val="24"/>
    </w:rPr>
  </w:style>
  <w:style w:type="paragraph" w:styleId="4">
    <w:name w:val="heading 4"/>
    <w:aliases w:val="MJS_見出し 4"/>
    <w:basedOn w:val="a0"/>
    <w:next w:val="a0"/>
    <w:link w:val="40"/>
    <w:rsid w:val="007A3BA7"/>
    <w:pPr>
      <w:keepNext/>
      <w:keepLines/>
      <w:numPr>
        <w:ilvl w:val="1"/>
        <w:numId w:val="2"/>
      </w:numPr>
      <w:spacing w:before="240" w:after="120"/>
      <w:outlineLvl w:val="3"/>
    </w:pPr>
    <w:rPr>
      <w:rFonts w:hAnsi="メイリオ" w:cs="メイリオ"/>
      <w:b/>
      <w:sz w:val="22"/>
      <w:szCs w:val="24"/>
    </w:rPr>
  </w:style>
  <w:style w:type="paragraph" w:styleId="5">
    <w:name w:val="heading 5"/>
    <w:basedOn w:val="a0"/>
    <w:next w:val="a0"/>
    <w:rsid w:val="00357028"/>
    <w:pPr>
      <w:keepNext/>
      <w:keepLines/>
      <w:outlineLvl w:val="4"/>
    </w:pPr>
    <w:rPr>
      <w:rFonts w:hAnsi="メイリオ" w:cs="メイリオ"/>
      <w:b/>
      <w:i/>
    </w:rPr>
  </w:style>
  <w:style w:type="paragraph" w:styleId="6">
    <w:name w:val="heading 6"/>
    <w:basedOn w:val="a0"/>
    <w:next w:val="a0"/>
    <w:pPr>
      <w:ind w:left="720"/>
      <w:outlineLvl w:val="5"/>
    </w:pPr>
    <w:rPr>
      <w:rFonts w:ascii="Times" w:hAnsi="Times"/>
      <w:u w:val="single"/>
    </w:rPr>
  </w:style>
  <w:style w:type="paragraph" w:styleId="7">
    <w:name w:val="heading 7"/>
    <w:basedOn w:val="a0"/>
    <w:next w:val="a0"/>
    <w:pPr>
      <w:ind w:left="720"/>
      <w:outlineLvl w:val="6"/>
    </w:pPr>
    <w:rPr>
      <w:rFonts w:ascii="Times" w:hAnsi="Times"/>
      <w:i/>
    </w:rPr>
  </w:style>
  <w:style w:type="paragraph" w:styleId="8">
    <w:name w:val="heading 8"/>
    <w:basedOn w:val="a0"/>
    <w:next w:val="a0"/>
    <w:pPr>
      <w:ind w:left="720"/>
      <w:outlineLvl w:val="7"/>
    </w:pPr>
    <w:rPr>
      <w:rFonts w:ascii="Times" w:hAnsi="Times"/>
      <w:i/>
    </w:rPr>
  </w:style>
  <w:style w:type="paragraph" w:styleId="9">
    <w:name w:val="heading 9"/>
    <w:basedOn w:val="a0"/>
    <w:next w:val="a0"/>
    <w:pPr>
      <w:ind w:left="720"/>
      <w:outlineLvl w:val="8"/>
    </w:pPr>
    <w:rPr>
      <w:rFonts w:ascii="Times" w:hAnsi="Times"/>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357028"/>
    <w:pPr>
      <w:spacing w:before="0" w:after="0" w:line="240" w:lineRule="auto"/>
    </w:pPr>
    <w:rPr>
      <w:sz w:val="18"/>
      <w:szCs w:val="18"/>
    </w:rPr>
  </w:style>
  <w:style w:type="character" w:customStyle="1" w:styleId="a5">
    <w:name w:val="吹き出し (文字)"/>
    <w:link w:val="a4"/>
    <w:uiPriority w:val="99"/>
    <w:semiHidden/>
    <w:rsid w:val="00357028"/>
    <w:rPr>
      <w:rFonts w:ascii="ＭＳ Ｐゴシック" w:eastAsia="メイリオ" w:hAnsi="ＭＳ Ｐゴシック" w:cs="Times New Roman"/>
      <w:sz w:val="18"/>
      <w:szCs w:val="18"/>
    </w:rPr>
  </w:style>
  <w:style w:type="paragraph" w:styleId="50">
    <w:name w:val="toc 5"/>
    <w:basedOn w:val="a0"/>
    <w:next w:val="a0"/>
    <w:autoRedefine/>
    <w:semiHidden/>
    <w:pPr>
      <w:tabs>
        <w:tab w:val="right" w:leader="dot" w:pos="10109"/>
      </w:tabs>
      <w:ind w:left="800"/>
    </w:pPr>
    <w:rPr>
      <w:rFonts w:ascii="Century" w:hAnsi="Century"/>
      <w:sz w:val="18"/>
    </w:rPr>
  </w:style>
  <w:style w:type="paragraph" w:styleId="a">
    <w:name w:val="List Bullet"/>
    <w:basedOn w:val="a0"/>
    <w:uiPriority w:val="99"/>
    <w:unhideWhenUsed/>
    <w:rsid w:val="00C24259"/>
    <w:pPr>
      <w:widowControl w:val="0"/>
      <w:numPr>
        <w:numId w:val="3"/>
      </w:numPr>
      <w:overflowPunct/>
      <w:autoSpaceDE/>
      <w:autoSpaceDN/>
      <w:adjustRightInd/>
      <w:jc w:val="both"/>
      <w:textAlignment w:val="auto"/>
    </w:pPr>
    <w:rPr>
      <w:rFonts w:hAnsi="メイリオ" w:cs="メイリオ"/>
      <w:kern w:val="2"/>
    </w:rPr>
  </w:style>
  <w:style w:type="paragraph" w:styleId="32">
    <w:name w:val="toc 3"/>
    <w:aliases w:val="MJS_目次 3"/>
    <w:basedOn w:val="a0"/>
    <w:next w:val="a0"/>
    <w:autoRedefine/>
    <w:uiPriority w:val="39"/>
    <w:rsid w:val="008A6F4C"/>
    <w:pPr>
      <w:tabs>
        <w:tab w:val="left" w:pos="1928"/>
        <w:tab w:val="right" w:leader="dot" w:pos="9781"/>
      </w:tabs>
      <w:spacing w:line="360" w:lineRule="exact"/>
      <w:ind w:left="1928" w:hanging="794"/>
    </w:pPr>
    <w:rPr>
      <w:rFonts w:ascii="Arial" w:hAnsi="Arial" w:cs="メイリオ"/>
      <w:noProof/>
    </w:rPr>
  </w:style>
  <w:style w:type="paragraph" w:styleId="20">
    <w:name w:val="toc 2"/>
    <w:aliases w:val="MJS_目次 2"/>
    <w:basedOn w:val="a0"/>
    <w:next w:val="a0"/>
    <w:autoRedefine/>
    <w:uiPriority w:val="39"/>
    <w:rsid w:val="008A6F4C"/>
    <w:pPr>
      <w:tabs>
        <w:tab w:val="left" w:pos="1134"/>
        <w:tab w:val="right" w:leader="dot" w:pos="9781"/>
      </w:tabs>
      <w:spacing w:after="20" w:line="400" w:lineRule="exact"/>
      <w:ind w:left="1134" w:hanging="567"/>
    </w:pPr>
    <w:rPr>
      <w:rFonts w:ascii="Arial" w:hAnsi="Arial" w:cs="メイリオ"/>
      <w:noProof/>
      <w:sz w:val="22"/>
      <w:szCs w:val="22"/>
    </w:rPr>
  </w:style>
  <w:style w:type="paragraph" w:styleId="10">
    <w:name w:val="toc 1"/>
    <w:aliases w:val="MJS_目次 1"/>
    <w:basedOn w:val="20"/>
    <w:next w:val="a0"/>
    <w:autoRedefine/>
    <w:uiPriority w:val="39"/>
    <w:rsid w:val="002B273A"/>
    <w:pPr>
      <w:tabs>
        <w:tab w:val="clear" w:pos="1134"/>
        <w:tab w:val="left" w:pos="993"/>
      </w:tabs>
      <w:spacing w:before="180"/>
      <w:ind w:left="991" w:hangingChars="354" w:hanging="991"/>
    </w:pPr>
    <w:rPr>
      <w:b/>
      <w:sz w:val="28"/>
    </w:rPr>
  </w:style>
  <w:style w:type="paragraph" w:styleId="a6">
    <w:name w:val="footer"/>
    <w:aliases w:val="ﾌｯﾀｰA"/>
    <w:basedOn w:val="a0"/>
    <w:link w:val="a7"/>
    <w:semiHidden/>
    <w:pPr>
      <w:tabs>
        <w:tab w:val="right" w:pos="7920"/>
      </w:tabs>
    </w:pPr>
    <w:rPr>
      <w:sz w:val="16"/>
    </w:rPr>
  </w:style>
  <w:style w:type="paragraph" w:styleId="a8">
    <w:name w:val="header"/>
    <w:basedOn w:val="a0"/>
    <w:link w:val="a9"/>
    <w:semiHidden/>
    <w:rsid w:val="006D4255"/>
    <w:pPr>
      <w:tabs>
        <w:tab w:val="right" w:pos="10080"/>
      </w:tabs>
      <w:spacing w:before="0" w:after="0" w:line="240" w:lineRule="exact"/>
      <w:jc w:val="right"/>
    </w:pPr>
    <w:rPr>
      <w:rFonts w:hAnsi="メイリオ" w:cs="メイリオ"/>
      <w:bCs/>
      <w:iCs/>
      <w:noProof/>
      <w:sz w:val="18"/>
      <w:szCs w:val="18"/>
    </w:rPr>
  </w:style>
  <w:style w:type="paragraph" w:customStyle="1" w:styleId="MJSa">
    <w:name w:val="MJS_参照先"/>
    <w:basedOn w:val="MJS9"/>
    <w:link w:val="MJSb"/>
    <w:qFormat/>
    <w:rsid w:val="00902866"/>
    <w:pPr>
      <w:spacing w:after="60"/>
      <w:ind w:left="284"/>
      <w:jc w:val="right"/>
    </w:pPr>
    <w:rPr>
      <w:sz w:val="18"/>
      <w:szCs w:val="18"/>
    </w:rPr>
  </w:style>
  <w:style w:type="character" w:customStyle="1" w:styleId="MJSb">
    <w:name w:val="MJS_参照先 (文字)"/>
    <w:link w:val="MJSa"/>
    <w:rsid w:val="00902866"/>
    <w:rPr>
      <w:rFonts w:ascii="メイリオ" w:eastAsia="メイリオ" w:hAnsi="ＭＳ Ｐゴシック"/>
      <w:sz w:val="18"/>
      <w:szCs w:val="18"/>
    </w:rPr>
  </w:style>
  <w:style w:type="paragraph" w:styleId="aa">
    <w:name w:val="List Paragraph"/>
    <w:basedOn w:val="a0"/>
    <w:uiPriority w:val="34"/>
    <w:qFormat/>
    <w:rsid w:val="00AE6BDD"/>
    <w:pPr>
      <w:ind w:leftChars="400" w:left="840"/>
    </w:pPr>
  </w:style>
  <w:style w:type="paragraph" w:styleId="41">
    <w:name w:val="toc 4"/>
    <w:aliases w:val="MJS_目次 4"/>
    <w:basedOn w:val="a0"/>
    <w:next w:val="a0"/>
    <w:autoRedefine/>
    <w:uiPriority w:val="39"/>
    <w:rsid w:val="008A6F4C"/>
    <w:pPr>
      <w:tabs>
        <w:tab w:val="left" w:pos="2948"/>
        <w:tab w:val="right" w:leader="dot" w:pos="9781"/>
      </w:tabs>
      <w:spacing w:line="360" w:lineRule="exact"/>
      <w:ind w:left="2949" w:hanging="1021"/>
    </w:pPr>
    <w:rPr>
      <w:rFonts w:ascii="Arial" w:hAnsi="Arial" w:cs="メイリオ"/>
      <w:noProof/>
    </w:rPr>
  </w:style>
  <w:style w:type="paragraph" w:styleId="60">
    <w:name w:val="toc 6"/>
    <w:basedOn w:val="a0"/>
    <w:next w:val="a0"/>
    <w:autoRedefine/>
    <w:semiHidden/>
    <w:pPr>
      <w:tabs>
        <w:tab w:val="right" w:leader="dot" w:pos="10109"/>
      </w:tabs>
      <w:ind w:left="1000"/>
    </w:pPr>
    <w:rPr>
      <w:rFonts w:ascii="Century" w:hAnsi="Century"/>
      <w:sz w:val="18"/>
    </w:rPr>
  </w:style>
  <w:style w:type="character" w:customStyle="1" w:styleId="a9">
    <w:name w:val="ヘッダー (文字)"/>
    <w:basedOn w:val="a1"/>
    <w:link w:val="a8"/>
    <w:semiHidden/>
    <w:rsid w:val="00982B99"/>
    <w:rPr>
      <w:rFonts w:ascii="メイリオ" w:eastAsia="メイリオ" w:hAnsi="メイリオ" w:cs="メイリオ"/>
      <w:bCs/>
      <w:iCs/>
      <w:noProof/>
      <w:sz w:val="18"/>
      <w:szCs w:val="18"/>
    </w:rPr>
  </w:style>
  <w:style w:type="paragraph" w:customStyle="1" w:styleId="MJS-3">
    <w:name w:val="MJS_表内-関連事項アイコン用"/>
    <w:basedOn w:val="a0"/>
    <w:next w:val="MJS-2"/>
    <w:rsid w:val="00FA09C9"/>
    <w:pPr>
      <w:numPr>
        <w:numId w:val="24"/>
      </w:numPr>
      <w:spacing w:before="240" w:after="0" w:line="240" w:lineRule="exact"/>
      <w:ind w:left="816" w:hangingChars="408" w:hanging="816"/>
    </w:pPr>
  </w:style>
  <w:style w:type="character" w:styleId="ab">
    <w:name w:val="page number"/>
    <w:aliases w:val="MJS_ページ番号"/>
    <w:semiHidden/>
    <w:rsid w:val="004F13AB"/>
    <w:rPr>
      <w:rFonts w:ascii="メイリオ" w:eastAsia="メイリオ" w:hAnsi="メイリオ" w:cs="メイリオ"/>
      <w:sz w:val="20"/>
      <w:szCs w:val="21"/>
    </w:rPr>
  </w:style>
  <w:style w:type="paragraph" w:styleId="33">
    <w:name w:val="index 3"/>
    <w:basedOn w:val="a0"/>
    <w:next w:val="a0"/>
    <w:autoRedefine/>
    <w:semiHidden/>
    <w:rsid w:val="006D4255"/>
    <w:pPr>
      <w:ind w:left="600" w:hanging="200"/>
    </w:pPr>
  </w:style>
  <w:style w:type="paragraph" w:styleId="42">
    <w:name w:val="index 4"/>
    <w:basedOn w:val="a0"/>
    <w:next w:val="a0"/>
    <w:autoRedefine/>
    <w:semiHidden/>
    <w:rsid w:val="006D4255"/>
    <w:pPr>
      <w:ind w:left="800" w:hanging="200"/>
    </w:pPr>
  </w:style>
  <w:style w:type="paragraph" w:styleId="51">
    <w:name w:val="index 5"/>
    <w:basedOn w:val="a0"/>
    <w:next w:val="a0"/>
    <w:autoRedefine/>
    <w:semiHidden/>
    <w:rsid w:val="006D4255"/>
    <w:pPr>
      <w:ind w:left="1000" w:hanging="200"/>
    </w:pPr>
  </w:style>
  <w:style w:type="paragraph" w:styleId="61">
    <w:name w:val="index 6"/>
    <w:basedOn w:val="a0"/>
    <w:next w:val="a0"/>
    <w:autoRedefine/>
    <w:semiHidden/>
    <w:rsid w:val="006D4255"/>
    <w:pPr>
      <w:ind w:left="1200" w:hanging="200"/>
    </w:pPr>
  </w:style>
  <w:style w:type="paragraph" w:styleId="70">
    <w:name w:val="index 7"/>
    <w:basedOn w:val="a0"/>
    <w:next w:val="a0"/>
    <w:autoRedefine/>
    <w:semiHidden/>
    <w:rsid w:val="006D4255"/>
    <w:pPr>
      <w:ind w:left="1400" w:hanging="200"/>
    </w:pPr>
  </w:style>
  <w:style w:type="paragraph" w:styleId="80">
    <w:name w:val="index 8"/>
    <w:basedOn w:val="a0"/>
    <w:next w:val="a0"/>
    <w:autoRedefine/>
    <w:semiHidden/>
    <w:rsid w:val="006D4255"/>
    <w:pPr>
      <w:ind w:left="1600" w:hanging="200"/>
    </w:pPr>
  </w:style>
  <w:style w:type="paragraph" w:styleId="90">
    <w:name w:val="index 9"/>
    <w:basedOn w:val="a0"/>
    <w:next w:val="a0"/>
    <w:autoRedefine/>
    <w:semiHidden/>
    <w:rsid w:val="006D4255"/>
    <w:pPr>
      <w:ind w:left="1800" w:hanging="200"/>
    </w:pPr>
  </w:style>
  <w:style w:type="character" w:styleId="ac">
    <w:name w:val="Hyperlink"/>
    <w:uiPriority w:val="99"/>
    <w:rsid w:val="005434C4"/>
    <w:rPr>
      <w:color w:val="000000" w:themeColor="text1"/>
      <w:u w:val="none"/>
    </w:rPr>
  </w:style>
  <w:style w:type="table" w:styleId="ad">
    <w:name w:val="Table Grid"/>
    <w:basedOn w:val="a2"/>
    <w:uiPriority w:val="59"/>
    <w:rsid w:val="00267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unhideWhenUsed/>
    <w:rsid w:val="00B14795"/>
    <w:pPr>
      <w:overflowPunct/>
      <w:autoSpaceDE/>
      <w:autoSpaceDN/>
      <w:adjustRightInd/>
      <w:spacing w:before="100" w:beforeAutospacing="1" w:after="100" w:afterAutospacing="1" w:line="240" w:lineRule="auto"/>
      <w:textAlignment w:val="auto"/>
    </w:pPr>
    <w:rPr>
      <w:rFonts w:cs="ＭＳ Ｐゴシック"/>
      <w:sz w:val="24"/>
      <w:szCs w:val="24"/>
    </w:rPr>
  </w:style>
  <w:style w:type="paragraph" w:styleId="ae">
    <w:name w:val="Date"/>
    <w:basedOn w:val="a0"/>
    <w:next w:val="a0"/>
    <w:link w:val="af"/>
    <w:uiPriority w:val="99"/>
    <w:semiHidden/>
    <w:unhideWhenUsed/>
    <w:rsid w:val="00BA7148"/>
  </w:style>
  <w:style w:type="table" w:styleId="43">
    <w:name w:val="Medium Shading 1 Accent 1"/>
    <w:basedOn w:val="a2"/>
    <w:uiPriority w:val="63"/>
    <w:rsid w:val="00B57F6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MJS9">
    <w:name w:val="MJS_リード文"/>
    <w:basedOn w:val="a0"/>
    <w:link w:val="MJSc"/>
    <w:qFormat/>
    <w:rsid w:val="00EB77A6"/>
    <w:pPr>
      <w:spacing w:after="0"/>
      <w:ind w:left="454"/>
      <w:textAlignment w:val="center"/>
    </w:pPr>
  </w:style>
  <w:style w:type="table" w:styleId="62">
    <w:name w:val="Medium List 1 Accent 1"/>
    <w:basedOn w:val="a2"/>
    <w:uiPriority w:val="65"/>
    <w:rsid w:val="00694D32"/>
    <w:rPr>
      <w:color w:val="000000"/>
    </w:rPr>
    <w:tblPr>
      <w:tblStyleRowBandSize w:val="1"/>
      <w:tblStyleColBandSize w:val="1"/>
      <w:tblBorders>
        <w:top w:val="single" w:sz="8" w:space="0" w:color="4F81BD"/>
        <w:bottom w:val="single" w:sz="8" w:space="0" w:color="4F81BD"/>
      </w:tblBorders>
    </w:tblPr>
    <w:tblStylePr w:type="firstRow">
      <w:rPr>
        <w:rFonts w:ascii="Times" w:eastAsia="メイリオ" w:hAnsi="Times"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character" w:customStyle="1" w:styleId="MJSc">
    <w:name w:val="MJS_リード文 (文字)"/>
    <w:link w:val="MJS9"/>
    <w:rsid w:val="00EB77A6"/>
    <w:rPr>
      <w:rFonts w:ascii="メイリオ" w:eastAsia="メイリオ" w:hAnsi="ＭＳ Ｐゴシック"/>
    </w:rPr>
  </w:style>
  <w:style w:type="character" w:customStyle="1" w:styleId="af">
    <w:name w:val="日付 (文字)"/>
    <w:link w:val="ae"/>
    <w:uiPriority w:val="99"/>
    <w:semiHidden/>
    <w:rsid w:val="00BA7148"/>
    <w:rPr>
      <w:rFonts w:ascii="メイリオ" w:eastAsia="メイリオ" w:hAnsi="ＭＳ Ｐ明朝"/>
    </w:rPr>
  </w:style>
  <w:style w:type="table" w:customStyle="1" w:styleId="11">
    <w:name w:val="スタイル1"/>
    <w:basedOn w:val="a2"/>
    <w:uiPriority w:val="99"/>
    <w:rsid w:val="00504812"/>
    <w:rPr>
      <w:rFonts w:eastAsia="メイリオ"/>
    </w:rPr>
    <w:tblPr/>
  </w:style>
  <w:style w:type="table" w:customStyle="1" w:styleId="21">
    <w:name w:val="スタイル2"/>
    <w:basedOn w:val="a2"/>
    <w:uiPriority w:val="99"/>
    <w:rsid w:val="00504812"/>
    <w:tblPr/>
  </w:style>
  <w:style w:type="paragraph" w:customStyle="1" w:styleId="MJS8">
    <w:name w:val="MJS_手順文"/>
    <w:basedOn w:val="a0"/>
    <w:next w:val="a0"/>
    <w:link w:val="MJSd"/>
    <w:qFormat/>
    <w:rsid w:val="000A1D7F"/>
    <w:pPr>
      <w:numPr>
        <w:ilvl w:val="1"/>
        <w:numId w:val="38"/>
      </w:numPr>
      <w:tabs>
        <w:tab w:val="left" w:pos="784"/>
      </w:tabs>
      <w:spacing w:before="240"/>
      <w:textAlignment w:val="center"/>
    </w:pPr>
    <w:rPr>
      <w:rFonts w:hAnsi="メイリオ" w:cs="メイリオ"/>
    </w:rPr>
  </w:style>
  <w:style w:type="character" w:customStyle="1" w:styleId="MJSd">
    <w:name w:val="MJS_手順文 (文字)"/>
    <w:link w:val="MJS8"/>
    <w:rsid w:val="000A1D7F"/>
    <w:rPr>
      <w:rFonts w:ascii="メイリオ" w:eastAsia="メイリオ" w:hAnsi="メイリオ" w:cs="メイリオ"/>
    </w:rPr>
  </w:style>
  <w:style w:type="paragraph" w:styleId="af0">
    <w:name w:val="Body Text"/>
    <w:basedOn w:val="a0"/>
    <w:link w:val="af1"/>
    <w:semiHidden/>
    <w:unhideWhenUsed/>
    <w:rsid w:val="00000E38"/>
  </w:style>
  <w:style w:type="character" w:customStyle="1" w:styleId="af1">
    <w:name w:val="本文 (文字)"/>
    <w:basedOn w:val="a1"/>
    <w:link w:val="af0"/>
    <w:semiHidden/>
    <w:rsid w:val="00000E38"/>
    <w:rPr>
      <w:rFonts w:ascii="メイリオ" w:eastAsia="メイリオ" w:hAnsi="ＭＳ Ｐゴシック"/>
    </w:rPr>
  </w:style>
  <w:style w:type="paragraph" w:customStyle="1" w:styleId="MJS7">
    <w:name w:val="MJS_手順番号リセット用"/>
    <w:basedOn w:val="a0"/>
    <w:rsid w:val="00B9588C"/>
    <w:pPr>
      <w:numPr>
        <w:numId w:val="38"/>
      </w:numPr>
      <w:spacing w:before="0" w:after="0" w:line="60" w:lineRule="exact"/>
    </w:pPr>
  </w:style>
  <w:style w:type="numbering" w:customStyle="1" w:styleId="30">
    <w:name w:val="スタイル3"/>
    <w:uiPriority w:val="99"/>
    <w:rsid w:val="00121869"/>
    <w:pPr>
      <w:numPr>
        <w:numId w:val="1"/>
      </w:numPr>
    </w:pPr>
  </w:style>
  <w:style w:type="character" w:styleId="af2">
    <w:name w:val="annotation reference"/>
    <w:uiPriority w:val="99"/>
    <w:semiHidden/>
    <w:unhideWhenUsed/>
    <w:rsid w:val="005B3EC2"/>
    <w:rPr>
      <w:sz w:val="18"/>
      <w:szCs w:val="18"/>
    </w:rPr>
  </w:style>
  <w:style w:type="paragraph" w:styleId="af3">
    <w:name w:val="annotation text"/>
    <w:basedOn w:val="a0"/>
    <w:link w:val="af4"/>
    <w:uiPriority w:val="99"/>
    <w:unhideWhenUsed/>
    <w:rsid w:val="005B3EC2"/>
  </w:style>
  <w:style w:type="character" w:customStyle="1" w:styleId="af4">
    <w:name w:val="コメント文字列 (文字)"/>
    <w:link w:val="af3"/>
    <w:uiPriority w:val="99"/>
    <w:rsid w:val="005B3EC2"/>
    <w:rPr>
      <w:rFonts w:ascii="ＭＳ Ｐゴシック" w:eastAsia="ＭＳ Ｐゴシック" w:hAnsi="ＭＳ Ｐゴシック"/>
    </w:rPr>
  </w:style>
  <w:style w:type="paragraph" w:styleId="af5">
    <w:name w:val="annotation subject"/>
    <w:basedOn w:val="af3"/>
    <w:next w:val="af3"/>
    <w:link w:val="af6"/>
    <w:uiPriority w:val="99"/>
    <w:semiHidden/>
    <w:unhideWhenUsed/>
    <w:rsid w:val="005B3EC2"/>
    <w:rPr>
      <w:b/>
      <w:bCs/>
    </w:rPr>
  </w:style>
  <w:style w:type="character" w:customStyle="1" w:styleId="af6">
    <w:name w:val="コメント内容 (文字)"/>
    <w:link w:val="af5"/>
    <w:uiPriority w:val="99"/>
    <w:semiHidden/>
    <w:rsid w:val="005B3EC2"/>
    <w:rPr>
      <w:rFonts w:ascii="ＭＳ Ｐゴシック" w:eastAsia="ＭＳ Ｐゴシック" w:hAnsi="ＭＳ Ｐゴシック"/>
      <w:b/>
      <w:bCs/>
    </w:rPr>
  </w:style>
  <w:style w:type="character" w:customStyle="1" w:styleId="40">
    <w:name w:val="見出し 4 (文字)"/>
    <w:aliases w:val="MJS_見出し 4 (文字)"/>
    <w:link w:val="4"/>
    <w:rsid w:val="007A3BA7"/>
    <w:rPr>
      <w:rFonts w:ascii="メイリオ" w:eastAsia="メイリオ" w:hAnsi="メイリオ" w:cs="メイリオ"/>
      <w:b/>
      <w:sz w:val="22"/>
      <w:szCs w:val="24"/>
    </w:rPr>
  </w:style>
  <w:style w:type="character" w:customStyle="1" w:styleId="31">
    <w:name w:val="見出し 3 (文字)"/>
    <w:aliases w:val="MJS_見出し 3 (文字)"/>
    <w:link w:val="3"/>
    <w:rsid w:val="002C633B"/>
    <w:rPr>
      <w:rFonts w:ascii="メイリオ" w:eastAsia="メイリオ" w:hAnsi="メイリオ" w:cs="メイリオ"/>
      <w:b/>
      <w:sz w:val="24"/>
      <w:szCs w:val="24"/>
    </w:rPr>
  </w:style>
  <w:style w:type="paragraph" w:customStyle="1" w:styleId="MJS-7">
    <w:name w:val="MJS_章扉-本文"/>
    <w:basedOn w:val="a0"/>
    <w:link w:val="MJS-8"/>
    <w:rsid w:val="004862BB"/>
    <w:pPr>
      <w:spacing w:line="360" w:lineRule="exact"/>
      <w:ind w:left="2552"/>
    </w:pPr>
    <w:rPr>
      <w:rFonts w:hAnsi="メイリオ" w:cs="メイリオ"/>
      <w:sz w:val="24"/>
      <w:szCs w:val="24"/>
    </w:rPr>
  </w:style>
  <w:style w:type="character" w:customStyle="1" w:styleId="MJS-8">
    <w:name w:val="MJS_章扉-本文 (文字)"/>
    <w:link w:val="MJS-7"/>
    <w:rsid w:val="004862BB"/>
    <w:rPr>
      <w:rFonts w:ascii="メイリオ" w:eastAsia="メイリオ" w:hAnsi="メイリオ" w:cs="メイリオ"/>
      <w:sz w:val="24"/>
      <w:szCs w:val="24"/>
    </w:rPr>
  </w:style>
  <w:style w:type="paragraph" w:customStyle="1" w:styleId="MJS-9">
    <w:name w:val="MJS_表内-タイトル"/>
    <w:basedOn w:val="a0"/>
    <w:link w:val="MJS-a"/>
    <w:qFormat/>
    <w:rsid w:val="001417DD"/>
    <w:pPr>
      <w:widowControl w:val="0"/>
      <w:overflowPunct/>
      <w:autoSpaceDE/>
      <w:autoSpaceDN/>
      <w:adjustRightInd/>
      <w:spacing w:before="100" w:after="0"/>
      <w:jc w:val="center"/>
      <w:textAlignment w:val="auto"/>
    </w:pPr>
    <w:rPr>
      <w:rFonts w:hAnsi="メイリオ" w:cs="メイリオ"/>
      <w:b/>
      <w:kern w:val="2"/>
    </w:rPr>
  </w:style>
  <w:style w:type="paragraph" w:customStyle="1" w:styleId="MJS-6">
    <w:name w:val="MJS_見出し-手順"/>
    <w:basedOn w:val="a0"/>
    <w:next w:val="MJS8"/>
    <w:link w:val="MJS-b"/>
    <w:qFormat/>
    <w:rsid w:val="005617D6"/>
    <w:pPr>
      <w:numPr>
        <w:numId w:val="4"/>
      </w:numPr>
      <w:pBdr>
        <w:bottom w:val="single" w:sz="12" w:space="0" w:color="1F4E79"/>
      </w:pBdr>
      <w:tabs>
        <w:tab w:val="left" w:pos="992"/>
      </w:tabs>
      <w:spacing w:line="300" w:lineRule="atLeast"/>
      <w:ind w:left="1105" w:rightChars="106" w:right="212" w:hanging="680"/>
      <w:textAlignment w:val="bottom"/>
    </w:pPr>
    <w:rPr>
      <w:rFonts w:hAnsi="メイリオ" w:cs="メイリオ"/>
      <w:b/>
      <w:noProof/>
      <w:color w:val="1F497D"/>
      <w:sz w:val="22"/>
      <w:szCs w:val="22"/>
    </w:rPr>
  </w:style>
  <w:style w:type="character" w:customStyle="1" w:styleId="MJS-a">
    <w:name w:val="MJS_表内-タイトル (文字)"/>
    <w:link w:val="MJS-9"/>
    <w:rsid w:val="001417DD"/>
    <w:rPr>
      <w:rFonts w:ascii="メイリオ" w:eastAsia="メイリオ" w:hAnsi="メイリオ" w:cs="メイリオ"/>
      <w:b/>
      <w:kern w:val="2"/>
    </w:rPr>
  </w:style>
  <w:style w:type="character" w:customStyle="1" w:styleId="MJS-b">
    <w:name w:val="MJS_見出し-手順 (文字)"/>
    <w:link w:val="MJS-6"/>
    <w:rsid w:val="005617D6"/>
    <w:rPr>
      <w:rFonts w:ascii="メイリオ" w:eastAsia="メイリオ" w:hAnsi="メイリオ" w:cs="メイリオ"/>
      <w:b/>
      <w:noProof/>
      <w:color w:val="1F497D"/>
      <w:sz w:val="22"/>
      <w:szCs w:val="22"/>
    </w:rPr>
  </w:style>
  <w:style w:type="character" w:styleId="af7">
    <w:name w:val="FollowedHyperlink"/>
    <w:uiPriority w:val="99"/>
    <w:semiHidden/>
    <w:unhideWhenUsed/>
    <w:rsid w:val="00D801CA"/>
    <w:rPr>
      <w:color w:val="954F72"/>
      <w:u w:val="single"/>
    </w:rPr>
  </w:style>
  <w:style w:type="paragraph" w:customStyle="1" w:styleId="MJS-">
    <w:name w:val="MJS_表内-本文"/>
    <w:basedOn w:val="aa"/>
    <w:link w:val="MJS-c"/>
    <w:qFormat/>
    <w:rsid w:val="00D06D7F"/>
    <w:pPr>
      <w:numPr>
        <w:numId w:val="11"/>
      </w:numPr>
      <w:spacing w:before="100" w:after="0"/>
      <w:ind w:leftChars="0" w:left="114" w:hanging="57"/>
      <w:textAlignment w:val="center"/>
    </w:pPr>
  </w:style>
  <w:style w:type="character" w:customStyle="1" w:styleId="MJS-c">
    <w:name w:val="MJS_表内-本文 (文字)"/>
    <w:link w:val="MJS-"/>
    <w:rsid w:val="00D06D7F"/>
    <w:rPr>
      <w:rFonts w:ascii="メイリオ" w:eastAsia="メイリオ" w:hAnsi="ＭＳ Ｐゴシック"/>
    </w:rPr>
  </w:style>
  <w:style w:type="paragraph" w:customStyle="1" w:styleId="MJS-d">
    <w:name w:val="MJS_図内-項目番号"/>
    <w:basedOn w:val="a0"/>
    <w:link w:val="MJS-e"/>
    <w:qFormat/>
    <w:rsid w:val="0054780B"/>
    <w:pPr>
      <w:spacing w:before="0" w:after="0" w:line="240" w:lineRule="exact"/>
    </w:pPr>
    <w:rPr>
      <w:rFonts w:hAnsi="メイリオ" w:cs="メイリオ"/>
      <w:b/>
      <w:color w:val="FF0000"/>
      <w:sz w:val="22"/>
      <w:szCs w:val="22"/>
    </w:rPr>
  </w:style>
  <w:style w:type="character" w:customStyle="1" w:styleId="MJS-e">
    <w:name w:val="MJS_図内-項目番号 (文字)"/>
    <w:link w:val="MJS-d"/>
    <w:rsid w:val="0054780B"/>
    <w:rPr>
      <w:rFonts w:ascii="メイリオ" w:eastAsia="メイリオ" w:hAnsi="メイリオ" w:cs="メイリオ"/>
      <w:b/>
      <w:color w:val="FF0000"/>
      <w:sz w:val="22"/>
      <w:szCs w:val="22"/>
    </w:rPr>
  </w:style>
  <w:style w:type="paragraph" w:customStyle="1" w:styleId="MJS-f">
    <w:name w:val="MJS_コラム-タイトル"/>
    <w:basedOn w:val="a0"/>
    <w:next w:val="MJS-4"/>
    <w:qFormat/>
    <w:rsid w:val="00223386"/>
    <w:pPr>
      <w:spacing w:after="0"/>
    </w:pPr>
    <w:rPr>
      <w:rFonts w:hAnsi="メイリオ" w:cs="メイリオ"/>
      <w:b/>
    </w:rPr>
  </w:style>
  <w:style w:type="paragraph" w:customStyle="1" w:styleId="MJS-4">
    <w:name w:val="MJS_コラム-本文"/>
    <w:basedOn w:val="a0"/>
    <w:qFormat/>
    <w:rsid w:val="00E91178"/>
    <w:pPr>
      <w:numPr>
        <w:numId w:val="12"/>
      </w:numPr>
      <w:spacing w:before="40" w:after="0" w:line="158" w:lineRule="auto"/>
      <w:ind w:left="170" w:hanging="57"/>
    </w:pPr>
    <w:rPr>
      <w:sz w:val="18"/>
      <w:szCs w:val="18"/>
    </w:rPr>
  </w:style>
  <w:style w:type="paragraph" w:customStyle="1" w:styleId="MJS-f0">
    <w:name w:val="MJS_図内-キャプション"/>
    <w:basedOn w:val="a0"/>
    <w:link w:val="MJS-f1"/>
    <w:rsid w:val="004412DD"/>
    <w:pPr>
      <w:spacing w:before="0" w:after="0" w:line="240" w:lineRule="exact"/>
    </w:pPr>
    <w:rPr>
      <w:rFonts w:hAnsi="メイリオ" w:cs="メイリオ"/>
      <w:color w:val="000000"/>
      <w:sz w:val="16"/>
    </w:rPr>
  </w:style>
  <w:style w:type="character" w:customStyle="1" w:styleId="MJS-f1">
    <w:name w:val="MJS_図内-キャプション (文字)"/>
    <w:link w:val="MJS-f0"/>
    <w:rsid w:val="004412DD"/>
    <w:rPr>
      <w:rFonts w:ascii="メイリオ" w:eastAsia="メイリオ" w:hAnsi="メイリオ" w:cs="メイリオ"/>
      <w:color w:val="000000"/>
      <w:sz w:val="16"/>
    </w:rPr>
  </w:style>
  <w:style w:type="paragraph" w:customStyle="1" w:styleId="MJS-f2">
    <w:name w:val="MJS_表内-選択肢等"/>
    <w:basedOn w:val="a0"/>
    <w:next w:val="MJS-f3"/>
    <w:rsid w:val="002E3E29"/>
    <w:pPr>
      <w:spacing w:before="80" w:after="0" w:line="300" w:lineRule="exact"/>
    </w:pPr>
  </w:style>
  <w:style w:type="paragraph" w:customStyle="1" w:styleId="MJS-f3">
    <w:name w:val="MJS_表内-選択肢_説明等"/>
    <w:basedOn w:val="MJS-"/>
    <w:rsid w:val="0038767D"/>
    <w:pPr>
      <w:spacing w:before="40" w:line="158" w:lineRule="auto"/>
      <w:ind w:leftChars="200" w:left="456" w:hangingChars="28" w:hanging="56"/>
    </w:pPr>
  </w:style>
  <w:style w:type="paragraph" w:customStyle="1" w:styleId="MJS5">
    <w:name w:val="MJS_メニュー"/>
    <w:basedOn w:val="a0"/>
    <w:rsid w:val="009362FE"/>
    <w:pPr>
      <w:numPr>
        <w:numId w:val="5"/>
      </w:numPr>
      <w:pBdr>
        <w:top w:val="single" w:sz="2" w:space="6" w:color="D9D9D9"/>
        <w:left w:val="single" w:sz="2" w:space="4" w:color="D9D9D9"/>
        <w:bottom w:val="single" w:sz="2" w:space="4" w:color="D9D9D9"/>
        <w:right w:val="single" w:sz="2" w:space="4" w:color="D9D9D9"/>
      </w:pBdr>
      <w:shd w:val="clear" w:color="auto" w:fill="D9D9D9"/>
      <w:tabs>
        <w:tab w:val="left" w:pos="1134"/>
      </w:tabs>
      <w:overflowPunct/>
      <w:autoSpaceDE/>
      <w:autoSpaceDN/>
      <w:adjustRightInd/>
      <w:spacing w:before="80" w:after="160" w:line="320" w:lineRule="atLeast"/>
      <w:ind w:left="1588" w:rightChars="35" w:right="70" w:hanging="1021"/>
      <w:textAlignment w:val="center"/>
    </w:pPr>
    <w:rPr>
      <w:rFonts w:hAnsi="メイリオ" w:cs="メイリオ"/>
      <w:b/>
      <w:noProof/>
      <w:color w:val="1F497D"/>
      <w:sz w:val="18"/>
    </w:rPr>
  </w:style>
  <w:style w:type="paragraph" w:customStyle="1" w:styleId="MJS3">
    <w:name w:val="MJS_コラム_アイコン（関連事項）"/>
    <w:basedOn w:val="a0"/>
    <w:rsid w:val="00776254"/>
    <w:pPr>
      <w:numPr>
        <w:numId w:val="6"/>
      </w:numPr>
      <w:tabs>
        <w:tab w:val="left" w:pos="1162"/>
      </w:tabs>
      <w:spacing w:line="240" w:lineRule="auto"/>
      <w:ind w:left="0" w:firstLine="0"/>
    </w:pPr>
    <w:rPr>
      <w:rFonts w:ascii="ＭＳ Ｐゴシック" w:eastAsia="ＭＳ Ｐゴシック"/>
      <w:noProof/>
    </w:rPr>
  </w:style>
  <w:style w:type="paragraph" w:customStyle="1" w:styleId="MJS6">
    <w:name w:val="MJS_コラム_アイコン（注意事項）"/>
    <w:basedOn w:val="a0"/>
    <w:rsid w:val="00776254"/>
    <w:pPr>
      <w:numPr>
        <w:numId w:val="7"/>
      </w:numPr>
      <w:tabs>
        <w:tab w:val="left" w:pos="1162"/>
      </w:tabs>
      <w:spacing w:line="240" w:lineRule="auto"/>
      <w:ind w:left="0" w:firstLine="0"/>
    </w:pPr>
    <w:rPr>
      <w:rFonts w:ascii="ＭＳ Ｐゴシック" w:eastAsia="ＭＳ Ｐゴシック"/>
      <w:noProof/>
    </w:rPr>
  </w:style>
  <w:style w:type="paragraph" w:customStyle="1" w:styleId="MJS4">
    <w:name w:val="MJS_コラム_アイコン（メモ）"/>
    <w:basedOn w:val="a0"/>
    <w:rsid w:val="00395D76"/>
    <w:pPr>
      <w:numPr>
        <w:numId w:val="8"/>
      </w:numPr>
      <w:tabs>
        <w:tab w:val="left" w:pos="1162"/>
      </w:tabs>
      <w:spacing w:line="240" w:lineRule="auto"/>
      <w:ind w:left="0" w:firstLine="0"/>
    </w:pPr>
    <w:rPr>
      <w:rFonts w:ascii="ＭＳ Ｐゴシック" w:eastAsia="ＭＳ Ｐゴシック"/>
      <w:noProof/>
    </w:rPr>
  </w:style>
  <w:style w:type="paragraph" w:customStyle="1" w:styleId="MJS0">
    <w:name w:val="MJS_コラム_アイコン（重要事項）"/>
    <w:basedOn w:val="a0"/>
    <w:rsid w:val="00776254"/>
    <w:pPr>
      <w:numPr>
        <w:numId w:val="9"/>
      </w:numPr>
      <w:tabs>
        <w:tab w:val="left" w:pos="1162"/>
      </w:tabs>
      <w:spacing w:line="240" w:lineRule="auto"/>
      <w:ind w:left="0" w:firstLine="0"/>
    </w:pPr>
    <w:rPr>
      <w:rFonts w:ascii="ＭＳ Ｐゴシック" w:eastAsia="ＭＳ Ｐゴシック"/>
      <w:noProof/>
    </w:rPr>
  </w:style>
  <w:style w:type="paragraph" w:styleId="af8">
    <w:name w:val="index heading"/>
    <w:basedOn w:val="a0"/>
    <w:next w:val="a0"/>
    <w:rsid w:val="00E63014"/>
    <w:pPr>
      <w:widowControl w:val="0"/>
      <w:overflowPunct/>
      <w:autoSpaceDE/>
      <w:autoSpaceDN/>
      <w:adjustRightInd/>
      <w:spacing w:before="240" w:after="0" w:line="360" w:lineRule="exact"/>
      <w:ind w:left="511" w:hanging="199"/>
      <w:textAlignment w:val="auto"/>
    </w:pPr>
    <w:rPr>
      <w:rFonts w:hAnsi="メイリオ" w:cs="メイリオ"/>
      <w:b/>
      <w:bCs/>
      <w:kern w:val="2"/>
      <w:sz w:val="24"/>
      <w:szCs w:val="24"/>
    </w:rPr>
  </w:style>
  <w:style w:type="paragraph" w:customStyle="1" w:styleId="MJS-5">
    <w:name w:val="MJS_章扉-タイトル"/>
    <w:basedOn w:val="a0"/>
    <w:rsid w:val="00081E5E"/>
    <w:pPr>
      <w:numPr>
        <w:numId w:val="15"/>
      </w:numPr>
      <w:spacing w:before="600" w:line="720" w:lineRule="exact"/>
      <w:ind w:rightChars="97" w:right="194"/>
      <w:jc w:val="right"/>
    </w:pPr>
    <w:rPr>
      <w:rFonts w:hAnsi="メイリオ" w:cs="メイリオ"/>
      <w:b/>
      <w:color w:val="FFFFFF"/>
      <w:sz w:val="64"/>
      <w:szCs w:val="64"/>
    </w:rPr>
  </w:style>
  <w:style w:type="character" w:customStyle="1" w:styleId="af9">
    <w:name w:val="ボタン名"/>
    <w:uiPriority w:val="1"/>
    <w:rsid w:val="009453C7"/>
    <w:rPr>
      <w:shd w:val="clear" w:color="auto" w:fill="DDDDDD"/>
    </w:rPr>
  </w:style>
  <w:style w:type="character" w:customStyle="1" w:styleId="MJS-f4">
    <w:name w:val="MJS_章扉-第○章"/>
    <w:uiPriority w:val="1"/>
    <w:rsid w:val="00332F8A"/>
    <w:rPr>
      <w:color w:val="92CDDC"/>
      <w:sz w:val="120"/>
      <w:szCs w:val="120"/>
    </w:rPr>
  </w:style>
  <w:style w:type="character" w:customStyle="1" w:styleId="a7">
    <w:name w:val="フッター (文字)"/>
    <w:aliases w:val="ﾌｯﾀｰA (文字)"/>
    <w:link w:val="a6"/>
    <w:semiHidden/>
    <w:rsid w:val="00D76ED2"/>
    <w:rPr>
      <w:rFonts w:ascii="メイリオ" w:eastAsia="メイリオ" w:hAnsi="ＭＳ Ｐゴシック"/>
      <w:sz w:val="16"/>
    </w:rPr>
  </w:style>
  <w:style w:type="paragraph" w:customStyle="1" w:styleId="MJSe">
    <w:name w:val="MJS_マニュアルシリーズ名"/>
    <w:basedOn w:val="a0"/>
    <w:rsid w:val="0056630C"/>
    <w:pPr>
      <w:jc w:val="center"/>
    </w:pPr>
    <w:rPr>
      <w:b/>
      <w:w w:val="88"/>
      <w:sz w:val="120"/>
      <w:szCs w:val="120"/>
    </w:rPr>
  </w:style>
  <w:style w:type="paragraph" w:customStyle="1" w:styleId="MJSf">
    <w:name w:val="MJS_マニュアル製品ロゴ用"/>
    <w:basedOn w:val="a0"/>
    <w:rsid w:val="00BB3A2E"/>
    <w:pPr>
      <w:spacing w:line="400" w:lineRule="atLeast"/>
      <w:jc w:val="center"/>
    </w:pPr>
    <w:rPr>
      <w:noProof/>
    </w:rPr>
  </w:style>
  <w:style w:type="paragraph" w:customStyle="1" w:styleId="MJS-1">
    <w:name w:val="MJS_表内-注意事項アイコン用"/>
    <w:basedOn w:val="a0"/>
    <w:next w:val="MJS-2"/>
    <w:rsid w:val="001A31B4"/>
    <w:pPr>
      <w:numPr>
        <w:numId w:val="23"/>
      </w:numPr>
      <w:spacing w:before="240" w:after="0" w:line="270" w:lineRule="exact"/>
      <w:ind w:left="816" w:hangingChars="408" w:hanging="816"/>
    </w:pPr>
  </w:style>
  <w:style w:type="paragraph" w:customStyle="1" w:styleId="MJS-0">
    <w:name w:val="MJS_表内-重要事項アイコン用"/>
    <w:basedOn w:val="a0"/>
    <w:next w:val="MJS-2"/>
    <w:rsid w:val="0094273A"/>
    <w:pPr>
      <w:numPr>
        <w:numId w:val="10"/>
      </w:numPr>
      <w:spacing w:before="240" w:line="270" w:lineRule="exact"/>
      <w:ind w:left="734" w:hangingChars="408" w:hanging="734"/>
      <w:textAlignment w:val="auto"/>
    </w:pPr>
    <w:rPr>
      <w:color w:val="FFFFFF"/>
      <w:sz w:val="18"/>
      <w:shd w:val="clear" w:color="auto" w:fill="FF9C2F"/>
    </w:rPr>
  </w:style>
  <w:style w:type="paragraph" w:customStyle="1" w:styleId="MJS-f5">
    <w:name w:val="MJS_表内-項目"/>
    <w:basedOn w:val="a0"/>
    <w:rsid w:val="00D06D7F"/>
    <w:pPr>
      <w:spacing w:before="100" w:after="0"/>
      <w:textAlignment w:val="center"/>
    </w:pPr>
  </w:style>
  <w:style w:type="paragraph" w:customStyle="1" w:styleId="MJSf0">
    <w:name w:val="MJS_目次"/>
    <w:basedOn w:val="MJS10"/>
    <w:rsid w:val="0044142E"/>
  </w:style>
  <w:style w:type="paragraph" w:customStyle="1" w:styleId="MJS2">
    <w:name w:val="MJS_表見出し"/>
    <w:basedOn w:val="a0"/>
    <w:next w:val="a0"/>
    <w:rsid w:val="006C3831"/>
    <w:pPr>
      <w:numPr>
        <w:numId w:val="14"/>
      </w:numPr>
      <w:tabs>
        <w:tab w:val="left" w:pos="680"/>
      </w:tabs>
      <w:spacing w:before="240" w:line="300" w:lineRule="exact"/>
    </w:pPr>
    <w:rPr>
      <w:sz w:val="22"/>
    </w:rPr>
  </w:style>
  <w:style w:type="paragraph" w:customStyle="1" w:styleId="-">
    <w:name w:val="参照-段落"/>
    <w:basedOn w:val="a0"/>
    <w:link w:val="-0"/>
    <w:qFormat/>
    <w:rsid w:val="00C553BF"/>
    <w:pPr>
      <w:ind w:left="284"/>
    </w:pPr>
    <w:rPr>
      <w:rFonts w:ascii="ＭＳ Ｐゴシック" w:eastAsia="ＭＳ Ｐゴシック"/>
      <w:sz w:val="18"/>
      <w:szCs w:val="18"/>
    </w:rPr>
  </w:style>
  <w:style w:type="character" w:customStyle="1" w:styleId="-0">
    <w:name w:val="参照-段落 (文字)"/>
    <w:link w:val="-"/>
    <w:rsid w:val="00C553BF"/>
    <w:rPr>
      <w:rFonts w:ascii="ＭＳ Ｐゴシック" w:eastAsia="ＭＳ Ｐゴシック" w:hAnsi="ＭＳ Ｐゴシック"/>
      <w:sz w:val="18"/>
      <w:szCs w:val="18"/>
    </w:rPr>
  </w:style>
  <w:style w:type="paragraph" w:customStyle="1" w:styleId="afa">
    <w:name w:val="参照先"/>
    <w:basedOn w:val="a0"/>
    <w:link w:val="afb"/>
    <w:qFormat/>
    <w:rsid w:val="00AF02D0"/>
    <w:pPr>
      <w:ind w:left="284"/>
      <w:jc w:val="right"/>
    </w:pPr>
    <w:rPr>
      <w:szCs w:val="18"/>
    </w:rPr>
  </w:style>
  <w:style w:type="character" w:customStyle="1" w:styleId="afb">
    <w:name w:val="参照先 (文字)"/>
    <w:link w:val="afa"/>
    <w:rsid w:val="00AF02D0"/>
    <w:rPr>
      <w:rFonts w:ascii="メイリオ" w:eastAsia="メイリオ" w:hAnsi="ＭＳ Ｐゴシック"/>
      <w:szCs w:val="18"/>
    </w:rPr>
  </w:style>
  <w:style w:type="paragraph" w:customStyle="1" w:styleId="MJS-2">
    <w:name w:val="MJS_表内-注意事項等_箇条"/>
    <w:basedOn w:val="a0"/>
    <w:rsid w:val="00CE2B42"/>
    <w:pPr>
      <w:numPr>
        <w:numId w:val="13"/>
      </w:numPr>
      <w:spacing w:after="0"/>
      <w:ind w:left="511" w:hanging="142"/>
      <w:textAlignment w:val="auto"/>
    </w:pPr>
    <w:rPr>
      <w:rFonts w:hAnsi="メイリオ" w:cs="メイリオ"/>
      <w:sz w:val="18"/>
    </w:rPr>
  </w:style>
  <w:style w:type="paragraph" w:customStyle="1" w:styleId="MJSf1">
    <w:name w:val="MJS_画像（本文内）"/>
    <w:basedOn w:val="a0"/>
    <w:rsid w:val="00CE6674"/>
    <w:pPr>
      <w:spacing w:line="240" w:lineRule="atLeast"/>
      <w:ind w:left="822"/>
    </w:pPr>
  </w:style>
  <w:style w:type="paragraph" w:customStyle="1" w:styleId="MJSf2">
    <w:name w:val="MJS_画像（表内）"/>
    <w:basedOn w:val="a0"/>
    <w:rsid w:val="00CE6674"/>
    <w:pPr>
      <w:spacing w:line="240" w:lineRule="atLeast"/>
      <w:ind w:left="567"/>
    </w:pPr>
  </w:style>
  <w:style w:type="paragraph" w:customStyle="1" w:styleId="MJSf3">
    <w:name w:val="MJS_画像（手順内）"/>
    <w:basedOn w:val="a0"/>
    <w:rsid w:val="00CE6674"/>
    <w:pPr>
      <w:spacing w:before="120" w:after="120" w:line="240" w:lineRule="atLeast"/>
      <w:ind w:left="851"/>
    </w:pPr>
  </w:style>
  <w:style w:type="paragraph" w:customStyle="1" w:styleId="MJSf4">
    <w:name w:val="MJS_画像（コラム内）"/>
    <w:basedOn w:val="a0"/>
    <w:rsid w:val="00CE6674"/>
    <w:pPr>
      <w:spacing w:after="120" w:line="240" w:lineRule="atLeast"/>
      <w:ind w:left="227"/>
    </w:pPr>
  </w:style>
  <w:style w:type="paragraph" w:customStyle="1" w:styleId="MJS10">
    <w:name w:val="MJS_見出し 1（項番なし）"/>
    <w:basedOn w:val="1"/>
    <w:next w:val="MJS9"/>
    <w:rsid w:val="003C4646"/>
    <w:pPr>
      <w:numPr>
        <w:ilvl w:val="0"/>
        <w:numId w:val="0"/>
      </w:numPr>
      <w:ind w:left="85"/>
    </w:pPr>
  </w:style>
  <w:style w:type="paragraph" w:customStyle="1" w:styleId="MJS20">
    <w:name w:val="MJS_見出し 2（項番なし）"/>
    <w:basedOn w:val="2"/>
    <w:next w:val="MJS9"/>
    <w:rsid w:val="00DD0A7E"/>
    <w:pPr>
      <w:numPr>
        <w:ilvl w:val="0"/>
        <w:numId w:val="0"/>
      </w:numPr>
      <w:ind w:left="170"/>
    </w:pPr>
  </w:style>
  <w:style w:type="paragraph" w:customStyle="1" w:styleId="MJS30">
    <w:name w:val="MJS_見出し 3（項番なし）"/>
    <w:basedOn w:val="3"/>
    <w:next w:val="a0"/>
    <w:rsid w:val="003C4646"/>
    <w:pPr>
      <w:numPr>
        <w:ilvl w:val="0"/>
        <w:numId w:val="0"/>
      </w:numPr>
      <w:ind w:left="397"/>
    </w:pPr>
  </w:style>
  <w:style w:type="paragraph" w:styleId="12">
    <w:name w:val="index 1"/>
    <w:basedOn w:val="a0"/>
    <w:autoRedefine/>
    <w:unhideWhenUsed/>
    <w:rsid w:val="000C30F6"/>
    <w:pPr>
      <w:widowControl w:val="0"/>
      <w:tabs>
        <w:tab w:val="right" w:leader="dot" w:pos="4378"/>
      </w:tabs>
      <w:overflowPunct/>
      <w:autoSpaceDE/>
      <w:autoSpaceDN/>
      <w:adjustRightInd/>
      <w:spacing w:before="40" w:after="0" w:line="300" w:lineRule="exact"/>
      <w:ind w:left="766" w:hanging="199"/>
      <w:textAlignment w:val="auto"/>
    </w:pPr>
    <w:rPr>
      <w:rFonts w:hAnsi="メイリオ" w:cs="メイリオ"/>
      <w:noProof/>
      <w:kern w:val="2"/>
    </w:rPr>
  </w:style>
  <w:style w:type="paragraph" w:styleId="22">
    <w:name w:val="index 2"/>
    <w:basedOn w:val="a0"/>
    <w:autoRedefine/>
    <w:rsid w:val="000C30F6"/>
    <w:pPr>
      <w:widowControl w:val="0"/>
      <w:tabs>
        <w:tab w:val="right" w:leader="dot" w:pos="4378"/>
      </w:tabs>
      <w:overflowPunct/>
      <w:autoSpaceDE/>
      <w:autoSpaceDN/>
      <w:adjustRightInd/>
      <w:snapToGrid/>
      <w:spacing w:before="20" w:after="0" w:line="300" w:lineRule="exact"/>
      <w:ind w:left="993" w:hanging="199"/>
      <w:textAlignment w:val="auto"/>
    </w:pPr>
    <w:rPr>
      <w:rFonts w:hAnsi="メイリオ" w:cs="メイリオ"/>
      <w:noProof/>
      <w:kern w:val="2"/>
    </w:rPr>
  </w:style>
  <w:style w:type="paragraph" w:customStyle="1" w:styleId="MJS">
    <w:name w:val="MJS_手順結果"/>
    <w:basedOn w:val="a0"/>
    <w:rsid w:val="00D42477"/>
    <w:pPr>
      <w:numPr>
        <w:numId w:val="20"/>
      </w:numPr>
      <w:ind w:left="794" w:hanging="284"/>
      <w:textAlignment w:val="center"/>
    </w:pPr>
  </w:style>
  <w:style w:type="paragraph" w:customStyle="1" w:styleId="MJSf5">
    <w:name w:val="MJS_手順補足"/>
    <w:basedOn w:val="a0"/>
    <w:rsid w:val="00D42477"/>
    <w:pPr>
      <w:ind w:left="794"/>
      <w:textAlignment w:val="center"/>
    </w:pPr>
  </w:style>
  <w:style w:type="paragraph" w:customStyle="1" w:styleId="MJSf6">
    <w:name w:val="MJS_マニュアルタイトル"/>
    <w:basedOn w:val="a0"/>
    <w:rsid w:val="005923CE"/>
    <w:rPr>
      <w:rFonts w:hAnsi="メイリオ" w:cs="メイリオ"/>
      <w:b/>
      <w:color w:val="595959"/>
      <w:sz w:val="64"/>
      <w:szCs w:val="64"/>
    </w:rPr>
  </w:style>
  <w:style w:type="paragraph" w:customStyle="1" w:styleId="MJSf7">
    <w:name w:val="MJS_マニュアル年度"/>
    <w:basedOn w:val="MJSf8"/>
    <w:rsid w:val="00930B3C"/>
    <w:rPr>
      <w:sz w:val="48"/>
      <w:szCs w:val="48"/>
    </w:rPr>
  </w:style>
  <w:style w:type="paragraph" w:customStyle="1" w:styleId="MJSf9">
    <w:name w:val="MJS_マニュアルサブタイトル"/>
    <w:basedOn w:val="MJSf6"/>
    <w:rsid w:val="00930B3C"/>
    <w:rPr>
      <w:sz w:val="52"/>
    </w:rPr>
  </w:style>
  <w:style w:type="paragraph" w:customStyle="1" w:styleId="MJSfa">
    <w:name w:val="MJS_表脚注"/>
    <w:basedOn w:val="MJS-f5"/>
    <w:rsid w:val="009C0EF5"/>
  </w:style>
  <w:style w:type="paragraph" w:customStyle="1" w:styleId="MJS1">
    <w:name w:val="MJS_箇条書き"/>
    <w:basedOn w:val="a0"/>
    <w:rsid w:val="00FE6FAD"/>
    <w:pPr>
      <w:numPr>
        <w:numId w:val="22"/>
      </w:numPr>
      <w:tabs>
        <w:tab w:val="left" w:pos="794"/>
      </w:tabs>
      <w:ind w:left="794" w:hanging="227"/>
    </w:pPr>
  </w:style>
  <w:style w:type="paragraph" w:customStyle="1" w:styleId="MJS21">
    <w:name w:val="MJS_箇条書き2"/>
    <w:basedOn w:val="MJS1"/>
    <w:rsid w:val="00FE6FAD"/>
    <w:pPr>
      <w:spacing w:before="40" w:after="0"/>
      <w:ind w:left="1163"/>
    </w:pPr>
  </w:style>
  <w:style w:type="paragraph" w:customStyle="1" w:styleId="MJS-f6">
    <w:name w:val="MJS_表内-項目_センタリング"/>
    <w:basedOn w:val="MJS-f5"/>
    <w:rsid w:val="000B37F0"/>
    <w:pPr>
      <w:jc w:val="center"/>
    </w:pPr>
  </w:style>
  <w:style w:type="paragraph" w:customStyle="1" w:styleId="MJS-f7">
    <w:name w:val="MJS_表内-項目_右寄せ"/>
    <w:basedOn w:val="MJS-f5"/>
    <w:rsid w:val="000B37F0"/>
    <w:pPr>
      <w:jc w:val="right"/>
    </w:pPr>
  </w:style>
  <w:style w:type="paragraph" w:customStyle="1" w:styleId="MJSfb">
    <w:name w:val="MJS_選択肢等"/>
    <w:basedOn w:val="MJS-f2"/>
    <w:rsid w:val="000E4A28"/>
    <w:pPr>
      <w:ind w:left="567"/>
    </w:pPr>
  </w:style>
  <w:style w:type="paragraph" w:customStyle="1" w:styleId="MJS-f8">
    <w:name w:val="MJS_選択肢-説明等"/>
    <w:basedOn w:val="MJS-f3"/>
    <w:rsid w:val="00721944"/>
    <w:pPr>
      <w:ind w:leftChars="500" w:left="500" w:hanging="57"/>
    </w:pPr>
  </w:style>
  <w:style w:type="character" w:customStyle="1" w:styleId="MJSfc">
    <w:name w:val="MJS_追加修正箇所"/>
    <w:basedOn w:val="a1"/>
    <w:uiPriority w:val="1"/>
    <w:rsid w:val="00FC50D3"/>
    <w:rPr>
      <w:color w:val="FF0000"/>
    </w:rPr>
  </w:style>
  <w:style w:type="character" w:customStyle="1" w:styleId="MJSfd">
    <w:name w:val="MJS_削除箇所"/>
    <w:basedOn w:val="a1"/>
    <w:uiPriority w:val="1"/>
    <w:rsid w:val="00FC50D3"/>
    <w:rPr>
      <w:dstrike/>
      <w:color w:val="FF0000"/>
    </w:rPr>
  </w:style>
  <w:style w:type="paragraph" w:customStyle="1" w:styleId="MJS22">
    <w:name w:val="MJS_選択肢等2"/>
    <w:basedOn w:val="MJSfb"/>
    <w:rsid w:val="005E6CB2"/>
    <w:pPr>
      <w:ind w:left="1191"/>
    </w:pPr>
  </w:style>
  <w:style w:type="paragraph" w:customStyle="1" w:styleId="MJS-20">
    <w:name w:val="MJS_選択肢-説明等2"/>
    <w:basedOn w:val="MJS-f8"/>
    <w:rsid w:val="005E6CB2"/>
    <w:pPr>
      <w:ind w:leftChars="825" w:left="1706" w:hanging="56"/>
    </w:pPr>
  </w:style>
  <w:style w:type="paragraph" w:customStyle="1" w:styleId="MJSfe">
    <w:name w:val="MJS_タブ見出し"/>
    <w:basedOn w:val="4"/>
    <w:rsid w:val="008F4573"/>
    <w:pPr>
      <w:numPr>
        <w:ilvl w:val="0"/>
        <w:numId w:val="0"/>
      </w:numPr>
      <w:ind w:left="295"/>
    </w:pPr>
  </w:style>
  <w:style w:type="paragraph" w:customStyle="1" w:styleId="MJSff">
    <w:name w:val="MJS_処理フロー"/>
    <w:basedOn w:val="MJS-f5"/>
    <w:rsid w:val="00D854CD"/>
    <w:pPr>
      <w:jc w:val="center"/>
    </w:pPr>
  </w:style>
  <w:style w:type="paragraph" w:customStyle="1" w:styleId="4PDF">
    <w:name w:val="見出し4_PDF用"/>
    <w:basedOn w:val="4"/>
    <w:rsid w:val="009B44BF"/>
    <w:pPr>
      <w:ind w:left="681" w:hanging="284"/>
      <w:outlineLvl w:val="9"/>
    </w:pPr>
  </w:style>
  <w:style w:type="character" w:customStyle="1" w:styleId="MJSff0">
    <w:name w:val="MJS_見出し結合用"/>
    <w:basedOn w:val="a1"/>
    <w:uiPriority w:val="1"/>
    <w:rsid w:val="003222B1"/>
    <w:rPr>
      <w:color w:val="1F497D"/>
    </w:rPr>
  </w:style>
  <w:style w:type="paragraph" w:customStyle="1" w:styleId="MJS-f9">
    <w:name w:val="MJS_表内-制限事項アイコン用"/>
    <w:basedOn w:val="a0"/>
    <w:next w:val="MJS-2"/>
    <w:rsid w:val="008C7796"/>
    <w:pPr>
      <w:spacing w:before="240" w:after="0" w:line="270" w:lineRule="exact"/>
      <w:ind w:hangingChars="453" w:hanging="817"/>
      <w:textAlignment w:val="auto"/>
    </w:pPr>
    <w:rPr>
      <w:color w:val="FFFFFF"/>
      <w:sz w:val="18"/>
      <w:szCs w:val="18"/>
    </w:rPr>
  </w:style>
  <w:style w:type="paragraph" w:customStyle="1" w:styleId="MJSff1">
    <w:name w:val="MJS_マニュアルバージョン"/>
    <w:basedOn w:val="MJSf6"/>
    <w:rsid w:val="005923CE"/>
    <w:rPr>
      <w:sz w:val="48"/>
      <w:szCs w:val="48"/>
    </w:rPr>
  </w:style>
  <w:style w:type="paragraph" w:customStyle="1" w:styleId="MJSff2">
    <w:name w:val="MJS_マニュアルサブタイトル（中央）"/>
    <w:basedOn w:val="MJSf9"/>
    <w:rsid w:val="005923CE"/>
    <w:pPr>
      <w:jc w:val="center"/>
    </w:pPr>
  </w:style>
  <w:style w:type="paragraph" w:customStyle="1" w:styleId="MJSf8">
    <w:name w:val="MJS_マニュアルタイトル（中央）"/>
    <w:basedOn w:val="MJSf6"/>
    <w:rsid w:val="005923CE"/>
    <w:pPr>
      <w:jc w:val="center"/>
    </w:pPr>
  </w:style>
  <w:style w:type="paragraph" w:customStyle="1" w:styleId="MJSff3">
    <w:name w:val="MJS_マニュアルバージョン（中央）"/>
    <w:basedOn w:val="MJSff1"/>
    <w:rsid w:val="005923CE"/>
    <w:pPr>
      <w:jc w:val="center"/>
    </w:pPr>
  </w:style>
  <w:style w:type="paragraph" w:customStyle="1" w:styleId="MJSMJS">
    <w:name w:val="MJS_MJSロゴ"/>
    <w:basedOn w:val="a0"/>
    <w:next w:val="a0"/>
    <w:rsid w:val="005923CE"/>
    <w:pPr>
      <w:jc w:val="right"/>
    </w:pPr>
  </w:style>
  <w:style w:type="paragraph" w:customStyle="1" w:styleId="MJSff4">
    <w:name w:val="MJS_製品ロゴ（メイン）"/>
    <w:basedOn w:val="a0"/>
    <w:next w:val="a0"/>
    <w:rsid w:val="00DB5C69"/>
    <w:pPr>
      <w:jc w:val="center"/>
    </w:pPr>
    <w:rPr>
      <w:noProof/>
    </w:rPr>
  </w:style>
  <w:style w:type="paragraph" w:customStyle="1" w:styleId="MJSff5">
    <w:name w:val="MJS_製品ロゴ（サブ）"/>
    <w:basedOn w:val="MJSff4"/>
    <w:next w:val="a0"/>
    <w:rsid w:val="00DB5C69"/>
    <w:pPr>
      <w:spacing w:before="240"/>
    </w:pPr>
  </w:style>
  <w:style w:type="paragraph" w:customStyle="1" w:styleId="MJSQAA">
    <w:name w:val="MJS_Q＆A_A"/>
    <w:basedOn w:val="a0"/>
    <w:rsid w:val="000E7BCF"/>
    <w:pPr>
      <w:numPr>
        <w:numId w:val="44"/>
      </w:numPr>
      <w:tabs>
        <w:tab w:val="clear" w:pos="766"/>
        <w:tab w:val="left" w:pos="340"/>
      </w:tabs>
      <w:ind w:left="340" w:hanging="340"/>
    </w:pPr>
    <w:rPr>
      <w:sz w:val="18"/>
      <w:szCs w:val="18"/>
    </w:rPr>
  </w:style>
  <w:style w:type="paragraph" w:customStyle="1" w:styleId="MJSQAQ">
    <w:name w:val="MJS_Q＆A_Q"/>
    <w:basedOn w:val="a0"/>
    <w:rsid w:val="000E7BCF"/>
    <w:pPr>
      <w:numPr>
        <w:numId w:val="45"/>
      </w:numPr>
      <w:tabs>
        <w:tab w:val="left" w:pos="340"/>
      </w:tabs>
      <w:spacing w:after="20" w:line="158" w:lineRule="auto"/>
    </w:pPr>
    <w:rPr>
      <w:b/>
      <w:szCs w:val="18"/>
    </w:rPr>
  </w:style>
  <w:style w:type="paragraph" w:customStyle="1" w:styleId="MJSQA">
    <w:name w:val="MJS_アイコン（Q＆A）"/>
    <w:basedOn w:val="a0"/>
    <w:rsid w:val="000E7BCF"/>
    <w:pPr>
      <w:numPr>
        <w:numId w:val="43"/>
      </w:numPr>
      <w:spacing w:before="0" w:after="0" w:line="240" w:lineRule="atLeast"/>
      <w:ind w:left="0" w:firstLine="0"/>
      <w:contextualSpacing/>
      <w:textAlignment w:val="bottom"/>
    </w:pPr>
  </w:style>
  <w:style w:type="paragraph" w:customStyle="1" w:styleId="MJS-QA">
    <w:name w:val="MJS_表内-Q＆Aアイコン用"/>
    <w:basedOn w:val="aa"/>
    <w:next w:val="a0"/>
    <w:rsid w:val="000E7BCF"/>
    <w:pPr>
      <w:numPr>
        <w:numId w:val="46"/>
      </w:numPr>
      <w:spacing w:after="0" w:line="240" w:lineRule="atLeast"/>
      <w:ind w:leftChars="0" w:left="1248" w:hanging="1191"/>
      <w:textAlignment w:val="bottom"/>
    </w:pPr>
    <w:rPr>
      <w:sz w:val="22"/>
      <w:szCs w:val="22"/>
    </w:rPr>
  </w:style>
  <w:style w:type="paragraph" w:customStyle="1" w:styleId="MJSQAA0">
    <w:name w:val="MJS_Q＆A_A継続"/>
    <w:basedOn w:val="MJSQAA"/>
    <w:rsid w:val="000E7BCF"/>
    <w:pPr>
      <w:numPr>
        <w:numId w:val="0"/>
      </w:numPr>
      <w:tabs>
        <w:tab w:val="clear" w:pos="340"/>
      </w:tabs>
      <w:ind w:left="3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937002">
      <w:bodyDiv w:val="1"/>
      <w:marLeft w:val="0"/>
      <w:marRight w:val="0"/>
      <w:marTop w:val="0"/>
      <w:marBottom w:val="0"/>
      <w:divBdr>
        <w:top w:val="none" w:sz="0" w:space="0" w:color="auto"/>
        <w:left w:val="none" w:sz="0" w:space="0" w:color="auto"/>
        <w:bottom w:val="none" w:sz="0" w:space="0" w:color="auto"/>
        <w:right w:val="none" w:sz="0" w:space="0" w:color="auto"/>
      </w:divBdr>
    </w:div>
    <w:div w:id="559100113">
      <w:bodyDiv w:val="1"/>
      <w:marLeft w:val="0"/>
      <w:marRight w:val="0"/>
      <w:marTop w:val="0"/>
      <w:marBottom w:val="0"/>
      <w:divBdr>
        <w:top w:val="none" w:sz="0" w:space="0" w:color="auto"/>
        <w:left w:val="none" w:sz="0" w:space="0" w:color="auto"/>
        <w:bottom w:val="none" w:sz="0" w:space="0" w:color="auto"/>
        <w:right w:val="none" w:sz="0" w:space="0" w:color="auto"/>
      </w:divBdr>
    </w:div>
    <w:div w:id="88232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shi-t\Documents\_project\202404_MJS&#12503;&#12521;&#12464;&#12452;&#12531;&#25913;&#20462;\&#9733;&#26360;&#35468;&#24773;&#22577;&#27604;&#36611;&#27231;&#33021;&#26908;&#35388;\&#9733;&#37326;&#20013;&#27583;&#36865;&#20184;&#29992;20250215\MJS_Word&#12486;&#12531;&#12503;&#12524;&#12540;&#12488;_Ver5.do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6ABDFAF59D58D4F84937F99400D5180" ma:contentTypeVersion="15" ma:contentTypeDescription="新しいドキュメントを作成します。" ma:contentTypeScope="" ma:versionID="592c026956cece3a5cbfdd77f210b83b">
  <xsd:schema xmlns:xsd="http://www.w3.org/2001/XMLSchema" xmlns:xs="http://www.w3.org/2001/XMLSchema" xmlns:p="http://schemas.microsoft.com/office/2006/metadata/properties" xmlns:ns2="4ef81f9d-4d4d-4fda-8992-25e484ab0af2" xmlns:ns3="cd0c8558-1039-46d4-8461-321ad041db36" targetNamespace="http://schemas.microsoft.com/office/2006/metadata/properties" ma:root="true" ma:fieldsID="345b12c8d6c3a1d3f0fdc0868a1747a8" ns2:_="" ns3:_="">
    <xsd:import namespace="4ef81f9d-4d4d-4fda-8992-25e484ab0af2"/>
    <xsd:import namespace="cd0c8558-1039-46d4-8461-321ad041db3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f81f9d-4d4d-4fda-8992-25e484ab0af2"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element name="TaxCatchAll" ma:index="19" nillable="true" ma:displayName="Taxonomy Catch All Column" ma:hidden="true" ma:list="{0fb6845b-3434-4583-939f-fbae8bab859e}" ma:internalName="TaxCatchAll" ma:showField="CatchAllData" ma:web="4ef81f9d-4d4d-4fda-8992-25e484ab0af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d0c8558-1039-46d4-8461-321ad041db3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画像タグ" ma:readOnly="false" ma:fieldId="{5cf76f15-5ced-4ddc-b409-7134ff3c332f}" ma:taxonomyMulti="true" ma:sspId="6a3d7a0a-39c9-47a1-a923-d2ba85a951c5"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d0c8558-1039-46d4-8461-321ad041db36">
      <Terms xmlns="http://schemas.microsoft.com/office/infopath/2007/PartnerControls"/>
    </lcf76f155ced4ddcb4097134ff3c332f>
    <TaxCatchAll xmlns="4ef81f9d-4d4d-4fda-8992-25e484ab0af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E660E-2060-4C63-A960-A72E5E93AE66}">
  <ds:schemaRefs>
    <ds:schemaRef ds:uri="http://schemas.microsoft.com/sharepoint/v3/contenttype/forms"/>
  </ds:schemaRefs>
</ds:datastoreItem>
</file>

<file path=customXml/itemProps2.xml><?xml version="1.0" encoding="utf-8"?>
<ds:datastoreItem xmlns:ds="http://schemas.openxmlformats.org/officeDocument/2006/customXml" ds:itemID="{18E7B369-E358-4F11-94F2-1B0DB17C942A}"/>
</file>

<file path=customXml/itemProps3.xml><?xml version="1.0" encoding="utf-8"?>
<ds:datastoreItem xmlns:ds="http://schemas.openxmlformats.org/officeDocument/2006/customXml" ds:itemID="{7ADD7053-E956-402F-A74E-ABA8C169C37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8958AB-2B64-4EA7-89D2-385AA4E6F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MJS_Wordテンプレート_Ver5.dotm</Template>
  <TotalTime>310</TotalTime>
  <Pages>3</Pages>
  <Words>287</Words>
  <Characters>1636</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Fund Organizer Advanced Edition Version 1</vt:lpstr>
      <vt:lpstr>Fund Organizer Advanced Edition Version 1</vt:lpstr>
    </vt:vector>
  </TitlesOfParts>
  <Company>Microsoft</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 Organizer Advanced Edition Version 1</dc:title>
  <dc:creator>HS</dc:creator>
  <cp:lastModifiedBy>toshi</cp:lastModifiedBy>
  <cp:revision>9</cp:revision>
  <cp:lastPrinted>2017-10-25T08:28:00Z</cp:lastPrinted>
  <dcterms:created xsi:type="dcterms:W3CDTF">2025-03-10T02:34:00Z</dcterms:created>
  <dcterms:modified xsi:type="dcterms:W3CDTF">2025-03-10T05:04:00Z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0x010100A6ABDFAF59D58D4F84937F99400D5180</vt:lpwstr>
  </property>
</Properties>
</file>