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D6E52" w14:textId="2D596459" w:rsidR="00901362" w:rsidRPr="001630E3" w:rsidRDefault="0015371E" w:rsidP="00107E17">
      <w:pPr>
        <w:pStyle w:val="MJS20"/>
        <w:spacing w:before="200"/>
      </w:pPr>
      <w:bookmarkStart w:id="0" w:name="_Toc427658546"/>
      <w:r>
        <w:rPr>
          <w:rFonts w:hint="eastAsia"/>
        </w:rPr>
        <w:t>仮タスク</w:t>
      </w:r>
    </w:p>
    <w:p w14:paraId="29F4D2C9" w14:textId="77777777" w:rsidR="00107E17" w:rsidRDefault="00107E17" w:rsidP="0039411C">
      <w:pPr>
        <w:pStyle w:val="MJS9"/>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76"/>
        <w:gridCol w:w="1835"/>
        <w:gridCol w:w="6344"/>
        <w:gridCol w:w="1134"/>
      </w:tblGrid>
      <w:tr w:rsidR="000B341F" w:rsidRPr="00694D32" w14:paraId="0664E1F2" w14:textId="3D69E3E6" w:rsidTr="000B341F">
        <w:trPr>
          <w:cantSplit/>
          <w:trHeight w:val="338"/>
          <w:tblHeader/>
        </w:trPr>
        <w:tc>
          <w:tcPr>
            <w:tcW w:w="576" w:type="dxa"/>
            <w:tcBorders>
              <w:top w:val="single" w:sz="4" w:space="0" w:color="auto"/>
              <w:left w:val="nil"/>
            </w:tcBorders>
            <w:shd w:val="clear" w:color="auto" w:fill="B8CCE4"/>
          </w:tcPr>
          <w:bookmarkEnd w:id="0"/>
          <w:p w14:paraId="4DC4C4C0" w14:textId="76CC1AB7" w:rsidR="000B341F" w:rsidRDefault="000B341F" w:rsidP="00595FA4">
            <w:pPr>
              <w:pStyle w:val="MJS-9"/>
              <w:rPr>
                <w:rFonts w:hint="eastAsia"/>
              </w:rPr>
            </w:pPr>
            <w:r>
              <w:rPr>
                <w:rFonts w:hint="eastAsia"/>
              </w:rPr>
              <w:t>N</w:t>
            </w:r>
            <w:r>
              <w:t>o.</w:t>
            </w:r>
          </w:p>
        </w:tc>
        <w:tc>
          <w:tcPr>
            <w:tcW w:w="1835" w:type="dxa"/>
            <w:tcBorders>
              <w:top w:val="single" w:sz="4" w:space="0" w:color="auto"/>
              <w:left w:val="nil"/>
            </w:tcBorders>
            <w:shd w:val="clear" w:color="auto" w:fill="B8CCE4"/>
          </w:tcPr>
          <w:p w14:paraId="57CF7471" w14:textId="1585EC3E" w:rsidR="000B341F" w:rsidRPr="005525B6" w:rsidRDefault="000B341F" w:rsidP="00595FA4">
            <w:pPr>
              <w:pStyle w:val="MJS-9"/>
            </w:pPr>
            <w:r>
              <w:rPr>
                <w:rFonts w:hint="eastAsia"/>
              </w:rPr>
              <w:t>対象</w:t>
            </w:r>
          </w:p>
        </w:tc>
        <w:tc>
          <w:tcPr>
            <w:tcW w:w="6344" w:type="dxa"/>
            <w:tcBorders>
              <w:top w:val="single" w:sz="4" w:space="0" w:color="auto"/>
              <w:right w:val="nil"/>
            </w:tcBorders>
            <w:shd w:val="clear" w:color="auto" w:fill="B8CCE4"/>
          </w:tcPr>
          <w:p w14:paraId="4CB2E76B" w14:textId="291877E0" w:rsidR="000B341F" w:rsidRDefault="000B341F" w:rsidP="00595FA4">
            <w:pPr>
              <w:pStyle w:val="MJS-9"/>
            </w:pPr>
            <w:r>
              <w:rPr>
                <w:rFonts w:hint="eastAsia"/>
              </w:rPr>
              <w:t>改修内容</w:t>
            </w:r>
          </w:p>
        </w:tc>
        <w:tc>
          <w:tcPr>
            <w:tcW w:w="1134" w:type="dxa"/>
            <w:tcBorders>
              <w:top w:val="single" w:sz="4" w:space="0" w:color="auto"/>
              <w:right w:val="nil"/>
            </w:tcBorders>
            <w:shd w:val="clear" w:color="auto" w:fill="B8CCE4"/>
          </w:tcPr>
          <w:p w14:paraId="2258B3CA" w14:textId="4FE050FD" w:rsidR="000B341F" w:rsidRDefault="000B341F" w:rsidP="00595FA4">
            <w:pPr>
              <w:pStyle w:val="MJS-9"/>
            </w:pPr>
            <w:r>
              <w:rPr>
                <w:rFonts w:hint="eastAsia"/>
              </w:rPr>
              <w:t>想定期間</w:t>
            </w:r>
          </w:p>
        </w:tc>
      </w:tr>
      <w:tr w:rsidR="000B341F" w:rsidRPr="00694D32" w14:paraId="465A06E7" w14:textId="3FF61FEE" w:rsidTr="000B341F">
        <w:trPr>
          <w:trHeight w:val="405"/>
        </w:trPr>
        <w:tc>
          <w:tcPr>
            <w:tcW w:w="576" w:type="dxa"/>
            <w:tcBorders>
              <w:left w:val="nil"/>
            </w:tcBorders>
          </w:tcPr>
          <w:p w14:paraId="3914F226" w14:textId="16AA353F" w:rsidR="000B341F" w:rsidRDefault="000B341F" w:rsidP="00470E58">
            <w:pPr>
              <w:pStyle w:val="MJS-f5"/>
              <w:rPr>
                <w:rFonts w:hint="eastAsia"/>
              </w:rPr>
            </w:pPr>
            <w:r>
              <w:rPr>
                <w:rFonts w:hint="eastAsia"/>
              </w:rPr>
              <w:t>1</w:t>
            </w:r>
          </w:p>
        </w:tc>
        <w:tc>
          <w:tcPr>
            <w:tcW w:w="1835" w:type="dxa"/>
            <w:tcBorders>
              <w:left w:val="nil"/>
            </w:tcBorders>
            <w:shd w:val="clear" w:color="auto" w:fill="auto"/>
          </w:tcPr>
          <w:p w14:paraId="673CADDE" w14:textId="10BCE11E" w:rsidR="000B341F" w:rsidRDefault="000B341F" w:rsidP="000B341F">
            <w:pPr>
              <w:pStyle w:val="MJS-f5"/>
              <w:jc w:val="both"/>
            </w:pPr>
            <w:r>
              <w:rPr>
                <w:rFonts w:hint="eastAsia"/>
              </w:rPr>
              <w:t>W</w:t>
            </w:r>
            <w:r>
              <w:t>ord</w:t>
            </w:r>
            <w:r>
              <w:rPr>
                <w:rFonts w:hint="eastAsia"/>
              </w:rPr>
              <w:t>プラグイン</w:t>
            </w:r>
          </w:p>
        </w:tc>
        <w:tc>
          <w:tcPr>
            <w:tcW w:w="6344" w:type="dxa"/>
            <w:tcBorders>
              <w:right w:val="nil"/>
            </w:tcBorders>
          </w:tcPr>
          <w:p w14:paraId="5629F33A" w14:textId="77777777" w:rsidR="000B341F" w:rsidRDefault="000B341F" w:rsidP="0097743F">
            <w:pPr>
              <w:pStyle w:val="MJS-"/>
              <w:numPr>
                <w:ilvl w:val="0"/>
                <w:numId w:val="0"/>
              </w:numPr>
              <w:ind w:left="57"/>
              <w:rPr>
                <w:b/>
                <w:bCs/>
              </w:rPr>
            </w:pPr>
            <w:r w:rsidRPr="008275DD">
              <w:rPr>
                <w:b/>
                <w:bCs/>
              </w:rPr>
              <w:t>Wordスタイル追加</w:t>
            </w:r>
            <w:r>
              <w:rPr>
                <w:rFonts w:hint="eastAsia"/>
                <w:b/>
                <w:bCs/>
              </w:rPr>
              <w:t>への対応</w:t>
            </w:r>
          </w:p>
          <w:p w14:paraId="1DE71D41" w14:textId="3239163D" w:rsidR="000B341F" w:rsidRDefault="000B341F" w:rsidP="0097743F">
            <w:pPr>
              <w:pStyle w:val="MJS-"/>
              <w:numPr>
                <w:ilvl w:val="0"/>
                <w:numId w:val="0"/>
              </w:numPr>
              <w:ind w:left="57"/>
            </w:pPr>
            <w:r>
              <w:rPr>
                <w:rFonts w:hint="eastAsia"/>
              </w:rPr>
              <w:t>〔改修内容〕</w:t>
            </w:r>
            <w:r>
              <w:br/>
              <w:t>Word原稿で使用するスタイル（</w:t>
            </w:r>
            <w:r>
              <w:rPr>
                <w:rFonts w:hint="eastAsia"/>
              </w:rPr>
              <w:t>「本文」「箇条書き」「手順」といった要素のこと</w:t>
            </w:r>
            <w:r>
              <w:t>）として、直近で3種類</w:t>
            </w:r>
            <w:r>
              <w:rPr>
                <w:rFonts w:hint="eastAsia"/>
              </w:rPr>
              <w:t>を</w:t>
            </w:r>
            <w:r>
              <w:t>追加</w:t>
            </w:r>
            <w:r>
              <w:rPr>
                <w:rFonts w:hint="eastAsia"/>
              </w:rPr>
              <w:t>す</w:t>
            </w:r>
            <w:r>
              <w:t>る予定です。</w:t>
            </w:r>
            <w:r>
              <w:br/>
            </w:r>
            <w:r>
              <w:rPr>
                <w:rFonts w:hint="eastAsia"/>
              </w:rPr>
              <w:t>それらのスタイルも問題なく</w:t>
            </w:r>
            <w:r>
              <w:t>HTML出力できるよう、Wordプラグインを</w:t>
            </w:r>
            <w:r>
              <w:rPr>
                <w:rFonts w:hint="eastAsia"/>
              </w:rPr>
              <w:t>改修し</w:t>
            </w:r>
            <w:r>
              <w:t>ます。</w:t>
            </w:r>
            <w:r>
              <w:br/>
            </w:r>
            <w:r>
              <w:rPr>
                <w:rFonts w:hint="eastAsia"/>
              </w:rPr>
              <w:t>（なお、新スタイルに対応するH</w:t>
            </w:r>
            <w:r>
              <w:t>TML</w:t>
            </w:r>
            <w:r>
              <w:rPr>
                <w:rFonts w:hint="eastAsia"/>
              </w:rPr>
              <w:t>上でのクラス名の指定、および</w:t>
            </w:r>
            <w:r>
              <w:t>CSS</w:t>
            </w:r>
            <w:r>
              <w:rPr>
                <w:rFonts w:hint="eastAsia"/>
              </w:rPr>
              <w:t>の修正</w:t>
            </w:r>
            <w:r>
              <w:t>はヒューマンサイエンス側で</w:t>
            </w:r>
            <w:r>
              <w:rPr>
                <w:rFonts w:hint="eastAsia"/>
              </w:rPr>
              <w:t>行う</w:t>
            </w:r>
            <w:r>
              <w:t>想定です）</w:t>
            </w:r>
          </w:p>
        </w:tc>
        <w:tc>
          <w:tcPr>
            <w:tcW w:w="1134" w:type="dxa"/>
            <w:tcBorders>
              <w:right w:val="nil"/>
            </w:tcBorders>
            <w:vAlign w:val="center"/>
          </w:tcPr>
          <w:p w14:paraId="6033B53E" w14:textId="007113DD" w:rsidR="000B341F" w:rsidRPr="008275DD" w:rsidRDefault="000B341F" w:rsidP="00470E58">
            <w:pPr>
              <w:pStyle w:val="MJS-f5"/>
              <w:rPr>
                <w:b/>
                <w:bCs/>
              </w:rPr>
            </w:pPr>
            <w:r>
              <w:t>2</w:t>
            </w:r>
            <w:r>
              <w:rPr>
                <w:rFonts w:hint="eastAsia"/>
              </w:rPr>
              <w:t>～</w:t>
            </w:r>
            <w:r>
              <w:t>3</w:t>
            </w:r>
            <w:r>
              <w:rPr>
                <w:rFonts w:hint="eastAsia"/>
              </w:rPr>
              <w:t>週間</w:t>
            </w:r>
          </w:p>
        </w:tc>
      </w:tr>
      <w:tr w:rsidR="000B341F" w:rsidRPr="00694D32" w14:paraId="6A3FA8B8" w14:textId="3ABCE5D0" w:rsidTr="000B341F">
        <w:trPr>
          <w:trHeight w:val="405"/>
        </w:trPr>
        <w:tc>
          <w:tcPr>
            <w:tcW w:w="576" w:type="dxa"/>
            <w:tcBorders>
              <w:top w:val="single" w:sz="4" w:space="0" w:color="auto"/>
              <w:left w:val="nil"/>
              <w:bottom w:val="single" w:sz="4" w:space="0" w:color="auto"/>
              <w:right w:val="single" w:sz="4" w:space="0" w:color="auto"/>
            </w:tcBorders>
          </w:tcPr>
          <w:p w14:paraId="04CBAD35" w14:textId="1AC96DAF" w:rsidR="000B341F" w:rsidRDefault="000B341F" w:rsidP="00470E58">
            <w:pPr>
              <w:pStyle w:val="MJS-f5"/>
              <w:rPr>
                <w:rFonts w:hint="eastAsia"/>
              </w:rPr>
            </w:pPr>
            <w:r>
              <w:rPr>
                <w:rFonts w:hint="eastAsia"/>
              </w:rPr>
              <w:t>2</w:t>
            </w:r>
          </w:p>
        </w:tc>
        <w:tc>
          <w:tcPr>
            <w:tcW w:w="1835" w:type="dxa"/>
            <w:tcBorders>
              <w:top w:val="single" w:sz="4" w:space="0" w:color="auto"/>
              <w:left w:val="nil"/>
              <w:bottom w:val="single" w:sz="4" w:space="0" w:color="auto"/>
              <w:right w:val="single" w:sz="4" w:space="0" w:color="auto"/>
            </w:tcBorders>
            <w:shd w:val="clear" w:color="auto" w:fill="auto"/>
          </w:tcPr>
          <w:p w14:paraId="06C79FEB" w14:textId="739A62C2" w:rsidR="000B341F" w:rsidRDefault="000B341F" w:rsidP="000B341F">
            <w:pPr>
              <w:pStyle w:val="MJS-f5"/>
              <w:jc w:val="both"/>
            </w:pPr>
            <w:r>
              <w:rPr>
                <w:rFonts w:hint="eastAsia"/>
              </w:rPr>
              <w:t>W</w:t>
            </w:r>
            <w:r>
              <w:t>ord</w:t>
            </w:r>
            <w:r>
              <w:rPr>
                <w:rFonts w:hint="eastAsia"/>
              </w:rPr>
              <w:t>プラグイン</w:t>
            </w:r>
          </w:p>
        </w:tc>
        <w:tc>
          <w:tcPr>
            <w:tcW w:w="6344" w:type="dxa"/>
            <w:tcBorders>
              <w:top w:val="single" w:sz="4" w:space="0" w:color="auto"/>
              <w:left w:val="single" w:sz="4" w:space="0" w:color="auto"/>
              <w:bottom w:val="single" w:sz="4" w:space="0" w:color="auto"/>
              <w:right w:val="nil"/>
            </w:tcBorders>
          </w:tcPr>
          <w:p w14:paraId="68024873" w14:textId="77777777" w:rsidR="000B341F" w:rsidRDefault="000B341F" w:rsidP="0097743F">
            <w:pPr>
              <w:pStyle w:val="MJS-"/>
              <w:numPr>
                <w:ilvl w:val="0"/>
                <w:numId w:val="0"/>
              </w:numPr>
              <w:ind w:left="57"/>
              <w:rPr>
                <w:b/>
                <w:bCs/>
              </w:rPr>
            </w:pPr>
            <w:r w:rsidRPr="00DC6383">
              <w:rPr>
                <w:rFonts w:hint="eastAsia"/>
                <w:b/>
                <w:bCs/>
              </w:rPr>
              <w:t>製品ソフトからH</w:t>
            </w:r>
            <w:r w:rsidRPr="00DC6383">
              <w:rPr>
                <w:b/>
                <w:bCs/>
              </w:rPr>
              <w:t>TML</w:t>
            </w:r>
            <w:r w:rsidRPr="00DC6383">
              <w:rPr>
                <w:rFonts w:hint="eastAsia"/>
                <w:b/>
                <w:bCs/>
              </w:rPr>
              <w:t>への</w:t>
            </w:r>
            <w:r>
              <w:rPr>
                <w:rFonts w:hint="eastAsia"/>
                <w:b/>
                <w:bCs/>
              </w:rPr>
              <w:t>ジャンプ</w:t>
            </w:r>
          </w:p>
          <w:p w14:paraId="334E9F3D" w14:textId="3AA261BC" w:rsidR="000B341F" w:rsidRDefault="000B341F" w:rsidP="0097743F">
            <w:pPr>
              <w:pStyle w:val="MJS-"/>
              <w:numPr>
                <w:ilvl w:val="0"/>
                <w:numId w:val="0"/>
              </w:numPr>
              <w:ind w:left="57"/>
            </w:pPr>
            <w:r>
              <w:rPr>
                <w:rFonts w:hint="eastAsia"/>
              </w:rPr>
              <w:t>〔改修内容〕</w:t>
            </w:r>
            <w:r>
              <w:br/>
            </w:r>
            <w:r w:rsidRPr="00DC6383">
              <w:rPr>
                <w:rFonts w:hint="eastAsia"/>
              </w:rPr>
              <w:t>会計ソフト製品</w:t>
            </w:r>
            <w:r>
              <w:rPr>
                <w:rFonts w:hint="eastAsia"/>
              </w:rPr>
              <w:t>の</w:t>
            </w:r>
            <w:r w:rsidRPr="00DC6383">
              <w:rPr>
                <w:rFonts w:hint="eastAsia"/>
              </w:rPr>
              <w:t>画面（</w:t>
            </w:r>
            <w:r>
              <w:rPr>
                <w:rFonts w:hint="eastAsia"/>
              </w:rPr>
              <w:t>ブラウザベースで表示</w:t>
            </w:r>
            <w:r w:rsidRPr="00DC6383">
              <w:rPr>
                <w:rFonts w:hint="eastAsia"/>
              </w:rPr>
              <w:t>）内</w:t>
            </w:r>
            <w:r>
              <w:rPr>
                <w:rFonts w:hint="eastAsia"/>
              </w:rPr>
              <w:t>に設けられる</w:t>
            </w:r>
            <w:r w:rsidRPr="00DC6383">
              <w:rPr>
                <w:rFonts w:hint="eastAsia"/>
              </w:rPr>
              <w:t>ボタンから、</w:t>
            </w:r>
            <w:r>
              <w:rPr>
                <w:rFonts w:hint="eastAsia"/>
              </w:rPr>
              <w:t>製品マニュアルの</w:t>
            </w:r>
            <w:r w:rsidRPr="00DC6383">
              <w:t>HTML（WebHelp）内の対応する項目説明にジャンプ</w:t>
            </w:r>
            <w:r>
              <w:rPr>
                <w:rFonts w:hint="eastAsia"/>
              </w:rPr>
              <w:t>でき</w:t>
            </w:r>
            <w:r w:rsidRPr="00DC6383">
              <w:t>る仕組みを作成</w:t>
            </w:r>
            <w:r>
              <w:rPr>
                <w:rFonts w:hint="eastAsia"/>
              </w:rPr>
              <w:t>します。</w:t>
            </w:r>
            <w:r>
              <w:br/>
            </w:r>
            <w:r>
              <w:rPr>
                <w:rFonts w:hint="eastAsia"/>
              </w:rPr>
              <w:t>具体的には、W</w:t>
            </w:r>
            <w:r>
              <w:t>ord</w:t>
            </w:r>
            <w:r>
              <w:rPr>
                <w:rFonts w:hint="eastAsia"/>
              </w:rPr>
              <w:t>原稿の任意の箇所にブックマークを挿入し、それをHTML内でのアンカーに変換できるよう、Wordプラグインを改修します。</w:t>
            </w:r>
            <w:r>
              <w:br/>
            </w:r>
            <w:r>
              <w:rPr>
                <w:rFonts w:hint="eastAsia"/>
              </w:rPr>
              <w:t>※仕様の詳細については別添資料（</w:t>
            </w:r>
            <w:r w:rsidRPr="0097743F">
              <w:rPr>
                <w:rFonts w:hint="eastAsia"/>
              </w:rPr>
              <w:t>システム画面から項目説明へのジャンプ</w:t>
            </w:r>
            <w:r w:rsidRPr="0097743F">
              <w:t>_仕様案(20240806).pdf</w:t>
            </w:r>
            <w:r>
              <w:rPr>
                <w:rFonts w:hint="eastAsia"/>
              </w:rPr>
              <w:t>）を参照</w:t>
            </w:r>
          </w:p>
        </w:tc>
        <w:tc>
          <w:tcPr>
            <w:tcW w:w="1134" w:type="dxa"/>
            <w:tcBorders>
              <w:top w:val="single" w:sz="4" w:space="0" w:color="auto"/>
              <w:left w:val="single" w:sz="4" w:space="0" w:color="auto"/>
              <w:bottom w:val="single" w:sz="4" w:space="0" w:color="auto"/>
              <w:right w:val="nil"/>
            </w:tcBorders>
            <w:vAlign w:val="center"/>
          </w:tcPr>
          <w:p w14:paraId="7BC931AD" w14:textId="5716E258" w:rsidR="000B341F" w:rsidRPr="00DC6383" w:rsidRDefault="000B341F" w:rsidP="00470E58">
            <w:pPr>
              <w:pStyle w:val="MJS-f5"/>
              <w:rPr>
                <w:b/>
                <w:bCs/>
              </w:rPr>
            </w:pPr>
            <w:r>
              <w:t>1.5</w:t>
            </w:r>
            <w:r w:rsidR="00401803">
              <w:rPr>
                <w:rFonts w:hint="eastAsia"/>
              </w:rPr>
              <w:t>～</w:t>
            </w:r>
            <w:r w:rsidR="00401803">
              <w:br/>
            </w:r>
            <w:r w:rsidR="00401803">
              <w:rPr>
                <w:rFonts w:hint="eastAsia"/>
              </w:rPr>
              <w:t>2</w:t>
            </w:r>
            <w:r>
              <w:rPr>
                <w:rFonts w:hint="eastAsia"/>
              </w:rPr>
              <w:t>カ月</w:t>
            </w:r>
          </w:p>
        </w:tc>
      </w:tr>
      <w:tr w:rsidR="000B341F" w:rsidRPr="00694D32" w14:paraId="1E9E7EE8" w14:textId="7083C73C" w:rsidTr="000B341F">
        <w:trPr>
          <w:trHeight w:val="405"/>
        </w:trPr>
        <w:tc>
          <w:tcPr>
            <w:tcW w:w="576" w:type="dxa"/>
            <w:tcBorders>
              <w:top w:val="single" w:sz="4" w:space="0" w:color="auto"/>
              <w:left w:val="nil"/>
              <w:bottom w:val="single" w:sz="4" w:space="0" w:color="auto"/>
              <w:right w:val="single" w:sz="4" w:space="0" w:color="auto"/>
            </w:tcBorders>
          </w:tcPr>
          <w:p w14:paraId="38003C78" w14:textId="3C81841A" w:rsidR="000B341F" w:rsidRDefault="000B341F" w:rsidP="00470E58">
            <w:pPr>
              <w:pStyle w:val="MJS-f5"/>
              <w:rPr>
                <w:rFonts w:hint="eastAsia"/>
              </w:rPr>
            </w:pPr>
            <w:r>
              <w:rPr>
                <w:rFonts w:hint="eastAsia"/>
              </w:rPr>
              <w:t>3</w:t>
            </w:r>
          </w:p>
        </w:tc>
        <w:tc>
          <w:tcPr>
            <w:tcW w:w="1835" w:type="dxa"/>
            <w:tcBorders>
              <w:top w:val="single" w:sz="4" w:space="0" w:color="auto"/>
              <w:left w:val="nil"/>
              <w:bottom w:val="single" w:sz="4" w:space="0" w:color="auto"/>
              <w:right w:val="single" w:sz="4" w:space="0" w:color="auto"/>
            </w:tcBorders>
            <w:shd w:val="clear" w:color="auto" w:fill="auto"/>
          </w:tcPr>
          <w:p w14:paraId="27389893" w14:textId="14C08021" w:rsidR="000B341F" w:rsidRDefault="000B341F" w:rsidP="000B341F">
            <w:pPr>
              <w:pStyle w:val="MJS-f5"/>
              <w:jc w:val="both"/>
            </w:pPr>
            <w:r>
              <w:rPr>
                <w:rFonts w:hint="eastAsia"/>
              </w:rPr>
              <w:t>W</w:t>
            </w:r>
            <w:r>
              <w:t>ord</w:t>
            </w:r>
            <w:r>
              <w:rPr>
                <w:rFonts w:hint="eastAsia"/>
              </w:rPr>
              <w:t>プラグイン</w:t>
            </w:r>
          </w:p>
        </w:tc>
        <w:tc>
          <w:tcPr>
            <w:tcW w:w="6344" w:type="dxa"/>
            <w:tcBorders>
              <w:top w:val="single" w:sz="4" w:space="0" w:color="auto"/>
              <w:left w:val="single" w:sz="4" w:space="0" w:color="auto"/>
              <w:bottom w:val="single" w:sz="4" w:space="0" w:color="auto"/>
              <w:right w:val="nil"/>
            </w:tcBorders>
          </w:tcPr>
          <w:p w14:paraId="1E2F797B" w14:textId="77777777" w:rsidR="000B341F" w:rsidRDefault="000B341F" w:rsidP="0097743F">
            <w:pPr>
              <w:pStyle w:val="MJS-"/>
              <w:numPr>
                <w:ilvl w:val="0"/>
                <w:numId w:val="0"/>
              </w:numPr>
              <w:ind w:left="57"/>
              <w:rPr>
                <w:b/>
                <w:bCs/>
              </w:rPr>
            </w:pPr>
            <w:r>
              <w:rPr>
                <w:rFonts w:hint="eastAsia"/>
                <w:b/>
                <w:bCs/>
              </w:rPr>
              <w:t>見出し4以下への参照の処理</w:t>
            </w:r>
          </w:p>
          <w:p w14:paraId="79274FB0" w14:textId="1E54338F" w:rsidR="000B341F" w:rsidRDefault="000B341F" w:rsidP="0097743F">
            <w:pPr>
              <w:pStyle w:val="MJS-"/>
              <w:numPr>
                <w:ilvl w:val="0"/>
                <w:numId w:val="0"/>
              </w:numPr>
              <w:ind w:left="57"/>
            </w:pPr>
            <w:r>
              <w:rPr>
                <w:rFonts w:hint="eastAsia"/>
              </w:rPr>
              <w:t>〔現状の仕様〕</w:t>
            </w:r>
            <w:r>
              <w:br/>
            </w:r>
            <w:r>
              <w:rPr>
                <w:rFonts w:hint="eastAsia"/>
              </w:rPr>
              <w:t>W</w:t>
            </w:r>
            <w:r>
              <w:t>ord</w:t>
            </w:r>
            <w:r>
              <w:rPr>
                <w:rFonts w:hint="eastAsia"/>
              </w:rPr>
              <w:t>原稿中の</w:t>
            </w:r>
            <w:r w:rsidRPr="006477A0">
              <w:rPr>
                <w:rFonts w:hint="eastAsia"/>
                <w:color w:val="0070C0"/>
              </w:rPr>
              <w:t>①「見出し1」～「見出し3」への参照</w:t>
            </w:r>
            <w:r>
              <w:rPr>
                <w:rFonts w:hint="eastAsia"/>
              </w:rPr>
              <w:t>は、W</w:t>
            </w:r>
            <w:r>
              <w:t>ord</w:t>
            </w:r>
            <w:r>
              <w:rPr>
                <w:rFonts w:hint="eastAsia"/>
              </w:rPr>
              <w:t>プラグインの「リンク設定」機能を使って「ハイパーリンク」として設定するが、</w:t>
            </w:r>
            <w:r w:rsidRPr="006477A0">
              <w:rPr>
                <w:rFonts w:hint="eastAsia"/>
                <w:color w:val="0070C0"/>
              </w:rPr>
              <w:t>②「見出し4」～「見出し</w:t>
            </w:r>
            <w:r w:rsidRPr="006477A0">
              <w:rPr>
                <w:color w:val="0070C0"/>
              </w:rPr>
              <w:t>5</w:t>
            </w:r>
            <w:r w:rsidRPr="006477A0">
              <w:rPr>
                <w:rFonts w:hint="eastAsia"/>
                <w:color w:val="0070C0"/>
              </w:rPr>
              <w:t>」への参照</w:t>
            </w:r>
            <w:r>
              <w:rPr>
                <w:rFonts w:hint="eastAsia"/>
              </w:rPr>
              <w:t>は、W</w:t>
            </w:r>
            <w:r>
              <w:t>ord</w:t>
            </w:r>
            <w:r>
              <w:rPr>
                <w:rFonts w:hint="eastAsia"/>
              </w:rPr>
              <w:t>の相互参照の機能を使って設定するーーことになっています。</w:t>
            </w:r>
            <w:r>
              <w:br/>
            </w:r>
            <w:r>
              <w:rPr>
                <w:rFonts w:hint="eastAsia"/>
              </w:rPr>
              <w:t>そして現状では、</w:t>
            </w:r>
            <w:r w:rsidRPr="006477A0">
              <w:rPr>
                <w:rFonts w:hint="eastAsia"/>
                <w:u w:val="single"/>
              </w:rPr>
              <w:t>W</w:t>
            </w:r>
            <w:r w:rsidRPr="006477A0">
              <w:rPr>
                <w:u w:val="single"/>
              </w:rPr>
              <w:t>ord</w:t>
            </w:r>
            <w:r w:rsidRPr="006477A0">
              <w:rPr>
                <w:rFonts w:hint="eastAsia"/>
                <w:u w:val="single"/>
              </w:rPr>
              <w:t>プラグインの「HTML出力」機能を一度実行すると、上記②のタイプの参照も①と同じ形式に置き換えられます</w:t>
            </w:r>
            <w:r>
              <w:rPr>
                <w:rFonts w:hint="eastAsia"/>
              </w:rPr>
              <w:t>。</w:t>
            </w:r>
            <w:r>
              <w:br/>
            </w:r>
            <w:r>
              <w:rPr>
                <w:rFonts w:hint="eastAsia"/>
              </w:rPr>
              <w:t>しかしこの仕様では、結合ツールを使ってW</w:t>
            </w:r>
            <w:r>
              <w:t>ord</w:t>
            </w:r>
            <w:r>
              <w:rPr>
                <w:rFonts w:hint="eastAsia"/>
              </w:rPr>
              <w:t>原稿を結合した場合に、②のタイプの参照がリンクとして機能しなくなるという不都合があります。</w:t>
            </w:r>
          </w:p>
          <w:p w14:paraId="4142114D" w14:textId="675A179D" w:rsidR="000B341F" w:rsidRPr="00A833C0" w:rsidRDefault="000B341F" w:rsidP="0097743F">
            <w:pPr>
              <w:pStyle w:val="MJS-"/>
              <w:numPr>
                <w:ilvl w:val="0"/>
                <w:numId w:val="0"/>
              </w:numPr>
              <w:ind w:left="57"/>
            </w:pPr>
            <w:r>
              <w:rPr>
                <w:rFonts w:hint="eastAsia"/>
              </w:rPr>
              <w:t>〔改修内容〕</w:t>
            </w:r>
            <w:r>
              <w:br/>
            </w:r>
            <w:r>
              <w:rPr>
                <w:rFonts w:hint="eastAsia"/>
              </w:rPr>
              <w:t>上記下線部の仕様を改め、「HTML出力」を実行しても、上記②のタイプの参照の形式が「W</w:t>
            </w:r>
            <w:r>
              <w:t>ord</w:t>
            </w:r>
            <w:r>
              <w:rPr>
                <w:rFonts w:hint="eastAsia"/>
              </w:rPr>
              <w:t>の相互参照」のまま維持されるよう、W</w:t>
            </w:r>
            <w:r>
              <w:t>ord</w:t>
            </w:r>
            <w:r>
              <w:rPr>
                <w:rFonts w:hint="eastAsia"/>
              </w:rPr>
              <w:t>プラグインを改修します。</w:t>
            </w:r>
          </w:p>
        </w:tc>
        <w:tc>
          <w:tcPr>
            <w:tcW w:w="1134" w:type="dxa"/>
            <w:tcBorders>
              <w:top w:val="single" w:sz="4" w:space="0" w:color="auto"/>
              <w:left w:val="single" w:sz="4" w:space="0" w:color="auto"/>
              <w:bottom w:val="single" w:sz="4" w:space="0" w:color="auto"/>
              <w:right w:val="nil"/>
            </w:tcBorders>
            <w:vAlign w:val="center"/>
          </w:tcPr>
          <w:p w14:paraId="0A7F3FB6" w14:textId="72E67AEE" w:rsidR="000B341F" w:rsidRDefault="000B341F" w:rsidP="00470E58">
            <w:pPr>
              <w:pStyle w:val="MJS-f5"/>
            </w:pPr>
            <w:r>
              <w:t>3</w:t>
            </w:r>
            <w:r>
              <w:rPr>
                <w:rFonts w:hint="eastAsia"/>
              </w:rPr>
              <w:t>～</w:t>
            </w:r>
            <w:r>
              <w:t>4</w:t>
            </w:r>
            <w:r>
              <w:rPr>
                <w:rFonts w:hint="eastAsia"/>
              </w:rPr>
              <w:t>週間</w:t>
            </w:r>
          </w:p>
        </w:tc>
      </w:tr>
      <w:tr w:rsidR="000B341F" w:rsidRPr="00694D32" w14:paraId="59C0B69F" w14:textId="7C013958" w:rsidTr="000B341F">
        <w:trPr>
          <w:trHeight w:val="405"/>
        </w:trPr>
        <w:tc>
          <w:tcPr>
            <w:tcW w:w="576" w:type="dxa"/>
            <w:tcBorders>
              <w:top w:val="single" w:sz="4" w:space="0" w:color="auto"/>
              <w:left w:val="nil"/>
              <w:bottom w:val="single" w:sz="4" w:space="0" w:color="auto"/>
              <w:right w:val="single" w:sz="4" w:space="0" w:color="auto"/>
            </w:tcBorders>
          </w:tcPr>
          <w:p w14:paraId="6ED4CEBD" w14:textId="4FB5B5C2" w:rsidR="000B341F" w:rsidRDefault="000B341F" w:rsidP="00470E58">
            <w:pPr>
              <w:pStyle w:val="MJS-f5"/>
              <w:rPr>
                <w:rFonts w:hint="eastAsia"/>
              </w:rPr>
            </w:pPr>
            <w:r>
              <w:rPr>
                <w:rFonts w:hint="eastAsia"/>
              </w:rPr>
              <w:t>4</w:t>
            </w:r>
          </w:p>
        </w:tc>
        <w:tc>
          <w:tcPr>
            <w:tcW w:w="1835" w:type="dxa"/>
            <w:tcBorders>
              <w:top w:val="single" w:sz="4" w:space="0" w:color="auto"/>
              <w:left w:val="nil"/>
              <w:bottom w:val="single" w:sz="4" w:space="0" w:color="auto"/>
              <w:right w:val="single" w:sz="4" w:space="0" w:color="auto"/>
            </w:tcBorders>
            <w:shd w:val="clear" w:color="auto" w:fill="auto"/>
          </w:tcPr>
          <w:p w14:paraId="395599FC" w14:textId="7C1C9032" w:rsidR="000B341F" w:rsidRDefault="000B341F" w:rsidP="000B341F">
            <w:pPr>
              <w:pStyle w:val="MJS-f5"/>
              <w:jc w:val="both"/>
            </w:pPr>
            <w:r>
              <w:rPr>
                <w:rFonts w:hint="eastAsia"/>
              </w:rPr>
              <w:t>結合ツール</w:t>
            </w:r>
          </w:p>
        </w:tc>
        <w:tc>
          <w:tcPr>
            <w:tcW w:w="6344" w:type="dxa"/>
            <w:tcBorders>
              <w:top w:val="single" w:sz="4" w:space="0" w:color="auto"/>
              <w:left w:val="single" w:sz="4" w:space="0" w:color="auto"/>
              <w:bottom w:val="single" w:sz="4" w:space="0" w:color="auto"/>
              <w:right w:val="nil"/>
            </w:tcBorders>
          </w:tcPr>
          <w:p w14:paraId="7324C15C" w14:textId="77777777" w:rsidR="000B341F" w:rsidRDefault="000B341F" w:rsidP="0097743F">
            <w:pPr>
              <w:pStyle w:val="MJS-"/>
              <w:numPr>
                <w:ilvl w:val="0"/>
                <w:numId w:val="0"/>
              </w:numPr>
              <w:ind w:left="57"/>
              <w:rPr>
                <w:b/>
                <w:bCs/>
              </w:rPr>
            </w:pPr>
            <w:r>
              <w:rPr>
                <w:rFonts w:hint="eastAsia"/>
                <w:b/>
                <w:bCs/>
              </w:rPr>
              <w:t>リンクチェック結果の色分け表示</w:t>
            </w:r>
          </w:p>
          <w:p w14:paraId="24011CF5" w14:textId="641AD29E" w:rsidR="000B341F" w:rsidRPr="00264FFC" w:rsidRDefault="000B341F" w:rsidP="0097743F">
            <w:pPr>
              <w:pStyle w:val="MJS-"/>
              <w:numPr>
                <w:ilvl w:val="0"/>
                <w:numId w:val="0"/>
              </w:numPr>
              <w:ind w:left="57"/>
              <w:rPr>
                <w:b/>
                <w:bCs/>
              </w:rPr>
            </w:pPr>
            <w:r>
              <w:rPr>
                <w:rFonts w:hint="eastAsia"/>
              </w:rPr>
              <w:t>〔改修内容〕</w:t>
            </w:r>
            <w:r>
              <w:br/>
            </w:r>
            <w:r>
              <w:rPr>
                <w:rFonts w:hint="eastAsia"/>
              </w:rPr>
              <w:t>現状では、リンクチェック機能で検出されたエラーはすべて赤色背景で表示されますが、これを「リンク切れの場合」「タイトル不一致の場合」などエラーの種類によって色分け表示されるよう改修します。</w:t>
            </w:r>
          </w:p>
        </w:tc>
        <w:tc>
          <w:tcPr>
            <w:tcW w:w="1134" w:type="dxa"/>
            <w:tcBorders>
              <w:top w:val="single" w:sz="4" w:space="0" w:color="auto"/>
              <w:left w:val="single" w:sz="4" w:space="0" w:color="auto"/>
              <w:bottom w:val="single" w:sz="4" w:space="0" w:color="auto"/>
              <w:right w:val="nil"/>
            </w:tcBorders>
            <w:vAlign w:val="center"/>
          </w:tcPr>
          <w:p w14:paraId="5601E625" w14:textId="275605C2" w:rsidR="000B341F" w:rsidRDefault="000B341F" w:rsidP="00470E58">
            <w:pPr>
              <w:pStyle w:val="MJS-f5"/>
              <w:rPr>
                <w:b/>
                <w:bCs/>
              </w:rPr>
            </w:pPr>
            <w:r>
              <w:t>1</w:t>
            </w:r>
            <w:r>
              <w:rPr>
                <w:rFonts w:hint="eastAsia"/>
              </w:rPr>
              <w:t>～</w:t>
            </w:r>
            <w:r>
              <w:t>2</w:t>
            </w:r>
            <w:r>
              <w:rPr>
                <w:rFonts w:hint="eastAsia"/>
              </w:rPr>
              <w:t>週間</w:t>
            </w:r>
          </w:p>
        </w:tc>
      </w:tr>
    </w:tbl>
    <w:p w14:paraId="428C9514" w14:textId="77777777" w:rsidR="001146AC" w:rsidRPr="00264FFC" w:rsidRDefault="001146AC" w:rsidP="00EB77A6">
      <w:pPr>
        <w:pStyle w:val="MJS9"/>
      </w:pPr>
    </w:p>
    <w:sectPr w:rsidR="001146AC" w:rsidRPr="00264FFC" w:rsidSect="0015371E">
      <w:headerReference w:type="default" r:id="rId11"/>
      <w:footerReference w:type="default" r:id="rId12"/>
      <w:footerReference w:type="first" r:id="rId13"/>
      <w:pgSz w:w="11909" w:h="16834" w:code="9"/>
      <w:pgMar w:top="567" w:right="567" w:bottom="567" w:left="567" w:header="680" w:footer="284" w:gutter="357"/>
      <w:paperSrc w:first="7" w:other="7"/>
      <w:cols w:space="42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3C70C" w14:textId="77777777" w:rsidR="009C7CD7" w:rsidRDefault="009C7CD7" w:rsidP="00466073">
      <w:r>
        <w:separator/>
      </w:r>
    </w:p>
    <w:p w14:paraId="37880701" w14:textId="77777777" w:rsidR="009C7CD7" w:rsidRDefault="009C7CD7" w:rsidP="00466073"/>
    <w:p w14:paraId="78817D90" w14:textId="77777777" w:rsidR="009C7CD7" w:rsidRDefault="009C7CD7" w:rsidP="00466073"/>
  </w:endnote>
  <w:endnote w:type="continuationSeparator" w:id="0">
    <w:p w14:paraId="110CF49B" w14:textId="77777777" w:rsidR="009C7CD7" w:rsidRDefault="009C7CD7" w:rsidP="00466073">
      <w:r>
        <w:continuationSeparator/>
      </w:r>
    </w:p>
    <w:p w14:paraId="39108EB7" w14:textId="77777777" w:rsidR="009C7CD7" w:rsidRDefault="009C7CD7" w:rsidP="00466073"/>
    <w:p w14:paraId="4B3FC2FE" w14:textId="77777777" w:rsidR="009C7CD7" w:rsidRDefault="009C7CD7" w:rsidP="00466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D68B3" w14:textId="77777777" w:rsidR="00673F58" w:rsidRPr="0010469E" w:rsidRDefault="00673F58" w:rsidP="004616D4">
    <w:pPr>
      <w:jc w:val="center"/>
      <w:rPr>
        <w:rStyle w:val="ab"/>
      </w:rPr>
    </w:pPr>
    <w:r>
      <w:rPr>
        <w:rFonts w:hAnsi="メイリオ" w:cs="メイリオ"/>
        <w:noProof/>
        <w:szCs w:val="21"/>
      </w:rPr>
      <mc:AlternateContent>
        <mc:Choice Requires="wps">
          <w:drawing>
            <wp:anchor distT="0" distB="0" distL="114300" distR="114300" simplePos="0" relativeHeight="251663360" behindDoc="0" locked="0" layoutInCell="1" allowOverlap="1" wp14:anchorId="4C400C78" wp14:editId="502B29A4">
              <wp:simplePos x="0" y="0"/>
              <wp:positionH relativeFrom="column">
                <wp:posOffset>-151130</wp:posOffset>
              </wp:positionH>
              <wp:positionV relativeFrom="paragraph">
                <wp:posOffset>19685</wp:posOffset>
              </wp:positionV>
              <wp:extent cx="6840220" cy="36195"/>
              <wp:effectExtent l="0" t="0" r="0" b="190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36195"/>
                      </a:xfrm>
                      <a:prstGeom prst="rect">
                        <a:avLst/>
                      </a:prstGeom>
                      <a:solidFill>
                        <a:sysClr val="window" lastClr="FFFFFF">
                          <a:lumMod val="8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535F" id="正方形/長方形 8" o:spid="_x0000_s1026" style="position:absolute;left:0;text-align:left;margin-left:-11.9pt;margin-top:1.55pt;width:538.6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" fillcolor="#d9d9d9" stroked="f" strokeweight="2pt"/>
          </w:pict>
        </mc:Fallback>
      </mc:AlternateContent>
    </w:r>
    <w:r w:rsidRPr="0010469E">
      <w:rPr>
        <w:rStyle w:val="ab"/>
      </w:rPr>
      <w:fldChar w:fldCharType="begin"/>
    </w:r>
    <w:r w:rsidRPr="0010469E">
      <w:rPr>
        <w:rStyle w:val="ab"/>
      </w:rPr>
      <w:instrText xml:space="preserve"> PAGE </w:instrText>
    </w:r>
    <w:r w:rsidRPr="0010469E">
      <w:rPr>
        <w:rStyle w:val="ab"/>
      </w:rPr>
      <w:fldChar w:fldCharType="separate"/>
    </w:r>
    <w:r w:rsidR="003222B1">
      <w:rPr>
        <w:rStyle w:val="ab"/>
        <w:noProof/>
      </w:rPr>
      <w:t>6</w:t>
    </w:r>
    <w:r w:rsidRPr="0010469E">
      <w:rPr>
        <w:rStyle w:val="a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40B51" w14:textId="77777777" w:rsidR="00C33EB8" w:rsidRPr="0010469E" w:rsidRDefault="00C33EB8" w:rsidP="00C33EB8">
    <w:pPr>
      <w:jc w:val="center"/>
      <w:rPr>
        <w:rStyle w:val="ab"/>
      </w:rPr>
    </w:pPr>
    <w:r>
      <w:rPr>
        <w:rFonts w:hAnsi="メイリオ" w:cs="メイリオ"/>
        <w:noProof/>
        <w:szCs w:val="21"/>
      </w:rPr>
      <mc:AlternateContent>
        <mc:Choice Requires="wps">
          <w:drawing>
            <wp:anchor distT="0" distB="0" distL="114300" distR="114300" simplePos="0" relativeHeight="251670016" behindDoc="0" locked="0" layoutInCell="1" allowOverlap="1" wp14:anchorId="3B82E3B0" wp14:editId="2765B8CC">
              <wp:simplePos x="0" y="0"/>
              <wp:positionH relativeFrom="column">
                <wp:posOffset>-151130</wp:posOffset>
              </wp:positionH>
              <wp:positionV relativeFrom="paragraph">
                <wp:posOffset>19685</wp:posOffset>
              </wp:positionV>
              <wp:extent cx="6840220" cy="36195"/>
              <wp:effectExtent l="0" t="0" r="0" b="1905"/>
              <wp:wrapNone/>
              <wp:docPr id="1134667817" name="正方形/長方形 11346678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36195"/>
                      </a:xfrm>
                      <a:prstGeom prst="rect">
                        <a:avLst/>
                      </a:prstGeom>
                      <a:solidFill>
                        <a:sysClr val="window" lastClr="FFFFFF">
                          <a:lumMod val="8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BD70C" id="正方形/長方形 1134667817" o:spid="_x0000_s1026" style="position:absolute;left:0;text-align:left;margin-left:-11.9pt;margin-top:1.55pt;width:538.6pt;height: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" fillcolor="#d9d9d9" stroked="f" strokeweight="2pt"/>
          </w:pict>
        </mc:Fallback>
      </mc:AlternateContent>
    </w:r>
    <w:r w:rsidRPr="0010469E">
      <w:rPr>
        <w:rStyle w:val="ab"/>
      </w:rPr>
      <w:fldChar w:fldCharType="begin"/>
    </w:r>
    <w:r w:rsidRPr="0010469E">
      <w:rPr>
        <w:rStyle w:val="ab"/>
      </w:rPr>
      <w:instrText xml:space="preserve"> PAGE </w:instrText>
    </w:r>
    <w:r w:rsidRPr="0010469E">
      <w:rPr>
        <w:rStyle w:val="ab"/>
      </w:rPr>
      <w:fldChar w:fldCharType="separate"/>
    </w:r>
    <w:r>
      <w:rPr>
        <w:rStyle w:val="ab"/>
      </w:rPr>
      <w:t>2</w:t>
    </w:r>
    <w:r w:rsidRPr="0010469E">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717C0" w14:textId="77777777" w:rsidR="009C7CD7" w:rsidRDefault="009C7CD7" w:rsidP="00466073">
      <w:r>
        <w:separator/>
      </w:r>
    </w:p>
    <w:p w14:paraId="29A6D92C" w14:textId="77777777" w:rsidR="009C7CD7" w:rsidRDefault="009C7CD7" w:rsidP="00466073"/>
    <w:p w14:paraId="00E63E36" w14:textId="77777777" w:rsidR="009C7CD7" w:rsidRDefault="009C7CD7" w:rsidP="00466073"/>
  </w:footnote>
  <w:footnote w:type="continuationSeparator" w:id="0">
    <w:p w14:paraId="79B75E1D" w14:textId="77777777" w:rsidR="009C7CD7" w:rsidRDefault="009C7CD7" w:rsidP="00466073">
      <w:r>
        <w:continuationSeparator/>
      </w:r>
    </w:p>
    <w:p w14:paraId="0AA279E8" w14:textId="77777777" w:rsidR="009C7CD7" w:rsidRDefault="009C7CD7" w:rsidP="00466073"/>
    <w:p w14:paraId="162B82CA" w14:textId="77777777" w:rsidR="009C7CD7" w:rsidRDefault="009C7CD7" w:rsidP="00466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77440" w14:textId="7D49D015" w:rsidR="00673F58" w:rsidRPr="00B25804" w:rsidRDefault="000E7BCF" w:rsidP="00B25804">
    <w:pPr>
      <w:pStyle w:val="a8"/>
    </w:pPr>
    <w:r>
      <mc:AlternateContent>
        <mc:Choice Requires="wpg">
          <w:drawing>
            <wp:anchor distT="0" distB="0" distL="114300" distR="114300" simplePos="0" relativeHeight="251656192" behindDoc="0" locked="0" layoutInCell="1" allowOverlap="1" wp14:anchorId="0BB49D67" wp14:editId="2B0725C0">
              <wp:simplePos x="0" y="0"/>
              <wp:positionH relativeFrom="column">
                <wp:posOffset>-148590</wp:posOffset>
              </wp:positionH>
              <wp:positionV relativeFrom="paragraph">
                <wp:posOffset>165735</wp:posOffset>
              </wp:positionV>
              <wp:extent cx="6840220" cy="36195"/>
              <wp:effectExtent l="0" t="0" r="0" b="1905"/>
              <wp:wrapNone/>
              <wp:docPr id="504498844" name="グループ化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6840220" cy="36195"/>
                        <a:chOff x="0" y="0"/>
                        <a:chExt cx="6521450" cy="45085"/>
                      </a:xfrm>
                    </wpg:grpSpPr>
                    <wps:wsp>
                      <wps:cNvPr id="361616663" name="正方形/長方形 89"/>
                      <wps:cNvSpPr/>
                      <wps:spPr>
                        <a:xfrm>
                          <a:off x="0" y="0"/>
                          <a:ext cx="6521450" cy="45085"/>
                        </a:xfrm>
                        <a:prstGeom prst="rect">
                          <a:avLst/>
                        </a:prstGeom>
                        <a:solidFill>
                          <a:sysClr val="window" lastClr="FFFFFF">
                            <a:lumMod val="8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853760" name="正方形/長方形 11"/>
                      <wps:cNvSpPr/>
                      <wps:spPr>
                        <a:xfrm>
                          <a:off x="0" y="0"/>
                          <a:ext cx="1824355" cy="45085"/>
                        </a:xfrm>
                        <a:custGeom>
                          <a:avLst/>
                          <a:gdLst>
                            <a:gd name="connsiteX0" fmla="*/ 0 w 1799590"/>
                            <a:gd name="connsiteY0" fmla="*/ 0 h 35560"/>
                            <a:gd name="connsiteX1" fmla="*/ 1799590 w 1799590"/>
                            <a:gd name="connsiteY1" fmla="*/ 0 h 35560"/>
                            <a:gd name="connsiteX2" fmla="*/ 1799590 w 1799590"/>
                            <a:gd name="connsiteY2" fmla="*/ 35560 h 35560"/>
                            <a:gd name="connsiteX3" fmla="*/ 0 w 1799590"/>
                            <a:gd name="connsiteY3" fmla="*/ 35560 h 35560"/>
                            <a:gd name="connsiteX4" fmla="*/ 0 w 1799590"/>
                            <a:gd name="connsiteY4" fmla="*/ 0 h 35560"/>
                            <a:gd name="connsiteX0" fmla="*/ 0 w 1799590"/>
                            <a:gd name="connsiteY0" fmla="*/ 0 h 37643"/>
                            <a:gd name="connsiteX1" fmla="*/ 1799590 w 1799590"/>
                            <a:gd name="connsiteY1" fmla="*/ 0 h 37643"/>
                            <a:gd name="connsiteX2" fmla="*/ 1772512 w 1799590"/>
                            <a:gd name="connsiteY2" fmla="*/ 37643 h 37643"/>
                            <a:gd name="connsiteX3" fmla="*/ 0 w 1799590"/>
                            <a:gd name="connsiteY3" fmla="*/ 35560 h 37643"/>
                            <a:gd name="connsiteX4" fmla="*/ 0 w 1799590"/>
                            <a:gd name="connsiteY4" fmla="*/ 0 h 37643"/>
                            <a:gd name="connsiteX0" fmla="*/ 0 w 1799590"/>
                            <a:gd name="connsiteY0" fmla="*/ 0 h 37643"/>
                            <a:gd name="connsiteX1" fmla="*/ 1799590 w 1799590"/>
                            <a:gd name="connsiteY1" fmla="*/ 0 h 37643"/>
                            <a:gd name="connsiteX2" fmla="*/ 1768346 w 1799590"/>
                            <a:gd name="connsiteY2" fmla="*/ 37643 h 37643"/>
                            <a:gd name="connsiteX3" fmla="*/ 0 w 1799590"/>
                            <a:gd name="connsiteY3" fmla="*/ 35560 h 37643"/>
                            <a:gd name="connsiteX4" fmla="*/ 0 w 1799590"/>
                            <a:gd name="connsiteY4" fmla="*/ 0 h 37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99590" h="37643">
                              <a:moveTo>
                                <a:pt x="0" y="0"/>
                              </a:moveTo>
                              <a:lnTo>
                                <a:pt x="1799590" y="0"/>
                              </a:lnTo>
                              <a:lnTo>
                                <a:pt x="1768346" y="37643"/>
                              </a:lnTo>
                              <a:lnTo>
                                <a:pt x="0" y="35560"/>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AED5E" id="グループ化 97" o:spid="_x0000_s1026" style="position:absolute;left:0;text-align:left;margin-left:-11.7pt;margin-top:13.05pt;width:538.6pt;height:2.85pt;flip:y;z-index:251656192;mso-width-relative:margin;mso-height-relative:margin" coordsize="652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">
              <v:rect id="正方形/長方形 89" o:spid="_x0000_s1027" style="position:absolute;width:6521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" fillcolor="#d9d9d9" stroked="f" strokeweight="2pt"/>
              <v:shape id="正方形/長方形 11" o:spid="_x0000_s1028" style="position:absolute;width:18243;height:450;visibility:visible;mso-wrap-style:square;v-text-anchor:middle" coordsize="1799590,3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" path="m,l1799590,r-31244,37643l,35560,,xe" fillcolor="#4f81bd" stroked="f" strokeweight="2pt">
                <v:path arrowok="t" o:connecttype="custom" o:connectlocs="0,0;1824355,0;1792681,45085;0,42590;0,0" o:connectangles="0,0,0,0,0"/>
              </v:shape>
            </v:group>
          </w:pict>
        </mc:Fallback>
      </mc:AlternateContent>
    </w:r>
  </w:p>
  <w:p w14:paraId="2013BFA7" w14:textId="77777777" w:rsidR="00673F58" w:rsidRDefault="00673F58" w:rsidP="00B2580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3.5pt;height:53.5pt" o:bullet="t">
        <v:imagedata r:id="rId1" o:title="手順アイコン"/>
      </v:shape>
    </w:pict>
  </w:numPicBullet>
  <w:numPicBullet w:numPicBulletId="1">
    <w:pict>
      <v:shape id="_x0000_i1088" type="#_x0000_t75" style="width:43.5pt;height:14pt" o:bullet="t">
        <v:imagedata r:id="rId2" o:title="menu2"/>
      </v:shape>
    </w:pict>
  </w:numPicBullet>
  <w:numPicBullet w:numPicBulletId="2">
    <w:pict>
      <v:shape id="_x0000_i1089" type="#_x0000_t75" style="width:57pt;height:25.5pt" o:bullet="t">
        <v:imagedata r:id="rId3" o:title="注意"/>
      </v:shape>
    </w:pict>
  </w:numPicBullet>
  <w:numPicBullet w:numPicBulletId="3">
    <w:pict>
      <v:shape id="_x0000_i1090" type="#_x0000_t75" style="width:57pt;height:25.5pt" o:bullet="t">
        <v:imagedata r:id="rId4" o:title="重要"/>
      </v:shape>
    </w:pict>
  </w:numPicBullet>
  <w:numPicBullet w:numPicBulletId="4">
    <w:pict>
      <v:shape id="_x0000_i1091" type="#_x0000_t75" style="width:57pt;height:25.5pt" o:bullet="t">
        <v:imagedata r:id="rId5" o:title="関連"/>
      </v:shape>
    </w:pict>
  </w:numPicBullet>
  <w:numPicBullet w:numPicBulletId="5">
    <w:pict>
      <v:shape id="_x0000_i1092" type="#_x0000_t75" style="width:57pt;height:25.5pt" o:bullet="t">
        <v:imagedata r:id="rId6" o:title="注意13p"/>
      </v:shape>
    </w:pict>
  </w:numPicBullet>
  <w:numPicBullet w:numPicBulletId="6">
    <w:pict>
      <v:shape id="_x0000_i1093" type="#_x0000_t75" style="width:57pt;height:25.5pt" o:bullet="t">
        <v:imagedata r:id="rId7" o:title="重要13p"/>
      </v:shape>
    </w:pict>
  </w:numPicBullet>
  <w:numPicBullet w:numPicBulletId="7">
    <w:pict>
      <v:shape id="_x0000_i1094" type="#_x0000_t75" style="width:57pt;height:25.5pt" o:bullet="t">
        <v:imagedata r:id="rId8" o:title="関連13p"/>
      </v:shape>
    </w:pict>
  </w:numPicBullet>
  <w:numPicBullet w:numPicBulletId="8">
    <w:pict>
      <v:shape id="_x0000_i1095" type="#_x0000_t75" style="width:57pt;height:25.5pt" o:bullet="t">
        <v:imagedata r:id="rId9" o:title="メモgray_13p"/>
      </v:shape>
    </w:pict>
  </w:numPicBullet>
  <w:numPicBullet w:numPicBulletId="9">
    <w:pict>
      <v:shape id="_x0000_i1096" type="#_x0000_t75" style="width:123pt;height:55.5pt" o:bullet="t">
        <v:imagedata r:id="rId10" o:title="制限事項"/>
      </v:shape>
    </w:pict>
  </w:numPicBullet>
  <w:numPicBullet w:numPicBulletId="10">
    <w:pict>
      <v:shape id="_x0000_i1097" type="#_x0000_t75" style="width:160.5pt;height:115pt" o:bullet="t">
        <v:imagedata r:id="rId11" o:title="QAアイコン"/>
      </v:shape>
    </w:pict>
  </w:numPicBullet>
  <w:abstractNum w:abstractNumId="0" w15:restartNumberingAfterBreak="0">
    <w:nsid w:val="FFFFFF7C"/>
    <w:multiLevelType w:val="singleLevel"/>
    <w:tmpl w:val="8DEE530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B44C00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761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C984EF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2B867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B78DDE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7B4A9E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A68980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E064D936"/>
    <w:lvl w:ilvl="0">
      <w:start w:val="1"/>
      <w:numFmt w:val="decimal"/>
      <w:lvlText w:val="%1."/>
      <w:lvlJc w:val="left"/>
      <w:pPr>
        <w:tabs>
          <w:tab w:val="num" w:pos="360"/>
        </w:tabs>
        <w:ind w:left="360" w:hangingChars="200" w:hanging="360"/>
      </w:pPr>
    </w:lvl>
  </w:abstractNum>
  <w:abstractNum w:abstractNumId="9" w15:restartNumberingAfterBreak="0">
    <w:nsid w:val="05B223D4"/>
    <w:multiLevelType w:val="hybridMultilevel"/>
    <w:tmpl w:val="D9FC15B0"/>
    <w:lvl w:ilvl="0" w:tplc="878EDB44">
      <w:start w:val="1"/>
      <w:numFmt w:val="bullet"/>
      <w:pStyle w:val="MJS-"/>
      <w:lvlText w:val=""/>
      <w:lvlJc w:val="righ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86712D5"/>
    <w:multiLevelType w:val="multilevel"/>
    <w:tmpl w:val="949CC1E2"/>
    <w:lvl w:ilvl="0">
      <w:start w:val="1"/>
      <w:numFmt w:val="bullet"/>
      <w:pStyle w:val="MJSQAA"/>
      <w:lvlText w:val="A"/>
      <w:lvlJc w:val="left"/>
      <w:pPr>
        <w:tabs>
          <w:tab w:val="num" w:pos="766"/>
        </w:tabs>
        <w:ind w:left="766" w:hanging="341"/>
      </w:pPr>
      <w:rPr>
        <w:rFonts w:ascii="メイリオ" w:eastAsia="メイリオ" w:hAnsi="メイリオ" w:hint="eastAsia"/>
        <w:b/>
        <w:i w:val="0"/>
        <w:color w:val="8EAADB"/>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099E13AA"/>
    <w:multiLevelType w:val="hybridMultilevel"/>
    <w:tmpl w:val="0EB6AF20"/>
    <w:lvl w:ilvl="0" w:tplc="DF7C2DEC">
      <w:start w:val="1"/>
      <w:numFmt w:val="bullet"/>
      <w:pStyle w:val="MJS"/>
      <w:lvlText w:val=""/>
      <w:lvlJc w:val="left"/>
      <w:pPr>
        <w:ind w:left="930" w:hanging="420"/>
      </w:pPr>
      <w:rPr>
        <w:rFonts w:ascii="Wingdings" w:eastAsia="ＭＳ ゴシック" w:hAnsi="Wingdings" w:hint="default"/>
        <w:b/>
        <w:i w:val="0"/>
        <w:strike w:val="0"/>
        <w:color w:val="316CAE"/>
        <w:sz w:val="20"/>
        <w:u w:val="none"/>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12" w15:restartNumberingAfterBreak="0">
    <w:nsid w:val="0B88083A"/>
    <w:multiLevelType w:val="hybridMultilevel"/>
    <w:tmpl w:val="F0487DA2"/>
    <w:lvl w:ilvl="0" w:tplc="3CB8BD7A">
      <w:start w:val="1"/>
      <w:numFmt w:val="bullet"/>
      <w:pStyle w:val="MJS0"/>
      <w:lvlText w:val=""/>
      <w:lvlPicBulletId w:val="6"/>
      <w:lvlJc w:val="left"/>
      <w:pPr>
        <w:ind w:left="420"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C152565"/>
    <w:multiLevelType w:val="hybridMultilevel"/>
    <w:tmpl w:val="5A725FEC"/>
    <w:lvl w:ilvl="0" w:tplc="61DA5AC6">
      <w:start w:val="1"/>
      <w:numFmt w:val="bullet"/>
      <w:pStyle w:val="MJS-0"/>
      <w:lvlText w:val=""/>
      <w:lvlPicBulletId w:val="3"/>
      <w:lvlJc w:val="left"/>
      <w:pPr>
        <w:ind w:left="885" w:hanging="420"/>
      </w:pPr>
      <w:rPr>
        <w:rFonts w:ascii="Symbol" w:hAnsi="Symbol" w:hint="default"/>
        <w:color w:val="auto"/>
        <w:sz w:val="36"/>
        <w:szCs w:val="3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1B61D53"/>
    <w:multiLevelType w:val="multilevel"/>
    <w:tmpl w:val="B5561FF2"/>
    <w:lvl w:ilvl="0">
      <w:numFmt w:val="bullet"/>
      <w:pStyle w:val="MJS1"/>
      <w:lvlText w:val="●"/>
      <w:lvlJc w:val="left"/>
      <w:pPr>
        <w:ind w:left="624" w:hanging="170"/>
      </w:pPr>
      <w:rPr>
        <w:rFonts w:ascii="メイリオ" w:eastAsia="メイリオ" w:hAnsi="メイリオ" w:hint="eastAsia"/>
        <w:color w:val="auto"/>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2591971"/>
    <w:multiLevelType w:val="hybridMultilevel"/>
    <w:tmpl w:val="9418E486"/>
    <w:lvl w:ilvl="0" w:tplc="ADC875FE">
      <w:start w:val="1"/>
      <w:numFmt w:val="bullet"/>
      <w:pStyle w:val="MJS-1"/>
      <w:lvlText w:val=""/>
      <w:lvlPicBulletId w:val="2"/>
      <w:lvlJc w:val="left"/>
      <w:pPr>
        <w:ind w:left="420" w:hanging="420"/>
      </w:pPr>
      <w:rPr>
        <w:rFonts w:ascii="Symbol" w:hAnsi="Symbol" w:hint="default"/>
        <w:color w:val="auto"/>
        <w:sz w:val="36"/>
        <w:szCs w:val="3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5C84449"/>
    <w:multiLevelType w:val="multilevel"/>
    <w:tmpl w:val="BEC4F238"/>
    <w:lvl w:ilvl="0">
      <w:numFmt w:val="bullet"/>
      <w:pStyle w:val="MJS2"/>
      <w:lvlText w:val=""/>
      <w:lvlJc w:val="left"/>
      <w:pPr>
        <w:ind w:left="680" w:hanging="255"/>
      </w:pPr>
      <w:rPr>
        <w:rFonts w:ascii="Wingdings" w:hAnsi="Wingdings" w:hint="default"/>
        <w:position w:val="-2"/>
        <w:sz w:val="26"/>
        <w:lang w:val="en-US"/>
      </w:rPr>
    </w:lvl>
    <w:lvl w:ilvl="1">
      <w:start w:val="1"/>
      <w:numFmt w:val="bullet"/>
      <w:lvlText w:val=""/>
      <w:lvlJc w:val="left"/>
      <w:pPr>
        <w:ind w:left="1237" w:hanging="420"/>
      </w:pPr>
      <w:rPr>
        <w:rFonts w:ascii="Wingdings" w:hAnsi="Wingdings" w:hint="default"/>
      </w:rPr>
    </w:lvl>
    <w:lvl w:ilvl="2">
      <w:start w:val="1"/>
      <w:numFmt w:val="bullet"/>
      <w:lvlText w:val=""/>
      <w:lvlJc w:val="left"/>
      <w:pPr>
        <w:ind w:left="1657" w:hanging="420"/>
      </w:pPr>
      <w:rPr>
        <w:rFonts w:ascii="Wingdings" w:hAnsi="Wingdings" w:hint="default"/>
      </w:rPr>
    </w:lvl>
    <w:lvl w:ilvl="3">
      <w:start w:val="1"/>
      <w:numFmt w:val="bullet"/>
      <w:lvlText w:val=""/>
      <w:lvlJc w:val="left"/>
      <w:pPr>
        <w:ind w:left="2077" w:hanging="420"/>
      </w:pPr>
      <w:rPr>
        <w:rFonts w:ascii="Wingdings" w:hAnsi="Wingdings" w:hint="default"/>
      </w:rPr>
    </w:lvl>
    <w:lvl w:ilvl="4">
      <w:start w:val="1"/>
      <w:numFmt w:val="bullet"/>
      <w:lvlText w:val=""/>
      <w:lvlJc w:val="left"/>
      <w:pPr>
        <w:ind w:left="2497" w:hanging="420"/>
      </w:pPr>
      <w:rPr>
        <w:rFonts w:ascii="Wingdings" w:hAnsi="Wingdings" w:hint="default"/>
      </w:rPr>
    </w:lvl>
    <w:lvl w:ilvl="5">
      <w:start w:val="1"/>
      <w:numFmt w:val="bullet"/>
      <w:lvlText w:val=""/>
      <w:lvlJc w:val="left"/>
      <w:pPr>
        <w:ind w:left="2917" w:hanging="420"/>
      </w:pPr>
      <w:rPr>
        <w:rFonts w:ascii="Wingdings" w:hAnsi="Wingdings" w:hint="default"/>
      </w:rPr>
    </w:lvl>
    <w:lvl w:ilvl="6">
      <w:start w:val="1"/>
      <w:numFmt w:val="bullet"/>
      <w:lvlText w:val=""/>
      <w:lvlJc w:val="left"/>
      <w:pPr>
        <w:ind w:left="3337" w:hanging="420"/>
      </w:pPr>
      <w:rPr>
        <w:rFonts w:ascii="Wingdings" w:hAnsi="Wingdings" w:hint="default"/>
      </w:rPr>
    </w:lvl>
    <w:lvl w:ilvl="7">
      <w:start w:val="1"/>
      <w:numFmt w:val="bullet"/>
      <w:lvlText w:val=""/>
      <w:lvlJc w:val="left"/>
      <w:pPr>
        <w:ind w:left="3757" w:hanging="420"/>
      </w:pPr>
      <w:rPr>
        <w:rFonts w:ascii="Wingdings" w:hAnsi="Wingdings" w:hint="default"/>
      </w:rPr>
    </w:lvl>
    <w:lvl w:ilvl="8">
      <w:start w:val="1"/>
      <w:numFmt w:val="bullet"/>
      <w:lvlText w:val=""/>
      <w:lvlJc w:val="left"/>
      <w:pPr>
        <w:ind w:left="4177" w:hanging="420"/>
      </w:pPr>
      <w:rPr>
        <w:rFonts w:ascii="Wingdings" w:hAnsi="Wingdings" w:hint="default"/>
      </w:rPr>
    </w:lvl>
  </w:abstractNum>
  <w:abstractNum w:abstractNumId="17" w15:restartNumberingAfterBreak="0">
    <w:nsid w:val="17C6475A"/>
    <w:multiLevelType w:val="hybridMultilevel"/>
    <w:tmpl w:val="DAF0ED40"/>
    <w:lvl w:ilvl="0" w:tplc="56509A18">
      <w:start w:val="1"/>
      <w:numFmt w:val="bullet"/>
      <w:pStyle w:val="MJS3"/>
      <w:lvlText w:val=""/>
      <w:lvlPicBulletId w:val="7"/>
      <w:lvlJc w:val="left"/>
      <w:pPr>
        <w:ind w:left="885"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CA81A6F"/>
    <w:multiLevelType w:val="multilevel"/>
    <w:tmpl w:val="D958AE22"/>
    <w:lvl w:ilvl="0">
      <w:start w:val="1"/>
      <w:numFmt w:val="bullet"/>
      <w:pStyle w:val="MJS-2"/>
      <w:lvlText w:val=""/>
      <w:lvlJc w:val="left"/>
      <w:pPr>
        <w:tabs>
          <w:tab w:val="num" w:pos="510"/>
        </w:tabs>
        <w:ind w:left="510" w:hanging="226"/>
      </w:pPr>
      <w:rPr>
        <w:rFonts w:ascii="Wingdings" w:eastAsia="メイリオ" w:hAnsi="Wingdings" w:hint="default"/>
      </w:rPr>
    </w:lvl>
    <w:lvl w:ilvl="1">
      <w:numFmt w:val="bullet"/>
      <w:lvlText w:val="・"/>
      <w:lvlJc w:val="left"/>
      <w:pPr>
        <w:tabs>
          <w:tab w:val="num" w:pos="510"/>
        </w:tabs>
        <w:ind w:left="510" w:hanging="226"/>
      </w:pPr>
      <w:rPr>
        <w:rFonts w:ascii="メイリオ" w:eastAsia="メイリオ" w:hAnsi="メイリオ"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1D184F1A"/>
    <w:multiLevelType w:val="hybridMultilevel"/>
    <w:tmpl w:val="D9284EF4"/>
    <w:lvl w:ilvl="0" w:tplc="47223860">
      <w:start w:val="1"/>
      <w:numFmt w:val="bullet"/>
      <w:lvlText w:val=""/>
      <w:lvlPicBulletId w:val="9"/>
      <w:lvlJc w:val="left"/>
      <w:pPr>
        <w:ind w:left="885" w:hanging="420"/>
      </w:pPr>
      <w:rPr>
        <w:rFonts w:ascii="Symbol" w:hAnsi="Symbol" w:hint="default"/>
        <w:color w:val="auto"/>
        <w:sz w:val="36"/>
        <w:szCs w:val="3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3117D57"/>
    <w:multiLevelType w:val="multilevel"/>
    <w:tmpl w:val="A58430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position w:val="-4"/>
        <w:sz w:val="32"/>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7EF3784"/>
    <w:multiLevelType w:val="hybridMultilevel"/>
    <w:tmpl w:val="13B0CB2C"/>
    <w:lvl w:ilvl="0" w:tplc="E3C0DB1C">
      <w:numFmt w:val="bullet"/>
      <w:lvlText w:val="●"/>
      <w:lvlJc w:val="left"/>
      <w:pPr>
        <w:ind w:left="757" w:hanging="360"/>
      </w:pPr>
      <w:rPr>
        <w:rFonts w:ascii="メイリオ" w:eastAsia="メイリオ" w:hAnsi="メイリオ" w:cs="メイリオ" w:hint="eastAsia"/>
        <w:lang w:val="en-US"/>
      </w:rPr>
    </w:lvl>
    <w:lvl w:ilvl="1" w:tplc="0409000B" w:tentative="1">
      <w:start w:val="1"/>
      <w:numFmt w:val="bullet"/>
      <w:lvlText w:val=""/>
      <w:lvlJc w:val="left"/>
      <w:pPr>
        <w:ind w:left="1237" w:hanging="420"/>
      </w:pPr>
      <w:rPr>
        <w:rFonts w:ascii="Wingdings" w:hAnsi="Wingdings" w:hint="default"/>
      </w:rPr>
    </w:lvl>
    <w:lvl w:ilvl="2" w:tplc="0409000D"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B" w:tentative="1">
      <w:start w:val="1"/>
      <w:numFmt w:val="bullet"/>
      <w:lvlText w:val=""/>
      <w:lvlJc w:val="left"/>
      <w:pPr>
        <w:ind w:left="2497" w:hanging="420"/>
      </w:pPr>
      <w:rPr>
        <w:rFonts w:ascii="Wingdings" w:hAnsi="Wingdings" w:hint="default"/>
      </w:rPr>
    </w:lvl>
    <w:lvl w:ilvl="5" w:tplc="0409000D"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B" w:tentative="1">
      <w:start w:val="1"/>
      <w:numFmt w:val="bullet"/>
      <w:lvlText w:val=""/>
      <w:lvlJc w:val="left"/>
      <w:pPr>
        <w:ind w:left="3757" w:hanging="420"/>
      </w:pPr>
      <w:rPr>
        <w:rFonts w:ascii="Wingdings" w:hAnsi="Wingdings" w:hint="default"/>
      </w:rPr>
    </w:lvl>
    <w:lvl w:ilvl="8" w:tplc="0409000D" w:tentative="1">
      <w:start w:val="1"/>
      <w:numFmt w:val="bullet"/>
      <w:lvlText w:val=""/>
      <w:lvlJc w:val="left"/>
      <w:pPr>
        <w:ind w:left="4177" w:hanging="420"/>
      </w:pPr>
      <w:rPr>
        <w:rFonts w:ascii="Wingdings" w:hAnsi="Wingdings" w:hint="default"/>
      </w:rPr>
    </w:lvl>
  </w:abstractNum>
  <w:abstractNum w:abstractNumId="22" w15:restartNumberingAfterBreak="0">
    <w:nsid w:val="2DF12DE6"/>
    <w:multiLevelType w:val="hybridMultilevel"/>
    <w:tmpl w:val="F61634A6"/>
    <w:lvl w:ilvl="0" w:tplc="33A0DDD6">
      <w:start w:val="1"/>
      <w:numFmt w:val="bullet"/>
      <w:pStyle w:val="MJS4"/>
      <w:lvlText w:val=""/>
      <w:lvlPicBulletId w:val="8"/>
      <w:lvlJc w:val="left"/>
      <w:pPr>
        <w:ind w:left="885"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2287337"/>
    <w:multiLevelType w:val="multilevel"/>
    <w:tmpl w:val="4AA64734"/>
    <w:lvl w:ilvl="0">
      <w:start w:val="1"/>
      <w:numFmt w:val="bullet"/>
      <w:pStyle w:val="MJSQA"/>
      <w:suff w:val="nothing"/>
      <w:lvlText w:val=""/>
      <w:lvlPicBulletId w:val="10"/>
      <w:lvlJc w:val="left"/>
      <w:pPr>
        <w:ind w:left="440" w:hanging="440"/>
      </w:pPr>
      <w:rPr>
        <w:rFonts w:ascii="Symbol" w:hAnsi="Symbol" w:hint="default"/>
        <w:color w:val="auto"/>
        <w:sz w:val="72"/>
        <w:szCs w:val="7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34641A9D"/>
    <w:multiLevelType w:val="hybridMultilevel"/>
    <w:tmpl w:val="613C9A7A"/>
    <w:lvl w:ilvl="0" w:tplc="B192E2BA">
      <w:start w:val="1"/>
      <w:numFmt w:val="bullet"/>
      <w:pStyle w:val="MJS-3"/>
      <w:lvlText w:val=""/>
      <w:lvlPicBulletId w:val="4"/>
      <w:lvlJc w:val="left"/>
      <w:pPr>
        <w:ind w:left="420" w:hanging="420"/>
      </w:pPr>
      <w:rPr>
        <w:rFonts w:ascii="Symbol" w:hAnsi="Symbol" w:hint="default"/>
        <w:color w:val="auto"/>
        <w:sz w:val="36"/>
        <w:szCs w:val="3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501254E"/>
    <w:multiLevelType w:val="multilevel"/>
    <w:tmpl w:val="CB2E4FE6"/>
    <w:lvl w:ilvl="0">
      <w:start w:val="1"/>
      <w:numFmt w:val="bullet"/>
      <w:lvlText w:val=""/>
      <w:lvlJc w:val="left"/>
      <w:pPr>
        <w:ind w:left="420" w:hanging="420"/>
      </w:pPr>
      <w:rPr>
        <w:rFonts w:ascii="Wingdings" w:hAnsi="Wingdings" w:hint="default"/>
      </w:rPr>
    </w:lvl>
    <w:lvl w:ilvl="1">
      <w:start w:val="1"/>
      <w:numFmt w:val="bullet"/>
      <w:pStyle w:val="4"/>
      <w:lvlText w:val=""/>
      <w:lvlJc w:val="left"/>
      <w:pPr>
        <w:ind w:left="680" w:hanging="283"/>
      </w:pPr>
      <w:rPr>
        <w:rFonts w:ascii="Wingdings" w:hAnsi="Wingdings" w:hint="default"/>
        <w:position w:val="-2"/>
        <w:sz w:val="28"/>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8D51228"/>
    <w:multiLevelType w:val="multilevel"/>
    <w:tmpl w:val="B56EBC16"/>
    <w:lvl w:ilvl="0">
      <w:start w:val="1"/>
      <w:numFmt w:val="bullet"/>
      <w:pStyle w:val="MJS-QA"/>
      <w:suff w:val="nothing"/>
      <w:lvlText w:val=""/>
      <w:lvlPicBulletId w:val="10"/>
      <w:lvlJc w:val="left"/>
      <w:pPr>
        <w:ind w:left="440" w:hanging="440"/>
      </w:pPr>
      <w:rPr>
        <w:rFonts w:ascii="Symbol" w:hAnsi="Symbol" w:hint="default"/>
        <w:color w:val="auto"/>
        <w:position w:val="-6"/>
        <w:sz w:val="48"/>
        <w:szCs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7" w15:restartNumberingAfterBreak="0">
    <w:nsid w:val="39384E4C"/>
    <w:multiLevelType w:val="hybridMultilevel"/>
    <w:tmpl w:val="DDE662E6"/>
    <w:lvl w:ilvl="0" w:tplc="7AF6A25E">
      <w:start w:val="1"/>
      <w:numFmt w:val="bullet"/>
      <w:pStyle w:val="MJS-4"/>
      <w:lvlText w:val=""/>
      <w:lvlJc w:val="righ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BBC64E8"/>
    <w:multiLevelType w:val="hybridMultilevel"/>
    <w:tmpl w:val="6F860888"/>
    <w:lvl w:ilvl="0" w:tplc="9F282990">
      <w:start w:val="1"/>
      <w:numFmt w:val="bullet"/>
      <w:pStyle w:val="MJS5"/>
      <w:lvlText w:val=""/>
      <w:lvlPicBulletId w:val="1"/>
      <w:lvlJc w:val="left"/>
      <w:pPr>
        <w:ind w:left="420" w:hanging="420"/>
      </w:pPr>
      <w:rPr>
        <w:rFonts w:ascii="Symbol" w:hAnsi="Symbol" w:hint="default"/>
        <w:color w:val="auto"/>
        <w:sz w:val="32"/>
        <w:szCs w:val="3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3D7E4E4C"/>
    <w:multiLevelType w:val="hybridMultilevel"/>
    <w:tmpl w:val="BEB004D0"/>
    <w:lvl w:ilvl="0" w:tplc="0CE4E6E8">
      <w:start w:val="1"/>
      <w:numFmt w:val="bullet"/>
      <w:pStyle w:val="MJS6"/>
      <w:lvlText w:val=""/>
      <w:lvlPicBulletId w:val="5"/>
      <w:lvlJc w:val="left"/>
      <w:pPr>
        <w:ind w:left="885"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4E057BC"/>
    <w:multiLevelType w:val="multilevel"/>
    <w:tmpl w:val="4DCA9412"/>
    <w:lvl w:ilvl="0">
      <w:start w:val="1"/>
      <w:numFmt w:val="decimal"/>
      <w:lvlRestart w:val="0"/>
      <w:pStyle w:val="MJS-5"/>
      <w:suff w:val="nothing"/>
      <w:lvlText w:val="第%1章"/>
      <w:lvlJc w:val="left"/>
      <w:pPr>
        <w:ind w:left="284" w:hanging="284"/>
      </w:pPr>
      <w:rPr>
        <w:rFonts w:ascii="メイリオ" w:eastAsia="メイリオ" w:hAnsi="Arial" w:hint="eastAsia"/>
        <w:b/>
        <w:i w:val="0"/>
        <w:color w:val="92CDDC"/>
        <w:sz w:val="120"/>
      </w:rPr>
    </w:lvl>
    <w:lvl w:ilvl="1">
      <w:start w:val="1"/>
      <w:numFmt w:val="decimal"/>
      <w:pStyle w:val="1"/>
      <w:lvlText w:val="%1.%2"/>
      <w:lvlJc w:val="left"/>
      <w:pPr>
        <w:tabs>
          <w:tab w:val="num" w:pos="1134"/>
        </w:tabs>
        <w:ind w:left="1134" w:hanging="1049"/>
      </w:pPr>
      <w:rPr>
        <w:rFonts w:ascii="メイリオ" w:eastAsia="メイリオ" w:hAnsi="Arial" w:hint="eastAsia"/>
        <w:b/>
        <w:i w:val="0"/>
        <w:color w:val="auto"/>
        <w:sz w:val="32"/>
      </w:rPr>
    </w:lvl>
    <w:lvl w:ilvl="2">
      <w:start w:val="1"/>
      <w:numFmt w:val="decimal"/>
      <w:pStyle w:val="2"/>
      <w:lvlText w:val="%1.%2.%3"/>
      <w:lvlJc w:val="left"/>
      <w:pPr>
        <w:tabs>
          <w:tab w:val="num" w:pos="1304"/>
        </w:tabs>
        <w:ind w:left="1304" w:hanging="1134"/>
      </w:pPr>
      <w:rPr>
        <w:rFonts w:ascii="メイリオ" w:eastAsia="メイリオ" w:hAnsi="Arial" w:hint="eastAsia"/>
        <w:b/>
        <w:i w:val="0"/>
        <w:color w:val="1F497D"/>
        <w:sz w:val="28"/>
      </w:rPr>
    </w:lvl>
    <w:lvl w:ilvl="3">
      <w:start w:val="1"/>
      <w:numFmt w:val="decimal"/>
      <w:pStyle w:val="3"/>
      <w:lvlText w:val="%1.%2.%3.%4"/>
      <w:lvlJc w:val="left"/>
      <w:pPr>
        <w:tabs>
          <w:tab w:val="num" w:pos="1588"/>
        </w:tabs>
        <w:ind w:left="1588" w:hanging="1191"/>
      </w:pPr>
      <w:rPr>
        <w:rFonts w:ascii="メイリオ" w:eastAsia="メイリオ" w:hint="eastAsia"/>
      </w:rPr>
    </w:lvl>
    <w:lvl w:ilvl="4">
      <w:start w:val="1"/>
      <w:numFmt w:val="none"/>
      <w:lvlText w:val=""/>
      <w:lvlJc w:val="left"/>
      <w:pPr>
        <w:ind w:left="2100" w:hanging="420"/>
      </w:pPr>
      <w:rPr>
        <w:rFonts w:ascii="メイリオ" w:eastAsia="メイリオ" w:hint="eastAsia"/>
        <w:sz w:val="22"/>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562B709B"/>
    <w:multiLevelType w:val="multilevel"/>
    <w:tmpl w:val="44F6FE22"/>
    <w:lvl w:ilvl="0">
      <w:start w:val="1"/>
      <w:numFmt w:val="bullet"/>
      <w:pStyle w:val="MJSQAQ"/>
      <w:lvlText w:val="Q"/>
      <w:lvlJc w:val="left"/>
      <w:pPr>
        <w:ind w:left="340" w:hanging="340"/>
      </w:pPr>
      <w:rPr>
        <w:rFonts w:ascii="メイリオ" w:eastAsia="メイリオ" w:hAnsi="メイリオ" w:hint="eastAsia"/>
        <w:b/>
        <w:i w:val="0"/>
        <w:color w:val="246A98"/>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5C5E49D8"/>
    <w:multiLevelType w:val="multilevel"/>
    <w:tmpl w:val="BF442ED4"/>
    <w:lvl w:ilvl="0">
      <w:start w:val="1"/>
      <w:numFmt w:val="bullet"/>
      <w:pStyle w:val="a"/>
      <w:lvlText w:val=""/>
      <w:lvlJc w:val="left"/>
      <w:pPr>
        <w:ind w:left="624" w:hanging="227"/>
      </w:pPr>
      <w:rPr>
        <w:rFonts w:ascii="Wingdings" w:hAnsi="Wingdings" w:hint="default"/>
        <w:color w:val="4F81BD"/>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626F1AA0"/>
    <w:multiLevelType w:val="hybridMultilevel"/>
    <w:tmpl w:val="21F2907C"/>
    <w:lvl w:ilvl="0" w:tplc="534CF8B4">
      <w:start w:val="1"/>
      <w:numFmt w:val="bullet"/>
      <w:pStyle w:val="MJS-6"/>
      <w:lvlText w:val=""/>
      <w:lvlPicBulletId w:val="0"/>
      <w:lvlJc w:val="left"/>
      <w:pPr>
        <w:ind w:left="885" w:hanging="420"/>
      </w:pPr>
      <w:rPr>
        <w:rFonts w:ascii="Symbol" w:hAnsi="Symbol" w:hint="default"/>
        <w:color w:val="auto"/>
        <w:sz w:val="76"/>
        <w:szCs w:val="7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43928E1"/>
    <w:multiLevelType w:val="multilevel"/>
    <w:tmpl w:val="36CE0BF8"/>
    <w:styleLink w:val="30"/>
    <w:lvl w:ilvl="0">
      <w:start w:val="1"/>
      <w:numFmt w:val="decimalEnclosedCircle"/>
      <w:lvlText w:val="%1"/>
      <w:lvlJc w:val="left"/>
      <w:pPr>
        <w:ind w:left="709" w:hanging="420"/>
      </w:pPr>
      <w:rPr>
        <w:rFonts w:eastAsia="メイリオ" w:hint="eastAsia"/>
        <w:b/>
        <w:i w:val="0"/>
        <w:color w:val="1F497D"/>
        <w:sz w:val="20"/>
      </w:rPr>
    </w:lvl>
    <w:lvl w:ilvl="1">
      <w:start w:val="1"/>
      <w:numFmt w:val="aiueoFullWidth"/>
      <w:lvlText w:val="(%2)"/>
      <w:lvlJc w:val="left"/>
      <w:pPr>
        <w:ind w:left="1124" w:hanging="420"/>
      </w:pPr>
      <w:rPr>
        <w:rFonts w:hint="eastAsia"/>
      </w:rPr>
    </w:lvl>
    <w:lvl w:ilvl="2">
      <w:start w:val="1"/>
      <w:numFmt w:val="decimalEnclosedCircle"/>
      <w:lvlText w:val="%3"/>
      <w:lvlJc w:val="left"/>
      <w:pPr>
        <w:ind w:left="1544" w:hanging="420"/>
      </w:pPr>
      <w:rPr>
        <w:rFonts w:hint="eastAsia"/>
      </w:rPr>
    </w:lvl>
    <w:lvl w:ilvl="3">
      <w:start w:val="1"/>
      <w:numFmt w:val="decimal"/>
      <w:lvlText w:val="%4."/>
      <w:lvlJc w:val="left"/>
      <w:pPr>
        <w:ind w:left="1964" w:hanging="420"/>
      </w:pPr>
      <w:rPr>
        <w:rFonts w:hint="eastAsia"/>
      </w:rPr>
    </w:lvl>
    <w:lvl w:ilvl="4">
      <w:start w:val="1"/>
      <w:numFmt w:val="aiueoFullWidth"/>
      <w:lvlText w:val="(%5)"/>
      <w:lvlJc w:val="left"/>
      <w:pPr>
        <w:ind w:left="2384" w:hanging="420"/>
      </w:pPr>
      <w:rPr>
        <w:rFonts w:hint="eastAsia"/>
      </w:rPr>
    </w:lvl>
    <w:lvl w:ilvl="5">
      <w:start w:val="1"/>
      <w:numFmt w:val="decimalEnclosedCircle"/>
      <w:lvlText w:val="%6"/>
      <w:lvlJc w:val="left"/>
      <w:pPr>
        <w:ind w:left="2804" w:hanging="420"/>
      </w:pPr>
      <w:rPr>
        <w:rFonts w:hint="eastAsia"/>
      </w:rPr>
    </w:lvl>
    <w:lvl w:ilvl="6">
      <w:start w:val="1"/>
      <w:numFmt w:val="decimal"/>
      <w:lvlText w:val="%7."/>
      <w:lvlJc w:val="left"/>
      <w:pPr>
        <w:ind w:left="3224" w:hanging="420"/>
      </w:pPr>
      <w:rPr>
        <w:rFonts w:hint="eastAsia"/>
      </w:rPr>
    </w:lvl>
    <w:lvl w:ilvl="7">
      <w:start w:val="1"/>
      <w:numFmt w:val="aiueoFullWidth"/>
      <w:lvlText w:val="(%8)"/>
      <w:lvlJc w:val="left"/>
      <w:pPr>
        <w:ind w:left="3644" w:hanging="420"/>
      </w:pPr>
      <w:rPr>
        <w:rFonts w:hint="eastAsia"/>
      </w:rPr>
    </w:lvl>
    <w:lvl w:ilvl="8">
      <w:start w:val="1"/>
      <w:numFmt w:val="decimalEnclosedCircle"/>
      <w:lvlText w:val="%9"/>
      <w:lvlJc w:val="left"/>
      <w:pPr>
        <w:ind w:left="4064" w:hanging="420"/>
      </w:pPr>
      <w:rPr>
        <w:rFonts w:hint="eastAsia"/>
      </w:rPr>
    </w:lvl>
  </w:abstractNum>
  <w:abstractNum w:abstractNumId="35" w15:restartNumberingAfterBreak="0">
    <w:nsid w:val="709E373A"/>
    <w:multiLevelType w:val="multilevel"/>
    <w:tmpl w:val="A10CF732"/>
    <w:lvl w:ilvl="0">
      <w:start w:val="1"/>
      <w:numFmt w:val="none"/>
      <w:pStyle w:val="MJS7"/>
      <w:suff w:val="nothing"/>
      <w:lvlText w:val="%1"/>
      <w:lvlJc w:val="left"/>
      <w:pPr>
        <w:ind w:left="0" w:firstLine="0"/>
      </w:pPr>
      <w:rPr>
        <w:rFonts w:eastAsia="メイリオ" w:hint="eastAsia"/>
        <w:b/>
        <w:i w:val="0"/>
        <w:color w:val="1F497D"/>
        <w:sz w:val="22"/>
      </w:rPr>
    </w:lvl>
    <w:lvl w:ilvl="1">
      <w:start w:val="1"/>
      <w:numFmt w:val="decimalEnclosedCircle"/>
      <w:pStyle w:val="MJS8"/>
      <w:lvlText w:val="%2"/>
      <w:lvlJc w:val="left"/>
      <w:pPr>
        <w:ind w:left="794" w:hanging="340"/>
      </w:pPr>
      <w:rPr>
        <w:rFonts w:ascii="メイリオ" w:eastAsia="メイリオ" w:hint="eastAsia"/>
        <w:b/>
        <w:i w:val="0"/>
        <w:color w:val="1F497D"/>
        <w:sz w:val="22"/>
      </w:rPr>
    </w:lvl>
    <w:lvl w:ilvl="2">
      <w:start w:val="1"/>
      <w:numFmt w:val="decimalEnclosedCircle"/>
      <w:lvlText w:val="%3"/>
      <w:lvlJc w:val="left"/>
      <w:pPr>
        <w:ind w:left="1544" w:hanging="420"/>
      </w:pPr>
      <w:rPr>
        <w:rFonts w:hint="eastAsia"/>
      </w:rPr>
    </w:lvl>
    <w:lvl w:ilvl="3">
      <w:start w:val="1"/>
      <w:numFmt w:val="decimal"/>
      <w:lvlText w:val="%4."/>
      <w:lvlJc w:val="left"/>
      <w:pPr>
        <w:ind w:left="1964" w:hanging="420"/>
      </w:pPr>
      <w:rPr>
        <w:rFonts w:hint="eastAsia"/>
      </w:rPr>
    </w:lvl>
    <w:lvl w:ilvl="4">
      <w:start w:val="1"/>
      <w:numFmt w:val="aiueoFullWidth"/>
      <w:lvlText w:val="(%5)"/>
      <w:lvlJc w:val="left"/>
      <w:pPr>
        <w:ind w:left="2384" w:hanging="420"/>
      </w:pPr>
      <w:rPr>
        <w:rFonts w:hint="eastAsia"/>
      </w:rPr>
    </w:lvl>
    <w:lvl w:ilvl="5">
      <w:start w:val="1"/>
      <w:numFmt w:val="decimalEnclosedCircle"/>
      <w:lvlText w:val="%6"/>
      <w:lvlJc w:val="left"/>
      <w:pPr>
        <w:ind w:left="2804" w:hanging="420"/>
      </w:pPr>
      <w:rPr>
        <w:rFonts w:hint="eastAsia"/>
      </w:rPr>
    </w:lvl>
    <w:lvl w:ilvl="6">
      <w:start w:val="1"/>
      <w:numFmt w:val="decimal"/>
      <w:lvlText w:val="%7."/>
      <w:lvlJc w:val="left"/>
      <w:pPr>
        <w:ind w:left="3224" w:hanging="420"/>
      </w:pPr>
      <w:rPr>
        <w:rFonts w:hint="eastAsia"/>
      </w:rPr>
    </w:lvl>
    <w:lvl w:ilvl="7">
      <w:start w:val="1"/>
      <w:numFmt w:val="aiueoFullWidth"/>
      <w:lvlText w:val="(%8)"/>
      <w:lvlJc w:val="left"/>
      <w:pPr>
        <w:ind w:left="3644" w:hanging="420"/>
      </w:pPr>
      <w:rPr>
        <w:rFonts w:hint="eastAsia"/>
      </w:rPr>
    </w:lvl>
    <w:lvl w:ilvl="8">
      <w:start w:val="1"/>
      <w:numFmt w:val="decimalEnclosedCircle"/>
      <w:lvlText w:val="%9"/>
      <w:lvlJc w:val="left"/>
      <w:pPr>
        <w:ind w:left="4064" w:hanging="420"/>
      </w:pPr>
      <w:rPr>
        <w:rFonts w:hint="eastAsia"/>
      </w:rPr>
    </w:lvl>
  </w:abstractNum>
  <w:num w:numId="1" w16cid:durableId="538517999">
    <w:abstractNumId w:val="34"/>
  </w:num>
  <w:num w:numId="2" w16cid:durableId="261688047">
    <w:abstractNumId w:val="25"/>
  </w:num>
  <w:num w:numId="3" w16cid:durableId="552619995">
    <w:abstractNumId w:val="32"/>
  </w:num>
  <w:num w:numId="4" w16cid:durableId="806360077">
    <w:abstractNumId w:val="33"/>
  </w:num>
  <w:num w:numId="5" w16cid:durableId="822937616">
    <w:abstractNumId w:val="28"/>
  </w:num>
  <w:num w:numId="6" w16cid:durableId="1919943012">
    <w:abstractNumId w:val="17"/>
  </w:num>
  <w:num w:numId="7" w16cid:durableId="1807311699">
    <w:abstractNumId w:val="29"/>
  </w:num>
  <w:num w:numId="8" w16cid:durableId="1936204348">
    <w:abstractNumId w:val="22"/>
  </w:num>
  <w:num w:numId="9" w16cid:durableId="738021508">
    <w:abstractNumId w:val="12"/>
  </w:num>
  <w:num w:numId="10" w16cid:durableId="1081636145">
    <w:abstractNumId w:val="13"/>
  </w:num>
  <w:num w:numId="11" w16cid:durableId="215513031">
    <w:abstractNumId w:val="9"/>
  </w:num>
  <w:num w:numId="12" w16cid:durableId="1569457911">
    <w:abstractNumId w:val="27"/>
  </w:num>
  <w:num w:numId="13" w16cid:durableId="932737703">
    <w:abstractNumId w:val="18"/>
  </w:num>
  <w:num w:numId="14" w16cid:durableId="153642664">
    <w:abstractNumId w:val="16"/>
  </w:num>
  <w:num w:numId="15" w16cid:durableId="1112358559">
    <w:abstractNumId w:val="30"/>
  </w:num>
  <w:num w:numId="16" w16cid:durableId="104350492">
    <w:abstractNumId w:val="3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2537152">
    <w:abstractNumId w:val="3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9447220">
    <w:abstractNumId w:val="30"/>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5640169">
    <w:abstractNumId w:val="3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31030101">
    <w:abstractNumId w:val="11"/>
  </w:num>
  <w:num w:numId="21" w16cid:durableId="147938588">
    <w:abstractNumId w:val="30"/>
  </w:num>
  <w:num w:numId="22" w16cid:durableId="6299360">
    <w:abstractNumId w:val="14"/>
  </w:num>
  <w:num w:numId="23" w16cid:durableId="357967941">
    <w:abstractNumId w:val="15"/>
  </w:num>
  <w:num w:numId="24" w16cid:durableId="1181624331">
    <w:abstractNumId w:val="24"/>
  </w:num>
  <w:num w:numId="25" w16cid:durableId="1861704255">
    <w:abstractNumId w:val="35"/>
  </w:num>
  <w:num w:numId="26" w16cid:durableId="3269768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49216929">
    <w:abstractNumId w:val="8"/>
  </w:num>
  <w:num w:numId="28" w16cid:durableId="1730229986">
    <w:abstractNumId w:val="3"/>
  </w:num>
  <w:num w:numId="29" w16cid:durableId="1782803579">
    <w:abstractNumId w:val="2"/>
  </w:num>
  <w:num w:numId="30" w16cid:durableId="164442617">
    <w:abstractNumId w:val="1"/>
  </w:num>
  <w:num w:numId="31" w16cid:durableId="440537174">
    <w:abstractNumId w:val="0"/>
  </w:num>
  <w:num w:numId="32" w16cid:durableId="1381854830">
    <w:abstractNumId w:val="4"/>
  </w:num>
  <w:num w:numId="33" w16cid:durableId="311643121">
    <w:abstractNumId w:val="5"/>
  </w:num>
  <w:num w:numId="34" w16cid:durableId="1207377067">
    <w:abstractNumId w:val="7"/>
  </w:num>
  <w:num w:numId="35" w16cid:durableId="966854469">
    <w:abstractNumId w:val="6"/>
  </w:num>
  <w:num w:numId="36" w16cid:durableId="1486777911">
    <w:abstractNumId w:val="35"/>
    <w:lvlOverride w:ilvl="0">
      <w:lvl w:ilvl="0">
        <w:start w:val="1"/>
        <w:numFmt w:val="none"/>
        <w:pStyle w:val="MJS7"/>
        <w:suff w:val="nothing"/>
        <w:lvlText w:val="%1"/>
        <w:lvlJc w:val="left"/>
        <w:pPr>
          <w:ind w:left="0" w:firstLine="0"/>
        </w:pPr>
        <w:rPr>
          <w:rFonts w:eastAsia="メイリオ" w:hint="eastAsia"/>
          <w:b/>
          <w:i w:val="0"/>
          <w:color w:val="1F497D"/>
          <w:sz w:val="22"/>
        </w:rPr>
      </w:lvl>
    </w:lvlOverride>
    <w:lvlOverride w:ilvl="1">
      <w:lvl w:ilvl="1">
        <w:start w:val="1"/>
        <w:numFmt w:val="decimal"/>
        <w:pStyle w:val="MJS8"/>
        <w:lvlText w:val="%2"/>
        <w:lvlJc w:val="left"/>
        <w:pPr>
          <w:ind w:left="794" w:hanging="340"/>
        </w:pPr>
        <w:rPr>
          <w:rFonts w:ascii="Century Gothic" w:eastAsia="メイリオ" w:hAnsi="Century Gothic" w:hint="default"/>
          <w:b/>
          <w:i w:val="0"/>
          <w:color w:val="1F497D"/>
          <w:position w:val="4"/>
          <w:sz w:val="32"/>
        </w:rPr>
      </w:lvl>
    </w:lvlOverride>
    <w:lvlOverride w:ilvl="2">
      <w:lvl w:ilvl="2">
        <w:start w:val="1"/>
        <w:numFmt w:val="decimalEnclosedCircle"/>
        <w:lvlText w:val="%3"/>
        <w:lvlJc w:val="left"/>
        <w:pPr>
          <w:ind w:left="1544" w:hanging="420"/>
        </w:pPr>
        <w:rPr>
          <w:rFonts w:hint="eastAsia"/>
        </w:rPr>
      </w:lvl>
    </w:lvlOverride>
    <w:lvlOverride w:ilvl="3">
      <w:lvl w:ilvl="3">
        <w:start w:val="1"/>
        <w:numFmt w:val="decimal"/>
        <w:lvlText w:val="%4."/>
        <w:lvlJc w:val="left"/>
        <w:pPr>
          <w:ind w:left="1964" w:hanging="420"/>
        </w:pPr>
        <w:rPr>
          <w:rFonts w:hint="eastAsia"/>
        </w:rPr>
      </w:lvl>
    </w:lvlOverride>
    <w:lvlOverride w:ilvl="4">
      <w:lvl w:ilvl="4">
        <w:start w:val="1"/>
        <w:numFmt w:val="aiueoFullWidth"/>
        <w:lvlText w:val="(%5)"/>
        <w:lvlJc w:val="left"/>
        <w:pPr>
          <w:ind w:left="2384" w:hanging="420"/>
        </w:pPr>
        <w:rPr>
          <w:rFonts w:hint="eastAsia"/>
        </w:rPr>
      </w:lvl>
    </w:lvlOverride>
    <w:lvlOverride w:ilvl="5">
      <w:lvl w:ilvl="5">
        <w:start w:val="1"/>
        <w:numFmt w:val="decimalEnclosedCircle"/>
        <w:lvlText w:val="%6"/>
        <w:lvlJc w:val="left"/>
        <w:pPr>
          <w:ind w:left="2804" w:hanging="420"/>
        </w:pPr>
        <w:rPr>
          <w:rFonts w:hint="eastAsia"/>
        </w:rPr>
      </w:lvl>
    </w:lvlOverride>
    <w:lvlOverride w:ilvl="6">
      <w:lvl w:ilvl="6">
        <w:start w:val="1"/>
        <w:numFmt w:val="decimal"/>
        <w:lvlText w:val="%7."/>
        <w:lvlJc w:val="left"/>
        <w:pPr>
          <w:ind w:left="3224" w:hanging="420"/>
        </w:pPr>
        <w:rPr>
          <w:rFonts w:hint="eastAsia"/>
        </w:rPr>
      </w:lvl>
    </w:lvlOverride>
    <w:lvlOverride w:ilvl="7">
      <w:lvl w:ilvl="7">
        <w:start w:val="1"/>
        <w:numFmt w:val="aiueoFullWidth"/>
        <w:lvlText w:val="(%8)"/>
        <w:lvlJc w:val="left"/>
        <w:pPr>
          <w:ind w:left="3644" w:hanging="420"/>
        </w:pPr>
        <w:rPr>
          <w:rFonts w:hint="eastAsia"/>
        </w:rPr>
      </w:lvl>
    </w:lvlOverride>
    <w:lvlOverride w:ilvl="8">
      <w:lvl w:ilvl="8">
        <w:start w:val="1"/>
        <w:numFmt w:val="decimalEnclosedCircle"/>
        <w:lvlText w:val="%9"/>
        <w:lvlJc w:val="left"/>
        <w:pPr>
          <w:ind w:left="4064" w:hanging="420"/>
        </w:pPr>
        <w:rPr>
          <w:rFonts w:hint="eastAsia"/>
        </w:rPr>
      </w:lvl>
    </w:lvlOverride>
  </w:num>
  <w:num w:numId="37" w16cid:durableId="782655403">
    <w:abstractNumId w:val="21"/>
  </w:num>
  <w:num w:numId="38" w16cid:durableId="118645388">
    <w:abstractNumId w:val="35"/>
  </w:num>
  <w:num w:numId="39" w16cid:durableId="1734039084">
    <w:abstractNumId w:val="19"/>
  </w:num>
  <w:num w:numId="40" w16cid:durableId="161382823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1257268">
    <w:abstractNumId w:val="20"/>
  </w:num>
  <w:num w:numId="42" w16cid:durableId="1003389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79789994">
    <w:abstractNumId w:val="23"/>
  </w:num>
  <w:num w:numId="44" w16cid:durableId="375130464">
    <w:abstractNumId w:val="10"/>
  </w:num>
  <w:num w:numId="45" w16cid:durableId="1686587480">
    <w:abstractNumId w:val="31"/>
  </w:num>
  <w:num w:numId="46" w16cid:durableId="580261253">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966"/>
  <w:doNotHyphenateCaps/>
  <w:drawingGridHorizontalSpacing w:val="100"/>
  <w:drawingGridVerticalSpacing w:val="271"/>
  <w:displayHorizontalDrawingGridEvery w:val="0"/>
  <w:doNotShadeFormData/>
  <w:characterSpacingControl w:val="compressPunctuation"/>
  <w:noLineBreaksAfter w:lang="ja-JP" w:val="$([\{‘“〈《「『【〔＄（［｛｢￡￥"/>
  <w:noLineBreaksBefore w:lang="ja-JP" w:val="!%),.:;?]}°’”‰′″℃、。々〉》」』】〕゛゜ゝゞ・ヽヾ！％），．：；？］｝｡｣､･ﾞﾟ￠"/>
  <w:hdrShapeDefaults>
    <o:shapedefaults v:ext="edit" spidmax="2050" fill="f" fillcolor="#cfc" strokecolor="red">
      <v:fill color="#cfc" on="f"/>
      <v:stroke color="red" weight="2pt"/>
      <v:textbox inset="5.85pt,.7pt,5.85pt,.7pt"/>
      <o:colormru v:ext="edit" colors="#fc0,#c6d9f1,#f6f,#c6f,#f93,#f69,#f39,#ff505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lt;Approver 1&gt;" w:val="\'5c'5c'5c'5c'5c'5c'5c'5c'5c'5c'5c'5c'5c'5c'5c'5c'5c'5c'5c'5c'5c'5c'5c'5c'5c'5c'5c'5c'5c'5c'5c'5c'5c'5c'5c'5c'5c'93\'5c'5c'5c'5c'5c'5c'5c'5c'5c'5c'5c'5c'5c'5c'5c'5c'5c'5c'5c'5c'5c'5c'5c'5c'5c'5c'5c'5c'5c'5c'5c'5c'5c'5c'5c'5c'5c'8c\'5c'5c'5c'5c'5c'5c'5c'5c'5c'5c'5c'5c'5c'5c'5c'5c'5c'5c'5c'5c'5c'5c'5c'5c'5c'5c'5c'5c'5c'5c'5c'5c'5c'5c'5c'5c'5c'8b\'5c'5c'5c'5c'5c'5c'5c'5c'5c'5c'5c'5c'5c'5c'5c'5c'5c'5c'5c'5c'5c'5c'5c'5c'5c'5c'5c'5c'5c'5c'5c'5c'5c'5c'5c'5c'9e\'5c'5c'5c'5c'5c'5c'5c'5c'5c'5c'5c'5c'5c'5c'5c'5c'5c'5c'5c'5c'5c'5c'5c'5c'5c'5c'5c'5c'5c'5c'5c'5c'5c'5c'5c'5c'5c'8e\'5c'5c'5c'5c'5c'5c'5c'5c'5c'5c'5c'5c'5c'5c'5c'5c'5c'5c'5c'5c'5c'5c'5c'5c'5c'5c'5c'5c'5c'5c'5c'5c'5c'5c'5c'5c'5c'4f\'5c'5c'5c'5c'5c'5c'5c'5c'5c'5c'5c'5c'5c'5c'5c'5c'5c'5c'5c'5c'5c'5c'5c'5c'5c'5c'5c'5c'5c'5c'5c'5c'5c'5c'5c'5c'5c'95\'5c'5c'5c'5c'5c'5c'5c'5c'5c'5c'5c'5c'5c'5c'5c'5c'5c'5c'5c'5c'5c'5c'5c'5c'5c'5c'5c'5c'5c'5c'5c'5c'5c'5c'5c'5c'5c'48\'5c'5c'5c'5c'5c'5c'5c'5c'5c'5c'5c'5c'5c'5c'5c'5c'5c'5c'5c'5c'5c'5c'5c'5c'5c'5c'5c'5c'5c'5c'5c'5c'5c'5c'5c'5c'5c'8b\'5c'5c'5c'5c'5c'5c'5c'5c'5c'5c'5c'5c'5c'5c'5c'5c'5c'5c'5c'5c'5c'5c'5c'5c'5c'5c'5c'5c'5c'5c'5c'5c'5c'5c'5c'5c'5c'e2\'5c'5c'5c'5c'5c'5c'5c'5c'5c'5c'5c'5c'5c'5c'5c'5c'5c'5c'5c'5c'5c'5c'5c'5c'5c'5c'5c'5c'5c'5c'5c'5c'5c'5c'5c'5c'5c'8d\'5c'5c'5c'5c'5c'5c'5c'5c'5c'5c'5c'5c'5c'5c'5c'5c'5c'5c'5c'5c'5c'5c'5c'5c'5c'5c'5c'5c'5c'5c'5c'5c'5c'5c'5c'5c'5c'73"/>
    <w:docVar w:name="&lt;Approver 2&gt;" w:val="\'5c'5c'5c'5c'5c'5c'5c'5c'5c'5c'5c'5c'5c'5c'5c'5c'5c'5c'5c'5c'5c'5c'5c'5c'5c'5c'5c'5c'5c'5c'5c'5c'5c'5c'5c'5c'5c'93\'5c'5c'5c'5c'5c'5c'5c'5c'5c'5c'5c'5c'5c'5c'5c'5c'5c'5c'5c'5c'5c'5c'5c'5c'5c'5c'5c'5c'5c'5c'5c'5c'5c'5c'5c'5c'5c'fa\'5c'5c'5c'5c'5c'5c'5c'5c'5c'5c'5c'5c'5c'5c'5c'5c'5c'5c'5c'5c'5c'5c'5c'5c'5c'5c'5c'5c'5c'5c'5c'5c'5c'5c'5c'5c'5c'96\'5c'5c'5c'5c'5c'5c'5c'5c'5c'5c'5c'5c'5c'5c'5c'5c'5c'5c'5c'5c'5c'5c'5c'5c'5c'5c'5c'5c'5c'5c'5c'5c'5c'5c'5c'5c'5c'7b\'5c'5c'5c'5c'5c'5c'5c'5c'5c'5c'5c'5c'5c'5c'5c'5c'5c'5c'5c'5c'5c'5c'5c'5c'5c'5c'5c'5c'5c'5c'5c'5c'5c'5c'5c'5c'5c'83\'5c'5c'5c'5c'5c'5c'5c'5c'5c'5c'5c'5c'5c'5c'5c'5c'5c'5c'5c'5c'5c'5c'5c'5c'5c'5c'5c'5c'5c'5c'5c'5c'5c'5c'5c'5c'5c'49\'5c'5c'5c'5c'5c'5c'5c'5c'5c'5c'5c'5c'5c'5c'5c'5c'5c'5c'5c'5c'5c'5c'5c'5c'5c'5c'5c'5c'5c'5c'5c'5c'5c'5c'5c'5c'5c'83\'5c'5c'5c'5c'5c'5c'5c'5c'5c'5c'5c'5c'5c'5c'5c'5c'5c'5c'5c'5c'5c'5c'5c'5c'5c'5c'5c'5c'5c'5c'5c'5c'5c'5c'5c'5c'5c'89\'5c'5c'5c'5c'5c'5c'5c'5c'5c'5c'5c'5c'5c'5c'5c'5c'5c'5c'5c'5c'5c'5c'5c'5c'5c'5c'5c'5c'5c'5c'5c'5c'5c'5c'5c'5c'5c'83\'5c'5c'5c'5c'5c'5c'5c'5c'5c'5c'5c'5c'5c'5c'5c'5c'5c'5c'5c'5c'5c'5c'5c'5c'5c'5c'5c'5c'5c'5c'5c'5c'5c'5c'5c'5c'5c'4e\'5c'5c'5c'5c'5c'5c'5c'5c'5c'5c'5c'5c'5c'5c'5c'5c'5c'5c'5c'5c'5c'5c'5c'5c'5c'5c'5c'5c'5c'5c'5c'5c'5c'5c'5c'5c'5c'83\'5c'5c'5c'5c'5c'5c'5c'5c'5c'5c'5c'5c'5c'5c'5c'5c'5c'5c'5c'5c'5c'5c'5c'5c'5c'5c'5c'5c'5c'5c'5c'5c'5c'5c'5c'5c'5c'8b"/>
    <w:docVar w:name="&lt;Company Long Name&gt;" w:val="\'5c'5c'5c'5c'5c'5c'5c'5c'5c'5c'5c'5c'5c'5c'5c'5c'5c'5c'5c'5c'5c'5c'5c'5c'5c'5c'5c'5c'5c'5c'5c'5c'5c'5c'5c'5c'5c'93\'5c'5c'5c'5c'5c'5c'5c'5c'5c'5c'5c'5c'5c'5c'5c'5c'5c'5c'5c'5c'5c'5c'5c'5c'5c'5c'5c'5c'5c'5c'5c'5c'5c'5c'5c'5c'8c\'5c'5c'5c'5c'5c'5c'5c'5c'5c'5c'5c'5c'5c'5c'5c'5c'5c'5c'5c'5c'5c'5c'5c'5c'5c'5c'5c'5c'5c'5c'5c'5c'5c'5c'5c'5c'5c'8b\'5c'5c'5c'5c'5c'5c'5c'5c'5c'5c'5c'5c'5c'5c'5c'5c'5c'5c'5c'5c'5c'5c'5c'5c'5c'5c'5c'5c'5c'5c'5c'5c'5c'5c'5c'5c'5c'9e\'5c'5c'5c'5c'5c'5c'5c'5c'5c'5c'5c'5c'5c'5c'5c'5c'5c'5c'5c'5c'5c'5c'5c'5c'5c'5c'5c'5c'5c'5c'5c'5c'5c'5c'5c'5c'5c'8e\'5c'5c'5c'5c'5c'5c'5c'5c'5c'5c'5c'5c'5c'5c'5c'5c'5c'5c'5c'5c'5c'5c'5c'5c'5c'5c'5c'5c'5c'5c'5c'5c'5c'5c'5c'5c'5c'4f\'5c'5c'5c'5c'5c'5c'5c'5c'5c'5c'5c'5c'5c'5c'5c'5c'5c'5c'5c'5c'5c'5c'5c'5c'5c'5c'5c'5c'5c'5c'5c'5c'5c'5c'5c'5c'95\'5c'5c'5c'5c'5c'5c'5c'5c'5c'5c'5c'5c'5c'5c'5c'5c'5c'5c'5c'5c'5c'5c'5c'5c'5c'5c'5c'5c'5c'5c'5c'5c'5c'5c'5c'5c'5c'48\'5c'5c'5c'5c'5c'5c'5c'5c'5c'5c'5c'5c'5c'5c'5c'5c'5c'5c'5c'5c'5c'5c'5c'5c'5c'5c'5c'5c'5c'5c'5c'5c'5c'5c'5c'5c'5c'8b\'5c'5c'5c'5c'5c'5c'5c'5c'5c'5c'5c'5c'5c'5c'5c'5c'5c'5c'5c'5c'5c'5c'5c'5c'5c'5c'5c'5c'5c'5c'5c'5c'5c'5c'5c'5c'5c'e2\'5c'5c'5c'5c'5c'5c'5c'5c'5c'5c'5c'5c'5c'5c'5c'5c'5c'5c'5c'5c'5c'5c'5c'5c'5c'5c'5c'5c'5c'5c'5c'5c'5c'5c'5c'5c'5c'8d\'5c'5c'5c'5c'5c'5c'5c'5c'5c'5c'5c'5c'5c'5c'5c'5c'5c'5c'5c'5c'5c'5c'5c'5c'5c'5c'5c'5c'5c'5c'5c'5c'5c'5c'5c'5c'5c'73"/>
    <w:docVar w:name="&lt;Document Control Number&gt;" w:val="BTM/BRP1/PJM/RD.020"/>
    <w:docVar w:name="&lt;Project Name&gt;" w:val="\'5c'5c'5c'5c'5c'5c'5c'5c'5c'5c'5c'5c'5c'5c'5c'5c'5c'5c'5c'5c'5c'5c'5c'5c'5c'5c'5c'5c'5c'5c'5c'5c'5c'5c'5c'5c'5c'89\'5c'5c'5c'5c'5c'5c'5c'5c'5c'5c'5c'5c'5c'5c'5c'5c'5c'5c'5c'5c'5c'5c'5c'5c'5c'5c'5c'5c'5c'5c'5c'5c'5c'5c'5c'5c'63\'5c'5c'5c'5c'5c'5c'5c'5c'5c'5c'5c'5c'5c'5c'5c'5c'5c'5c'5c'5c'5c'5c'5c'5c'5c'5c'5c'5c'5c'5c'5c'5c'5c'5c'5c'5c'5c'8b\'5c'5c'5c'5c'5c'5c'5c'5c'5c'5c'5c'5c'5c'5c'5c'5c'5c'5c'5c'5c'5c'5c'5c'5c'5c'5c'5c'5c'5c'5c'5c'5c'5c'5c'5c'5c'5c'c6\'5c'5c'5c'5c'5c'5c'5c'5c'5c'5c'5c'5c'5c'5c'5c'5c'5c'5c'5c'5c'5c'5c'5c'5c'5c'5c'5c'5c'5c'5c'5c'5c'5c'5c'5c'5c'5c'94\'5c'5c'5c'5c'5c'5c'5c'5c'5c'5c'5c'5c'5c'5c'5c'5c'5c'5c'5c'5c'5c'5c'5c'5c'5c'5c'5c'5c'5c'5c'5c'5c'5c'5c'5c'5c'5c'ef\'5c'5c'5c'5c'5c'5c'5c'5c'5c'5c'5c'5c'5c'5c'5c'5c'5c'5c'5c'5c'5c'5c'5c'5c'5c'5c'5c'5c'5c'5c'5c'5c'5c'5c'5c'5c'5c'81\'5c'5c'5c'5c'5c'5c'5c'5c'5c'5c'5c'5c'5c'5c'5c'5c'5c'5c'5c'5c'5c'5c'5c'5c'5c'5c'5c'5c'5c'5c'5c'5c'5c'5c'5c'5c'45\'5c'5c'5c'5c'5c'5c'5c'5c'5c'5c'5c'5c'5c'5c'5c'5c'5c'5c'5c'5c'5c'5c'5c'5c'5c'5c'5c'5c'5c'5c'5c'5c'5c'5c'5c'5c'5c'93\'5c'5c'5c'5c'5c'5c'5c'5c'5c'5c'5c'5c'5c'5c'5c'5c'5c'5c'5c'5c'5c'5c'5c'5c'5c'5c'5c'5c'5c'5c'5c'5c'5c'5c'5c'5c'5c'8a\'5c'5c'5c'5c'5c'5c'5c'5c'5c'5c'5c'5c'5c'5c'5c'5c'5c'5c'5c'5c'5c'5c'5c'5c'5c'5c'5c'5c'5c'5c'5c'5c'5c'5c'5c'5c'5c'8e\'5c'5c'5c'5c'5c'5c'5c'5c'5c'5c'5c'5c'5c'5c'5c'5c'5c'5c'5c'5c'5c'5c'5c'5c'5c'5c'5c'5c'5c'5c'5c'5c'5c'5c'5c'5c'5c'91\'5c'5c'5c'5c'5c'5c'5c'5c'5c'5c'5c'5c'5c'5c'5c'5c'5c'5c'5c'5c'5c'5c'5c'5c'5c'5c'5c'5c'5c'5c'5c'5c'5c'5c'5c'5c'5c'83\'5c'5c'5c'5c'5c'5c'5c'5c'5c'5c'5c'5c'5c'5c'5c'5c'5c'5c'5c'5c'5c'5c'5c'5c'5c'5c'5c'5c'5c'5c'5c'5c'5c'5c'5c'5c'5c'56\'5c'5c'5c'5c'5c'5c'5c'5c'5c'5c'5c'5c'5c'5c'5c'5c'5c'5c'5c'5c'5c'5c'5c'5c'5c'5c'5c'5c'5c'5c'5c'5c'5c'5c'5c'5c'5c'83\'5c'5c'5c'5c'5c'5c'5c'5c'5c'5c'5c'5c'5c'5c'5c'5c'5c'5c'5c'5c'5c'5c'5c'5c'5c'5c'5c'5c'5c'5c'5c'5c'5c'5c'5c'5c'5c'58\'5c'5c'5c'5c'5c'5c'5c'5c'5c'5c'5c'5c'5c'5c'5c'5c'5c'5c'5c'5c'5c'5c'5c'5c'5c'5c'5c'5c'5c'5c'5c'5c'5c'5c'5c'5c'5c'83\'5c'5c'5c'5c'5c'5c'5c'5c'5c'5c'5c'5c'5c'5c'5c'5c'5c'5c'5c'5c'5c'5c'5c'5c'5c'5c'5c'5c'5c'5c'5c'5c'5c'5c'5c'5c'5c'65\'5c'5c'5c'5c'5c'5c'5c'5c'5c'5c'5c'5c'5c'5c'5c'5c'5c'5c'5c'5c'5c'5c'5c'5c'5c'5c'5c'5c'5c'5c'5c'5c'5c'5c'5c'5c'5c'83\'5c'5c'5c'5c'5c'5c'5c'5c'5c'5c'5c'5c'5c'5c'5c'5c'5c'5c'5c'5c'5c'5c'5c'5c'5c'5c'5c'5c'5c'5c'5c'5c'5c'5c'5c'5c'5c'80\'5c'5c'5c'5c'5c'5c'5c'5c'5c'5c'5c'5c'5c'5c'5c'5c'5c'5c'5c'5c'5c'5c'5c'5c'5c'5c'5c'5c'5c'5c'5c'5c'5c'5c'5c'5c'5c'81\'5c'5c'5c'5c'5c'5c'5c'5c'5c'5c'5c'5c'5c'5c'5c'5c'5c'5c'5c'5c'5c'5c'5c'5c'5c'5c'5c'5c'5c'5c'5c'5c'5c'5c'5c'5c'5c'69\'5c'5c'5c'5c'5c'5c'5c'5c'5c'5c'5c'5c'5c'5c'5c'5c'5c'5c'5c'5c'5c'5c'5c'5c'5c'5c'5c'5c'5c'5c'5c'5c'5c'5c'5c'5c'5c'91\'5c'5c'5c'5c'5c'5c'5c'5c'5c'5c'5c'5c'5c'5c'5c'5c'5c'5c'5c'5c'5c'5c'5c'5c'5c'5c'5c'5c'5c'5c'5c'5c'5c'5c'5c'5c'5c'e6\'5c'5c'5c'5c'5c'5c'5c'5c'5c'5c'5c'5c'5c'5c'5c'5c'5c'5c'5c'5c'5c'5c'5c'5c'5c'5c'5c'5c'5c'5c'5c'5c'5c'5c'5c'5c'5c'88\'5c'5c'5c'5c'5c'5c'5c'5c'5c'5c'5c'5c'5c'5c'5c'5c'5c'5c'5c'5c'5c'5c'5c'5c'5c'5c'5c'5c'5c'5c'5c'5c'5c'5c'5c'5c'5c'ea\'5c'5c'5c'5c'5c'5c'5c'5c'5c'5c'5c'5c'5c'5c'5c'5c'5c'5c'5c'5c'5c'5c'5c'5c'5c'5c'5c'5c'5c'5c'5c'5c'5c'5c'5c'5c'5c'83\'5c'5c'5c'5c'5c'5c'5c'5c'5c'5c'5c'5c'5c'5c'5c'5c'5c'5c'5c'5c'5c'5c'5c'5c'5c'5c'5c'5c'5c'5c'5c'5c'5c'5c'5c'5c'5c'74\'5c'5c'5c'5c'5c'5c'5c'5c'5c'5c'5c'5c'5c'5c'5c'5c'5c'5c'5c'5c'5c'5c'5c'5c'5c'5c'5c'5c'5c'5c'5c'5c'5c'5c'5c'5c'5c'83\'5c'5c'5c'5c'5c'5c'5c'5c'5c'5c'5c'5c'5c'5c'5c'5c'5c'5c'5c'5c'5c'5c'5c'5c'5c'5c'5c'5c'5c'5c'5c'5c'5c'5c'5c'5c'5c'46\'5c'5c'5c'5c'5c'5c'5c'5c'5c'5c'5c'5c'5c'5c'5c'5c'5c'5c'5c'5c'5c'5c'5c'5c'5c'5c'5c'5c'5c'5c'5c'5c'5c'5c'5c'5c'5c'81\'5c'5c'5c'5c'5c'5c'5c'5c'5c'5c'5c'5c'5c'5c'5c'5c'5c'5c'5c'5c'5c'5c'5c'5c'5c'5c'5c'5c'5c'5c'5c'5c'5c'5c'5c'5c'5c'5b\'5c'5c'5c'5c'5c'5c'5c'5c'5c'5c'5c'5c'5c'5c'5c'5c'5c'5c'5c'5c'5c'5c'5c'5c'5c'5c'5c'5c'5c'5c'5c'5c'5c'5c'5c'5c'5c'83\'5c'5c'5c'5c'5c'5c'5c'5c'5c'5c'5c'5c'5c'5c'5c'5c'5c'5c'5c'5c'5c'5c'5c'5c'5c'5c'5c'5c'5c'5c'5c'5c'5c'5c'5c'5c'59\'5c'5c'5c'5c'5c'5c'5c'5c'5c'5c'5c'5c'5c'5c'5c'5c'5c'5c'5c'5c'5c'5c'5c'5c'5c'5c'5c'5c'5c'5c'5c'5c'5c'5c'5c'5c'5c'81\'5c'5c'5c'5c'5c'5c'5c'5c'5c'5c'5c'5c'5c'5c'5c'5c'5c'5c'5c'5c'5c'5c'5c'5c'5c'5c'5c'5c'5c'5c'5c'5c'5c'5c'5c'5c'5c'6a\'5c'5c'5c'5c'5c'5c'5c'5c'5c'5c'5c'5c'5c'5c'5c'5c'5c'5c'5c'5c'5c'5c'5c'5c'5c'5c'5c'5c'5c'5c'5c'5c'5c'5c'5c'5c'5c'83\'5c'5c'5c'5c'5c'5c'5c'5c'5c'5c'5c'5c'5c'5c'5c'5c'5c'5c'5c'5c'5c'5c'5c'5c'5c'5c'5c'5c'5c'5c'5c'5c'5c'5c'5c'5c'5c'76\'5c'5c'5c'5c'5c'5c'5c'5c'5c'5c'5c'5c'5c'5c'5c'5c'5c'5c'5c'5c'5c'5c'5c'5c'5c'5c'5c'5c'5c'5c'5c'5c'5c'5c'5c'5c'5c'83\'5c'5c'5c'5c'5c'5c'5c'5c'5c'5c'5c'5c'5c'5c'5c'5c'5c'5c'5c'5c'5c'5c'5c'5c'5c'5c'5c'5c'5c'5c'5c'5c'5c'5c'5c'5c'5c'8d\'5c'5c'5c'5c'5c'5c'5c'5c'5c'5c'5c'5c'5c'5c'5c'5c'5c'5c'5c'5c'5c'5c'5c'5c'5c'5c'5c'5c'5c'5c'5c'5c'5c'5c'5c'5c'5c'83\'5c'5c'5c'5c'5c'5c'5c'5c'5c'5c'5c'5c'5c'5c'5c'5c'5c'5c'5c'5c'5c'5c'5c'5c'5c'5c'5c'5c'5c'5c'5c'5c'5c'5c'5c'5c'5c'57\'5c'5c'5c'5c'5c'5c'5c'5c'5c'5c'5c'5c'5c'5c'5c'5c'5c'5c'5c'5c'5c'5c'5c'5c'5c'5c'5c'5c'5c'5c'5c'5c'5c'5c'5c'5c'5c'83\'5c'5c'5c'5c'5c'5c'5c'5c'5c'5c'5c'5c'5c'5c'5c'5c'5c'5c'5c'5c'5c'5c'5c'5c'5c'5c'5c'5c'5c'5c'5c'5c'5c'5c'5c'5c'5c'46\'5c'5c'5c'5c'5c'5c'5c'5c'5c'5c'5c'5c'5c'5c'5c'5c'5c'5c'5c'5c'5c'5c'5c'5c'5c'5c'5c'5c'5c'5c'5c'5c'5c'5c'5c'5c'5c'83\'5c'5c'5c'5c'5c'5c'5c'5c'5c'5c'5c'5c'5c'5c'5c'5c'5c'5c'5c'5c'5c'5c'5c'5c'5c'5c'5c'5c'5c'5c'5c'5c'5c'5c'5c'5c'5c'4e\'5c'5c'5c'5c'5c'5c'5c'5c'5c'5c'5c'5c'5c'5c'5c'5c'5c'5c'5c'5c'5c'5c'5c'5c'5c'5c'5c'5c'5c'5c'5c'5c'5c'5c'5c'5c'5c'83\'5c'5c'5c'5c'5c'5c'5c'5c'5c'5c'5c'5c'5c'5c'5c'5c'5c'5c'5c'5c'5c'5c'5c'5c'5c'5c'5c'5c'5c'5c'5c'5c'5c'5c'5c'5c'5c'67"/>
    <w:docVar w:name="&lt;Project Phase&gt;" w:val="\'5c'5c'5c'5c'5c'5c'5c'5c'5c'5c'5c'5c'5c'5c'5c'5c'5c'5c'5c'5c'5c'5c'5c'5c'5c'5c'5c'5c'5c'5c'5c'5c'5c'5c'5c'5c'5c'82\'5c'5c'5c'5c'5c'5c'5c'5c'5c'5c'5c'5c'5c'5c'5c'5c'5c'5c'5c'5c'5c'5c'5c'5c'5c'5c'5c'5c'5c'5c'5c'5c'5c'5c'5c'5c'5c'62\'5c'5c'5c'5c'5c'5c'5c'5c'5c'5c'5c'5c'5c'5c'5c'5c'5c'5c'5c'5c'5c'5c'5c'5c'5c'5c'5c'5c'5c'5c'5c'5c'5c'5c'5c'5c'5c'82\'5c'5c'5c'5c'5c'5c'5c'5c'5c'5c'5c'5c'5c'5c'5c'5c'5c'5c'5c'5c'5c'5c'5c'5c'5c'5c'5c'5c'5c'5c'5c'5c'5c'5c'5c'5c'5c'63\'5c'5c'5c'5c'5c'5c'5c'5c'5c'5c'5c'5c'5c'5c'5c'5c'5c'5c'5c'5c'5c'5c'5c'5c'5c'5c'5c'5c'5c'5c'5c'5c'5c'5c'5c'5c'5c'82\'5c'5c'5c'5c'5c'5c'5c'5c'5c'5c'5c'5c'5c'5c'5c'5c'5c'5c'5c'5c'5c'5c'5c'5c'5c'5c'5c'5c'5c'5c'5c'5c'5c'5c'5c'5c'5c'6c\'5c'5c'5c'5c'5c'5c'5c'5c'5c'5c'5c'5c'5c'5c'5c'5c'5c'5c'5c'5c'5c'5c'5c'5c'5c'5c'5c'5c'5c'5c'5c'5c'5c'5c'5c'5c'5c'81\'5c'5c'5c'5c'5c'5c'5c'5c'5c'5c'5c'5c'5c'5c'5c'5c'5c'5c'5c'5c'5c'5c'5c'5c'5c'5c'5c'5c'5c'5c'5c'5c'5c'5c'5c'5c'5c'7c\'5c'5c'5c'5c'5c'5c'5c'5c'5c'5c'5c'5c'5c'5c'5c'5c'5c'5c'5c'5c'5c'5c'5c'5c'5c'5c'5c'5c'5c'5c'5c'5c'5c'5c'5c'5c'5c'82\'5c'5c'5c'5c'5c'5c'5c'5c'5c'5c'5c'5c'5c'5c'5c'5c'5c'5c'5c'5c'5c'5c'5c'5c'5c'5c'5c'5c'5c'5c'5c'5c'5c'5c'5c'5c'5c'60\'5c'5c'5c'5c'5c'5c'5c'5c'5c'5c'5c'5c'5c'5c'5c'5c'5c'5c'5c'5c'5c'5c'5c'5c'5c'5c'5c'5c'5c'5c'5c'5c'5c'5c'5c'5c'5c'81\'5c'5c'5c'5c'5c'5c'5c'5c'5c'5c'5c'5c'5c'5c'5c'5c'5c'5c'5c'5c'5c'5c'5c'5c'5c'5c'5c'5c'5c'5c'5c'5c'5c'5c'5c'5c'5c'46\'5c'5c'5c'5c'5c'5c'5c'5c'5c'5c'5c'5c'5c'5c'5c'5c'5c'5c'5c'5c'5c'5c'5c'5c'5c'5c'5c'5c'5c'5c'5c'5c'5c'5c'5c'5c'5c'83\'5c'5c'5c'5c'5c'5c'5c'5c'5c'5c'5c'5c'5c'5c'5c'5c'5c'5c'5c'5c'5c'5c'5c'5c'5c'5c'5c'5c'5c'5c'5c'5c'5c'5c'5c'5c'5c'82\'5c'5c'5c'5c'5c'5c'5c'5c'5c'5c'5c'5c'5c'5c'5c'5c'5c'5c'5c'5c'5c'5c'5c'5c'5c'5c'5c'5c'5c'5c'5c'5c'5c'5c'5c'5c'5c'83\'5c'5c'5c'5c'5c'5c'5c'5c'5c'5c'5c'5c'5c'5c'5c'5c'5c'5c'5c'5c'5c'5c'5c'5c'5c'5c'5c'5c'5c'5c'5c'5c'5c'5c'5c'5c'5c'66\'5c'5c'5c'5c'5c'5c'5c'5c'5c'5c'5c'5c'5c'5c'5c'5c'5c'5c'5c'5c'5c'5c'5c'5c'5c'5c'5c'5c'5c'5c'5c'5c'5c'5c'5c'5c'5c'83\'5c'5c'5c'5c'5c'5c'5c'5c'5c'5c'5c'5c'5c'5c'5c'5c'5c'5c'5c'5c'5c'5c'5c'5c'5c'5c'5c'5c'5c'5c'5c'5c'5c'5c'5c'5c'5c'8a\'5c'5c'5c'5c'5c'5c'5c'5c'5c'5c'5c'5c'5c'5c'5c'5c'5c'5c'5c'5c'5c'5c'5c'5c'5c'5c'5c'5c'5c'5c'5c'5c'5c'5c'5c'5c'5c'83\'5c'5c'5c'5c'5c'5c'5c'5c'5c'5c'5c'5c'5c'5c'5c'5c'5c'5c'5c'5c'5c'5c'5c'5c'5c'5c'5c'5c'5c'5c'5c'5c'5c'5c'5c'5c'5c'93\'5c'5c'5c'5c'5c'5c'5c'5c'5c'5c'5c'5c'5c'5c'5c'5c'5c'5c'5c'5c'5c'5c'5c'5c'5c'5c'5c'5c'5c'5c'5c'5c'5c'5c'5c'5c'5c'83\'5c'5c'5c'5c'5c'5c'5c'5c'5c'5c'5c'5c'5c'5c'5c'5c'5c'5c'5c'5c'5c'5c'5c'5c'5c'5c'5c'5c'5c'5c'5c'5c'5c'5c'5c'5c'5c'4f\'5c'5c'5c'5c'5c'5c'5c'5c'5c'5c'5c'5c'5c'5c'5c'5c'5c'5c'5c'5c'5c'5c'5c'5c'5c'5c'5c'5c'5c'5c'5c'5c'5c'5c'5c'5c'5c'81\'5c'5c'5c'5c'5c'5c'5c'5c'5c'5c'5c'5c'5c'5c'5c'5c'5c'5c'5c'5c'5c'5c'5c'5c'5c'5c'5c'5c'5c'5c'5c'5c'5c'5c'5c'5e\'5c'5c'5c'5c'5c'5c'5c'5c'5c'5c'5c'5c'5c'5c'5c'5c'5c'5c'5c'5c'5c'5c'5c'5c'5c'5c'5c'5c'5c'5c'5c'5c'5c'5c'5c'5c'5c'8a\'5c'5c'5c'5c'5c'5c'5c'5c'5c'5c'5c'5c'5c'5c'5c'5c'5c'5c'5c'5c'5c'5c'5c'5c'5c'5c'5c'5c'5c'5c'5c'5c'5c'5c'5c'5c'5c'ee\'5c'5c'5c'5c'5c'5c'5c'5c'5c'5c'5c'5c'5c'5c'5c'5c'5c'5c'5c'5c'5c'5c'5c'5c'5c'5c'5c'5c'5c'5c'5c'5c'5c'5c'5c'5c'5c'96\'5c'5c'5c'5c'5c'5c'5c'5c'5c'5c'5c'5c'5c'5c'5c'5c'5c'5c'5c'5c'5c'5c'5c'5c'5c'5c'5c'5c'5c'5c'5c'5c'5c'5c'5c'5c'5c'7b\'5c'5c'5c'5c'5c'5c'5c'5c'5c'5c'5c'5c'5c'5c'5c'5c'5c'5c'5c'5c'5c'5c'5c'5c'5c'5c'5c'5c'5c'5c'5c'5c'5c'5c'5c'5c'5c'90\'5c'5c'5c'5c'5c'5c'5c'5c'5c'5c'5c'5c'5c'5c'5c'5c'5c'5c'5c'5c'5c'5c'5c'5c'5c'5c'5c'5c'5c'5c'5c'5c'5c'5c'5c'5c'5c'dd\'5c'5c'5c'5c'5c'5c'5c'5c'5c'5c'5c'5c'5c'5c'5c'5c'5c'5c'5c'5c'5c'5c'5c'5c'5c'5c'5c'5c'5c'5c'5c'5c'5c'5c'5c'5c'5c'8c\'5c'5c'5c'5c'5c'5c'5c'5c'5c'5c'5c'5c'5c'5c'5c'5c'5c'5c'5c'5c'5c'5c'5c'5c'5c'5c'5c'5c'5c'5c'5c'5c'5c'5c'5c'5c'5c'76\'5c'5c'5c'5c'5c'5c'5c'5c'5c'5c'5c'5c'5c'5c'5c'5c'5c'5c'5c'5c'5c'5c'5c'5c'5c'5c'5c'5c'5c'5c'5c'5c'5c'5c'5c'5c'5c'81\'5c'5c'5c'5c'5c'5c'5c'5c'5c'5c'5c'5c'5c'5c'5c'5c'5c'5c'5c'5c'5c'5c'5c'5c'5c'5c'5c'5c'5c'5c'5c'5c'5c'5c'5c'5c'5c'41\'5c'5c'5c'5c'5c'5c'5c'5c'5c'5c'5c'5c'5c'5c'5c'5c'5c'5c'5c'5c'5c'5c'5c'5c'5c'5c'5c'5c'5c'5c'5c'5c'5c'5c'5c'5c'5c'82\'5c'5c'5c'5c'5c'5c'5c'5c'5c'5c'5c'5c'5c'5c'5c'5c'5c'5c'5c'5c'5c'5c'5c'5c'5c'5c'5c'5c'5c'5c'5c'5c'5c'5c'5c'5c'5c'62\'5c'5c'5c'5c'5c'5c'5c'5c'5c'5c'5c'5c'5c'5c'5c'5c'5c'5c'5c'5c'5c'5c'5c'5c'5c'5c'5c'5c'5c'5c'5c'5c'5c'5c'5c'5c'5c'82\'5c'5c'5c'5c'5c'5c'5c'5c'5c'5c'5c'5c'5c'5c'5c'5c'5c'5c'5c'5c'5c'5c'5c'5c'5c'5c'5c'5c'5c'5c'5c'5c'5c'5c'5c'5c'5c'63\'5c'5c'5c'5c'5c'5c'5c'5c'5c'5c'5c'5c'5c'5c'5c'5c'5c'5c'5c'5c'5c'5c'5c'5c'5c'5c'5c'5c'5c'5c'5c'5c'5c'5c'5c'5c'5c'82\'5c'5c'5c'5c'5c'5c'5c'5c'5c'5c'5c'5c'5c'5c'5c'5c'5c'5c'5c'5c'5c'5c'5c'5c'5c'5c'5c'5c'5c'5c'5c'5c'5c'5c'5c'5c'5c'6c\'5c'5c'5c'5c'5c'5c'5c'5c'5c'5c'5c'5c'5c'5c'5c'5c'5c'5c'5c'5c'5c'5c'5c'5c'5c'5c'5c'5c'5c'5c'5c'5c'5c'5c'5c'5c'5c'81\'5c'5c'5c'5c'5c'5c'5c'5c'5c'5c'5c'5c'5c'5c'5c'5c'5c'5c'5c'5c'5c'5c'5c'5c'5c'5c'5c'5c'5c'5c'5c'5c'5c'5c'5c'5c'5c'7c\'5c'5c'5c'5c'5c'5c'5c'5c'5c'5c'5c'5c'5c'5c'5c'5c'5c'5c'5c'5c'5c'5c'5c'5c'5c'5c'5c'5c'5c'5c'5c'5c'5c'5c'5c'5c'5c'82\'5c'5c'5c'5c'5c'5c'5c'5c'5c'5c'5c'5c'5c'5c'5c'5c'5c'5c'5c'5c'5c'5c'5c'5c'5c'5c'5c'5c'5c'5c'5c'5c'5c'5c'5c'5c'5c'61\'5c'5c'5c'5c'5c'5c'5c'5c'5c'5c'5c'5c'5c'5c'5c'5c'5c'5c'5c'5c'5c'5c'5c'5c'5c'5c'5c'5c'5c'5c'5c'5c'5c'5c'5c'5c'5c'81\'5c'5c'5c'5c'5c'5c'5c'5c'5c'5c'5c'5c'5c'5c'5c'5c'5c'5c'5c'5c'5c'5c'5c'5c'5c'5c'5c'5c'5c'5c'5c'5c'5c'5c'5c'5c'5c'46\'5c'5c'5c'5c'5c'5c'5c'5c'5c'5c'5c'5c'5c'5c'5c'5c'5c'5c'5c'5c'5c'5c'5c'5c'5c'5c'5c'5c'5c'5c'5c'5c'5c'5c'5c'5c'5c'83\'5c'5c'5c'5c'5c'5c'5c'5c'5c'5c'5c'5c'5c'5c'5c'5c'5c'5c'5c'5c'5c'5c'5c'5c'5c'5c'5c'5c'5c'5c'5c'5c'5c'5c'5c'5c'5c'56\'5c'5c'5c'5c'5c'5c'5c'5c'5c'5c'5c'5c'5c'5c'5c'5c'5c'5c'5c'5c'5c'5c'5c'5c'5c'5c'5c'5c'5c'5c'5c'5c'5c'5c'5c'5c'5c'83\'5c'5c'5c'5c'5c'5c'5c'5c'5c'5c'5c'5c'5c'5c'5c'5c'5c'5c'5c'5c'5c'5c'5c'5c'5c'5c'5c'5c'5c'5c'5c'5c'5c'5c'5c'5c'5c'58\'5c'5c'5c'5c'5c'5c'5c'5c'5c'5c'5c'5c'5c'5c'5c'5c'5c'5c'5c'5c'5c'5c'5c'5c'5c'5c'5c'5c'5c'5c'5c'5c'5c'5c'5c'5c'5c'83\'5c'5c'5c'5c'5c'5c'5c'5c'5c'5c'5c'5c'5c'5c'5c'5c'5c'5c'5c'5c'5c'5c'5c'5c'5c'5c'5c'5c'5c'5c'5c'5c'5c'5c'5c'5c'5c'65\'5c'5c'5c'5c'5c'5c'5c'5c'5c'5c'5c'5c'5c'5c'5c'5c'5c'5c'5c'5c'5c'5c'5c'5c'5c'5c'5c'5c'5c'5c'5c'5c'5c'5c'5c'5c'5c'83\'5c'5c'5c'5c'5c'5c'5c'5c'5c'5c'5c'5c'5c'5c'5c'5c'5c'5c'5c'5c'5c'5c'5c'5c'5c'5c'5c'5c'5c'5c'5c'5c'5c'5c'5c'5c'5c'80\'5c'5c'5c'5c'5c'5c'5c'5c'5c'5c'5c'5c'5c'5c'5c'5c'5c'5c'5c'5c'5c'5c'5c'5c'5c'5c'5c'5c'5c'5c'5c'5c'5c'5c'5c'5c'5c'90\'5c'5c'5c'5c'5c'5c'5c'5c'5c'5c'5c'5c'5c'5c'5c'5c'5c'5c'5c'5c'5c'5c'5c'5c'5c'5c'5c'5c'5c'5c'5c'5c'5c'5c'5c'5c'5c'dd\'5c'5c'5c'5c'5c'5c'5c'5c'5c'5c'5c'5c'5c'5c'5c'5c'5c'5c'5c'5c'5c'5c'5c'5c'5c'5c'5c'5c'5c'5c'5c'5c'5c'5c'5c'5c'5c'8c\'5c'5c'5c'5c'5c'5c'5c'5c'5c'5c'5c'5c'5c'5c'5c'5c'5c'5c'5c'5c'5c'5c'5c'5c'5c'5c'5c'5c'5c'5c'5c'5c'5c'5c'5c'5c'5c'76\'5c'5c'5c'5c'5c'5c'5c'5c'5c'5c'5c'5c'5c'5c'5c'5c'5c'5c'5c'5c'5c'5c'5c'5c'5c'5c'5c'5c'5c'5c'5c'5c'5c'5c'5c'5c'5c'81\'5c'5c'5c'5c'5c'5c'5c'5c'5c'5c'5c'5c'5c'5c'5c'5c'5c'5c'5c'5c'5c'5c'5c'5c'5c'5c'5c'5c'5c'5c'5c'5c'5c'5c'5c'5c'5c'45\'5c'5c'5c'5c'5c'5c'5c'5c'5c'5c'5c'5c'5c'5c'5c'5c'5c'5c'5c'5c'5c'5c'5c'5c'5c'5c'5c'5c'5c'5c'5c'5c'5c'5c'5c'5c'8a\'5c'5c'5c'5c'5c'5c'5c'5c'5c'5c'5c'5c'5c'5c'5c'5c'5c'5c'5c'5c'5c'5c'5c'5c'5c'5c'5c'5c'5c'5c'5c'5c'5c'5c'5c'5c'5c'4a\'5c'5c'5c'5c'5c'5c'5c'5c'5c'5c'5c'5c'5c'5c'5c'5c'5c'5c'5c'5c'5c'5c'5c'5c'5c'5c'5c'5c'5c'5c'5c'5c'5c'5c'5c'5c'5c'94\'5c'5c'5c'5c'5c'5c'5c'5c'5c'5c'5c'5c'5c'5c'5c'5c'5c'5c'5c'5c'5c'5c'5c'5c'5c'5c'5c'5c'5c'5c'5c'5c'5c'5c'5c'5c'5c'ad\'5c'5c'5c'5c'5c'5c'5c'5c'5c'5c'5c'5c'5c'5c'5c'5c'5c'5c'5c'5c'5c'5c'5c'5c'5c'5c'5c'5c'5c'5c'5c'5c'5c'5c'5c'5c'5c'81\'5c'5c'5c'5c'5c'5c'5c'5c'5c'5c'5c'5c'5c'5c'5c'5c'5c'5c'5c'5c'5c'5c'5c'5c'5c'5c'5c'5c'5c'5c'5c'5c'5c'5c'5c'5c'5c'41\'5c'5c'5c'5c'5c'5c'5c'5c'5c'5c'5c'5c'5c'5c'5c'5c'5c'5c'5c'5c'5c'5c'5c'5c'5c'5c'5c'5c'5c'5c'5c'5c'5c'5c'5c'5c'5c'82\'5c'5c'5c'5c'5c'5c'5c'5c'5c'5c'5c'5c'5c'5c'5c'5c'5c'5c'5c'5c'5c'5c'5c'5c'5c'5c'5c'5c'5c'5c'5c'5c'5c'5c'5c'5c'5c'62\'5c'5c'5c'5c'5c'5c'5c'5c'5c'5c'5c'5c'5c'5c'5c'5c'5c'5c'5c'5c'5c'5c'5c'5c'5c'5c'5c'5c'5c'5c'5c'5c'5c'5c'5c'5c'5c'82\'5c'5c'5c'5c'5c'5c'5c'5c'5c'5c'5c'5c'5c'5c'5c'5c'5c'5c'5c'5c'5c'5c'5c'5c'5c'5c'5c'5c'5c'5c'5c'5c'5c'5c'5c'5c'5c'63\'5c'5c'5c'5c'5c'5c'5c'5c'5c'5c'5c'5c'5c'5c'5c'5c'5c'5c'5c'5c'5c'5c'5c'5c'5c'5c'5c'5c'5c'5c'5c'5c'5c'5c'5c'5c'5c'82\'5c'5c'5c'5c'5c'5c'5c'5c'5c'5c'5c'5c'5c'5c'5c'5c'5c'5c'5c'5c'5c'5c'5c'5c'5c'5c'5c'5c'5c'5c'5c'5c'5c'5c'5c'5c'5c'6c\'5c'5c'5c'5c'5c'5c'5c'5c'5c'5c'5c'5c'5c'5c'5c'5c'5c'5c'5c'5c'5c'5c'5c'5c'5c'5c'5c'5c'5c'5c'5c'5c'5c'5c'5c'5c'5c'81\'5c'5c'5c'5c'5c'5c'5c'5c'5c'5c'5c'5c'5c'5c'5c'5c'5c'5c'5c'5c'5c'5c'5c'5c'5c'5c'5c'5c'5c'5c'5c'5c'5c'5c'5c'5c'5c'7c\'5c'5c'5c'5c'5c'5c'5c'5c'5c'5c'5c'5c'5c'5c'5c'5c'5c'5c'5c'5c'5c'5c'5c'5c'5c'5c'5c'5c'5c'5c'5c'5c'5c'5c'5c'5c'82\'5c'5c'5c'5c'5c'5c'5c'5c'5c'5c'5c'5c'5c'5c'5c'5c'5c'5c'5c'5c'5c'5c'5c'5c'5c'5c'5c'5c'5c'5c'5c'5c'5c'5c'5c'5c'5c'62\'5c'5c'5c'5c'5c'5c'5c'5c'5c'5c'5c'5c'5c'5c'5c'5c'5c'5c'5c'5c'5c'5c'5c'5c'5c'5c'5c'5c'5c'5c'5c'5c'5c'5c'5c'5c'5c'81\'5c'5c'5c'5c'5c'5c'5c'5c'5c'5c'5c'5c'5c'5c'5c'5c'5c'5c'5c'5c'5c'5c'5c'5c'5c'5c'5c'5c'5c'5c'5c'5c'5c'5c'5c'5c'5c'46\'5c'5c'5c'5c'5c'5c'5c'5c'5c'5c'5c'5c'5c'5c'5c'5c'5c'5c'5c'5c'5c'5c'5c'5c'5c'5c'5c'5c'5c'5c'5c'5c'5c'5c'5c'5c'88\'5c'5c'5c'5c'5c'5c'5c'5c'5c'5c'5c'5c'5c'5c'5c'5c'5c'5c'5c'5c'5c'5c'5c'5c'5c'5c'5c'5c'5c'5c'5c'5c'5c'5c'5c'5c'5c'da\'5c'5c'5c'5c'5c'5c'5c'5c'5c'5c'5c'5c'5c'5c'5c'5c'5c'5c'5c'5c'5c'5c'5c'5c'5c'5c'5c'5c'5c'5c'5c'5c'5c'5c'5c'5c'5c'8d\'5c'5c'5c'5c'5c'5c'5c'5c'5c'5c'5c'5c'5c'5c'5c'5c'5c'5c'5c'5c'5c'5c'5c'5c'5c'5c'5c'5c'5c'5c'5c'5c'5c'5c'5c'5c'5c'73\'5c'5c'5c'5c'5c'5c'5c'5c'5c'5c'5c'5c'5c'5c'5c'5c'5c'5c'5c'5c'5c'5c'5c'5c'5c'5c'5c'5c'5c'5c'5c'5c'5c'5c'5c'5c'5c'81\'5c'5c'5c'5c'5c'5c'5c'5c'5c'5c'5c'5c'5c'5c'5c'5c'5c'5c'5c'5c'5c'5c'5c'5c'5c'5c'5c'5c'5c'5c'5c'5c'5c'5c'5c'5c'5c'45\'5c'5c'5c'5c'5c'5c'5c'5c'5c'5c'5c'5c'5c'5c'5c'5c'5c'5c'5c'5c'5c'5c'5c'5c'5c'5c'5c'5c'5c'5c'5c'5c'5c'5c'5c'5c'5c'89\'5c'5c'5c'5c'5c'5c'5c'5c'5c'5c'5c'5c'5c'5c'5c'5c'5c'5c'5c'5c'5c'5c'5c'5c'5c'5c'5c'5c'5c'5c'5c'5c'5c'5c'5c'5c'5c'd2\'5c'5c'5c'5c'5c'5c'5c'5c'5c'5c'5c'5c'5c'5c'5c'5c'5c'5c'5c'5c'5c'5c'5c'5c'5c'5c'5c'5c'5c'5c'5c'5c'5c'5c'5c'5c'5c'93\'5c'5c'5c'5c'5c'5c'5c'5c'5c'5c'5c'5c'5c'5c'5c'5c'5c'5c'5c'5c'5c'5c'5c'5c'5c'5c'5c'5c'5c'5c'5c'5c'5c'5c'5c'5c'5c'ae"/>
    <w:docVar w:name="&lt;Subject&gt;" w:val="\'5c'5c'5c'5c'5c'5c'5c'5c'5c'5c'5c'5c'5c'5c'5c'5c'5c'5c'5c'5c'5c'5c'5c'5c'5c'5c'5c'5c'5c'5c'5c'5c'5c'5c'5c'5c'5c'89\'5c'5c'5c'5c'5c'5c'5c'5c'5c'5c'5c'5c'5c'5c'5c'5c'5c'5c'5c'5c'5c'5c'5c'5c'5c'5c'5c'5c'5c'5c'5c'5c'5c'5c'5c'5c'5c'63\'5c'5c'5c'5c'5c'5c'5c'5c'5c'5c'5c'5c'5c'5c'5c'5c'5c'5c'5c'5c'5c'5c'5c'5c'5c'5c'5c'5c'5c'5c'5c'5c'5c'5c'5c'5c'5c'8b\'5c'5c'5c'5c'5c'5c'5c'5c'5c'5c'5c'5c'5c'5c'5c'5c'5c'5c'5c'5c'5c'5c'5c'5c'5c'5c'5c'5c'5c'5c'5c'5c'5c'5c'5c'5c'5c'c6\'5c'5c'5c'5c'5c'5c'5c'5c'5c'5c'5c'5c'5c'5c'5c'5c'5c'5c'5c'5c'5c'5c'5c'5c'5c'5c'5c'5c'5c'5c'5c'5c'5c'5c'5c'5c'5c'94\'5c'5c'5c'5c'5c'5c'5c'5c'5c'5c'5c'5c'5c'5c'5c'5c'5c'5c'5c'5c'5c'5c'5c'5c'5c'5c'5c'5c'5c'5c'5c'5c'5c'5c'5c'5c'5c'ef\'5c'5c'5c'5c'5c'5c'5c'5c'5c'5c'5c'5c'5c'5c'5c'5c'5c'5c'5c'5c'5c'5c'5c'5c'5c'5c'5c'5c'5c'5c'5c'5c'5c'5c'5c'5c'5c'81\'5c'5c'5c'5c'5c'5c'5c'5c'5c'5c'5c'5c'5c'5c'5c'5c'5c'5c'5c'5c'5c'5c'5c'5c'5c'5c'5c'5c'5c'5c'5c'5c'5c'5c'5c'5c'5c'45\'5c'5c'5c'5c'5c'5c'5c'5c'5c'5c'5c'5c'5c'5c'5c'5c'5c'5c'5c'5c'5c'5c'5c'5c'5c'5c'5c'5c'5c'5c'5c'5c'5c'5c'5c'5c'5c'93\'5c'5c'5c'5c'5c'5c'5c'5c'5c'5c'5c'5c'5c'5c'5c'5c'5c'5c'5c'5c'5c'5c'5c'5c'5c'5c'5c'5c'5c'5c'5c'5c'5c'5c'5c'5c'5c'8a\'5c'5c'5c'5c'5c'5c'5c'5c'5c'5c'5c'5c'5c'5c'5c'5c'5c'5c'5c'5c'5c'5c'5c'5c'5c'5c'5c'5c'5c'5c'5c'5c'5c'5c'5c'5c'5c'8e\'5c'5c'5c'5c'5c'5c'5c'5c'5c'5c'5c'5c'5c'5c'5c'5c'5c'5c'5c'5c'5c'5c'5c'5c'5c'5c'5c'5c'5c'5c'5c'5c'5c'5c'5c'5c'5c'91\'5c'5c'5c'5c'5c'5c'5c'5c'5c'5c'5c'5c'5c'5c'5c'5c'5c'5c'5c'5c'5c'5c'5c'5c'5c'5c'5c'5c'5c'5c'5c'5c'5c'5c'5c'5c'5c'83\'5c'5c'5c'5c'5c'5c'5c'5c'5c'5c'5c'5c'5c'5c'5c'5c'5c'5c'5c'5c'5c'5c'5c'5c'5c'5c'5c'5c'5c'5c'5c'5c'5c'5c'5c'5c'5c'56\'5c'5c'5c'5c'5c'5c'5c'5c'5c'5c'5c'5c'5c'5c'5c'5c'5c'5c'5c'5c'5c'5c'5c'5c'5c'5c'5c'5c'5c'5c'5c'5c'5c'5c'5c'5c'5c'83\'5c'5c'5c'5c'5c'5c'5c'5c'5c'5c'5c'5c'5c'5c'5c'5c'5c'5c'5c'5c'5c'5c'5c'5c'5c'5c'5c'5c'5c'5c'5c'5c'5c'5c'5c'5c'5c'58\'5c'5c'5c'5c'5c'5c'5c'5c'5c'5c'5c'5c'5c'5c'5c'5c'5c'5c'5c'5c'5c'5c'5c'5c'5c'5c'5c'5c'5c'5c'5c'5c'5c'5c'5c'5c'5c'83\'5c'5c'5c'5c'5c'5c'5c'5c'5c'5c'5c'5c'5c'5c'5c'5c'5c'5c'5c'5c'5c'5c'5c'5c'5c'5c'5c'5c'5c'5c'5c'5c'5c'5c'5c'5c'65\'5c'5c'5c'5c'5c'5c'5c'5c'5c'5c'5c'5c'5c'5c'5c'5c'5c'5c'5c'5c'5c'5c'5c'5c'5c'5c'5c'5c'5c'5c'5c'5c'5c'5c'5c'5c'5c'83\'5c'5c'5c'5c'5c'5c'5c'5c'5c'5c'5c'5c'5c'5c'5c'5c'5c'5c'5c'5c'5c'5c'5c'5c'5c'5c'5c'5c'5c'5c'5c'5c'5c'5c'5c'5c'5c'80 \'5c'5c'5c'5c'5c'5c'5c'5c'5c'5c'5c'5c'5c'5c'5c'5c'5c'5c'5c'5c'5c'5c'5c'5c'5c'5c'5c'5c'5c'5c'5c'5c'5c'5c'5c'5c'5c'81\'5c'5c'5c'5c'5c'5c'5c'5c'5c'5c'5c'5c'5c'5c'5c'5c'5c'5c'5c'5c'5c'5c'5c'5c'5c'5c'5c'5c'5c'5c'5c'5c'5c'5c'5c'5c'5c'69\'5c'5c'5c'5c'5c'5c'5c'5c'5c'5c'5c'5c'5c'5c'5c'5c'5c'5c'5c'5c'5c'5c'5c'5c'5c'5c'5c'5c'5c'5c'5c'5c'5c'5c'5c'5c'5c'91\'5c'5c'5c'5c'5c'5c'5c'5c'5c'5c'5c'5c'5c'5c'5c'5c'5c'5c'5c'5c'5c'5c'5c'5c'5c'5c'5c'5c'5c'5c'5c'5c'5c'5c'5c'5c'5c'e6\'5c'5c'5c'5c'5c'5c'5c'5c'5c'5c'5c'5c'5c'5c'5c'5c'5c'5c'5c'5c'5c'5c'5c'5c'5c'5c'5c'5c'5c'5c'5c'5c'5c'5c'5c'5c'5c'88\'5c'5c'5c'5c'5c'5c'5c'5c'5c'5c'5c'5c'5c'5c'5c'5c'5c'5c'5c'5c'5c'5c'5c'5c'5c'5c'5c'5c'5c'5c'5c'5c'5c'5c'5c'5c'5c'ea\'5c'5c'5c'5c'5c'5c'5c'5c'5c'5c'5c'5c'5c'5c'5c'5c'5c'5c'5c'5c'5c'5c'5c'5c'5c'5c'5c'5c'5c'5c'5c'5c'5c'5c'5c'5c'5c'83\'5c'5c'5c'5c'5c'5c'5c'5c'5c'5c'5c'5c'5c'5c'5c'5c'5c'5c'5c'5c'5c'5c'5c'5c'5c'5c'5c'5c'5c'5c'5c'5c'5c'5c'5c'5c'5c'74\'5c'5c'5c'5c'5c'5c'5c'5c'5c'5c'5c'5c'5c'5c'5c'5c'5c'5c'5c'5c'5c'5c'5c'5c'5c'5c'5c'5c'5c'5c'5c'5c'5c'5c'5c'5c'5c'83\'5c'5c'5c'5c'5c'5c'5c'5c'5c'5c'5c'5c'5c'5c'5c'5c'5c'5c'5c'5c'5c'5c'5c'5c'5c'5c'5c'5c'5c'5c'5c'5c'5c'5c'5c'5c'5c'46\'5c'5c'5c'5c'5c'5c'5c'5c'5c'5c'5c'5c'5c'5c'5c'5c'5c'5c'5c'5c'5c'5c'5c'5c'5c'5c'5c'5c'5c'5c'5c'5c'5c'5c'5c'5c'5c'81\'5c'5c'5c'5c'5c'5c'5c'5c'5c'5c'5c'5c'5c'5c'5c'5c'5c'5c'5c'5c'5c'5c'5c'5c'5c'5c'5c'5c'5c'5c'5c'5c'5c'5c'5c'5c'5c'5b\'5c'5c'5c'5c'5c'5c'5c'5c'5c'5c'5c'5c'5c'5c'5c'5c'5c'5c'5c'5c'5c'5c'5c'5c'5c'5c'5c'5c'5c'5c'5c'5c'5c'5c'5c'5c'5c'83\'5c'5c'5c'5c'5c'5c'5c'5c'5c'5c'5c'5c'5c'5c'5c'5c'5c'5c'5c'5c'5c'5c'5c'5c'5c'5c'5c'5c'5c'5c'5c'5c'5c'5c'5c'5c'5c'59\'5c'5c'5c'5c'5c'5c'5c'5c'5c'5c'5c'5c'5c'5c'5c'5c'5c'5c'5c'5c'5c'5c'5c'5c'5c'5c'5c'5c'5c'5c'5c'5c'5c'5c'5c'5c'5c'81\'5c'5c'5c'5c'5c'5c'5c'5c'5c'5c'5c'5c'5c'5c'5c'5c'5c'5c'5c'5c'5c'5c'5c'5c'5c'5c'5c'5c'5c'5c'5c'5c'5c'5c'5c'5c'5c'6a"/>
    <w:docVar w:name="AIM_Version" w:val="2.0.0"/>
    <w:docVar w:name="DocumentName" w:val="Project Document (Generic)"/>
    <w:docVar w:name="MenuFileStack" w:val="CDM.mnu|cdmPJ.mnu|cdmpjmMI.mnu|cdmpjmMI.mnu"/>
    <w:docVar w:name="MenuNameStack" w:val="Main Menu|Project Management (PJM)|PJM Miscellaneous|Project Document (Generic)"/>
    <w:docVar w:name="r_\'5c'5c'5c'5c'5c'5c'5c'5c'5c'5c'5c'5c'5c'5c'5c'5c'5c'5c'5c'5c'5c'5c'5c'5c'5c'5c'5c'5c'5c'5c'5c'5c'5c'5c'5c'5c'5c'82\'5c'5c'5c'5c'5c'5c'5c'5c'5c'5c'5c'5c'5c'5c'5c'5c'5c'5c'5c'5c'5c'5c'5c'5c'5c'5c'5c'5c'5c'5c'5c'5c'5c'5c'5c'5c'5c'62\'5c'5c'5c'5c'5c'5c'5c" w:val="&lt;Project Phase&gt;"/>
    <w:docVar w:name="r_\'5c'5c'5c'5c'5c'5c'5c'5c'5c'5c'5c'5c'5c'5c'5c'5c'5c'5c'5c'5c'5c'5c'5c'5c'5c'5c'5c'5c'5c'5c'5c'5c'5c'5c'5c'5c'5c'89\'5c'5c'5c'5c'5c'5c'5c'5c'5c'5c'5c'5c'5c'5c'5c'5c'5c'5c'5c'5c'5c'5c'5c'5c'5c'5c'5c'5c'5c'5c'5c'5c'5c'5c'5c'5c'5c'63\'5c'5c'5c'5c'5c'5c'5c" w:val="&lt;Project Name&gt;"/>
    <w:docVar w:name="r_\'5c'5c'5c'5c'5c'5c'5c'5c'5c'5c'5c'5c'5c'5c'5c'5c'5c'5c'5c'5c'5c'5c'5c'5c'5c'5c'5c'5c'5c'5c'5c'5c'5c'5c'5c'5c'5c'93\'5c'5c'5c'5c'5c'5c'5c'5c'5c'5c'5c'5c'5c'5c'5c'5c'5c'5c'5c'5c'5c'5c'5c'5c'5c'5c'5c'5c'5c'5c'5c'5c'5c'5c'5c'5c'5c'8c\'5c'5c'5c'5c'5c'5c'5c" w:val="&lt;Approver 1&gt;"/>
    <w:docVar w:name="r_\'5c'5c'5c'5c'5c'5c'5c'5c'5c'5c'5c'5c'5c'5c'5c'5c'5c'5c'5c'5c'5c'5c'5c'5c'5c'5c'5c'5c'5c'5c'5c'5c'5c'5c'5c'5c'5c'93\'5c'5c'5c'5c'5c'5c'5c'5c'5c'5c'5c'5c'5c'5c'5c'5c'5c'5c'5c'5c'5c'5c'5c'5c'5c'5c'5c'5c'5c'5c'5c'5c'5c'5c'5c'5c'5c'fa\'5c'5c'5c'5c'5c'5c'5c" w:val="&lt;Approver 2&gt;"/>
    <w:docVar w:name="r_BTM/BRP1/PJM/RD.020" w:val="&lt;Document Control Number&gt;"/>
    <w:docVar w:name="tmp_MenuTitle" w:val="Project Management (PJM)"/>
  </w:docVars>
  <w:rsids>
    <w:rsidRoot w:val="0039411C"/>
    <w:rsid w:val="00000278"/>
    <w:rsid w:val="00000643"/>
    <w:rsid w:val="00000BE8"/>
    <w:rsid w:val="00000E38"/>
    <w:rsid w:val="00000EAD"/>
    <w:rsid w:val="00001950"/>
    <w:rsid w:val="0000322B"/>
    <w:rsid w:val="000035E1"/>
    <w:rsid w:val="00003FF6"/>
    <w:rsid w:val="00004497"/>
    <w:rsid w:val="00004719"/>
    <w:rsid w:val="00005F63"/>
    <w:rsid w:val="00006BA7"/>
    <w:rsid w:val="00006C23"/>
    <w:rsid w:val="0000728C"/>
    <w:rsid w:val="00010C74"/>
    <w:rsid w:val="00010E80"/>
    <w:rsid w:val="00010F06"/>
    <w:rsid w:val="00011C0E"/>
    <w:rsid w:val="00011E02"/>
    <w:rsid w:val="00011FF0"/>
    <w:rsid w:val="00012076"/>
    <w:rsid w:val="00012560"/>
    <w:rsid w:val="00012A67"/>
    <w:rsid w:val="0001335B"/>
    <w:rsid w:val="00013449"/>
    <w:rsid w:val="0001382C"/>
    <w:rsid w:val="00013C78"/>
    <w:rsid w:val="00013FC2"/>
    <w:rsid w:val="0001430C"/>
    <w:rsid w:val="00014F8E"/>
    <w:rsid w:val="00014FD3"/>
    <w:rsid w:val="0001736D"/>
    <w:rsid w:val="000173BC"/>
    <w:rsid w:val="0001780A"/>
    <w:rsid w:val="00020455"/>
    <w:rsid w:val="000215ED"/>
    <w:rsid w:val="000218F7"/>
    <w:rsid w:val="00021E71"/>
    <w:rsid w:val="000229D7"/>
    <w:rsid w:val="000239C4"/>
    <w:rsid w:val="00024F9A"/>
    <w:rsid w:val="00025176"/>
    <w:rsid w:val="00025289"/>
    <w:rsid w:val="00026131"/>
    <w:rsid w:val="00026138"/>
    <w:rsid w:val="000270D1"/>
    <w:rsid w:val="00027AF3"/>
    <w:rsid w:val="00030159"/>
    <w:rsid w:val="00030A64"/>
    <w:rsid w:val="00030C95"/>
    <w:rsid w:val="00031076"/>
    <w:rsid w:val="00031080"/>
    <w:rsid w:val="000312B5"/>
    <w:rsid w:val="000314EE"/>
    <w:rsid w:val="00032FF7"/>
    <w:rsid w:val="0003325D"/>
    <w:rsid w:val="0003351E"/>
    <w:rsid w:val="00034943"/>
    <w:rsid w:val="00034AF0"/>
    <w:rsid w:val="00034F57"/>
    <w:rsid w:val="000351CA"/>
    <w:rsid w:val="0003683D"/>
    <w:rsid w:val="00037161"/>
    <w:rsid w:val="00037B10"/>
    <w:rsid w:val="00040F97"/>
    <w:rsid w:val="000419DC"/>
    <w:rsid w:val="000424DC"/>
    <w:rsid w:val="00042F18"/>
    <w:rsid w:val="00043ACA"/>
    <w:rsid w:val="00044319"/>
    <w:rsid w:val="000443CC"/>
    <w:rsid w:val="00044F39"/>
    <w:rsid w:val="00045A58"/>
    <w:rsid w:val="00045D80"/>
    <w:rsid w:val="000465DC"/>
    <w:rsid w:val="00046654"/>
    <w:rsid w:val="00047B16"/>
    <w:rsid w:val="000501FB"/>
    <w:rsid w:val="000505A6"/>
    <w:rsid w:val="00050EF7"/>
    <w:rsid w:val="000513F6"/>
    <w:rsid w:val="00052E55"/>
    <w:rsid w:val="000532C9"/>
    <w:rsid w:val="00053D05"/>
    <w:rsid w:val="00054984"/>
    <w:rsid w:val="000568B1"/>
    <w:rsid w:val="00056A13"/>
    <w:rsid w:val="00056A39"/>
    <w:rsid w:val="00056D74"/>
    <w:rsid w:val="00056E74"/>
    <w:rsid w:val="00056E7B"/>
    <w:rsid w:val="0005716D"/>
    <w:rsid w:val="000606D1"/>
    <w:rsid w:val="000616D8"/>
    <w:rsid w:val="000622A9"/>
    <w:rsid w:val="0006278A"/>
    <w:rsid w:val="000631FF"/>
    <w:rsid w:val="00064586"/>
    <w:rsid w:val="00065A6F"/>
    <w:rsid w:val="00065BAF"/>
    <w:rsid w:val="00065CC0"/>
    <w:rsid w:val="00065D80"/>
    <w:rsid w:val="0006743A"/>
    <w:rsid w:val="000715D6"/>
    <w:rsid w:val="0007324D"/>
    <w:rsid w:val="00073428"/>
    <w:rsid w:val="00073963"/>
    <w:rsid w:val="00073D11"/>
    <w:rsid w:val="00073D7B"/>
    <w:rsid w:val="000742BA"/>
    <w:rsid w:val="000747B5"/>
    <w:rsid w:val="00075E04"/>
    <w:rsid w:val="000761B6"/>
    <w:rsid w:val="00077F40"/>
    <w:rsid w:val="00080018"/>
    <w:rsid w:val="00080057"/>
    <w:rsid w:val="00081690"/>
    <w:rsid w:val="00081E5E"/>
    <w:rsid w:val="00081ED7"/>
    <w:rsid w:val="00082315"/>
    <w:rsid w:val="0008291D"/>
    <w:rsid w:val="00082AFA"/>
    <w:rsid w:val="0008306C"/>
    <w:rsid w:val="00084E3C"/>
    <w:rsid w:val="000859B8"/>
    <w:rsid w:val="00086181"/>
    <w:rsid w:val="000868F4"/>
    <w:rsid w:val="0009006D"/>
    <w:rsid w:val="00091233"/>
    <w:rsid w:val="00091EA1"/>
    <w:rsid w:val="000922DB"/>
    <w:rsid w:val="00092B93"/>
    <w:rsid w:val="00093011"/>
    <w:rsid w:val="0009368F"/>
    <w:rsid w:val="00093820"/>
    <w:rsid w:val="00093DFD"/>
    <w:rsid w:val="000949BB"/>
    <w:rsid w:val="000949E3"/>
    <w:rsid w:val="00095264"/>
    <w:rsid w:val="00095277"/>
    <w:rsid w:val="0009528B"/>
    <w:rsid w:val="000952ED"/>
    <w:rsid w:val="00095A06"/>
    <w:rsid w:val="00095CDC"/>
    <w:rsid w:val="0009659C"/>
    <w:rsid w:val="00097575"/>
    <w:rsid w:val="00097CBA"/>
    <w:rsid w:val="000A01D5"/>
    <w:rsid w:val="000A0E05"/>
    <w:rsid w:val="000A1163"/>
    <w:rsid w:val="000A15BD"/>
    <w:rsid w:val="000A19D7"/>
    <w:rsid w:val="000A1B09"/>
    <w:rsid w:val="000A1D7F"/>
    <w:rsid w:val="000A2E0F"/>
    <w:rsid w:val="000A36A2"/>
    <w:rsid w:val="000A39F7"/>
    <w:rsid w:val="000A4BCE"/>
    <w:rsid w:val="000A4F00"/>
    <w:rsid w:val="000A550C"/>
    <w:rsid w:val="000A5A76"/>
    <w:rsid w:val="000A5B5D"/>
    <w:rsid w:val="000A5C64"/>
    <w:rsid w:val="000A641A"/>
    <w:rsid w:val="000A6D76"/>
    <w:rsid w:val="000A6FB2"/>
    <w:rsid w:val="000A785F"/>
    <w:rsid w:val="000A7B81"/>
    <w:rsid w:val="000B209D"/>
    <w:rsid w:val="000B21DB"/>
    <w:rsid w:val="000B2279"/>
    <w:rsid w:val="000B2A01"/>
    <w:rsid w:val="000B3363"/>
    <w:rsid w:val="000B341F"/>
    <w:rsid w:val="000B36F6"/>
    <w:rsid w:val="000B37F0"/>
    <w:rsid w:val="000B3FB9"/>
    <w:rsid w:val="000B4464"/>
    <w:rsid w:val="000B4798"/>
    <w:rsid w:val="000B48AD"/>
    <w:rsid w:val="000B5BF1"/>
    <w:rsid w:val="000B648E"/>
    <w:rsid w:val="000B66DE"/>
    <w:rsid w:val="000B76B4"/>
    <w:rsid w:val="000B794A"/>
    <w:rsid w:val="000B7F1D"/>
    <w:rsid w:val="000C0364"/>
    <w:rsid w:val="000C1312"/>
    <w:rsid w:val="000C19EE"/>
    <w:rsid w:val="000C2129"/>
    <w:rsid w:val="000C28BD"/>
    <w:rsid w:val="000C30F6"/>
    <w:rsid w:val="000C3826"/>
    <w:rsid w:val="000C4836"/>
    <w:rsid w:val="000C59A6"/>
    <w:rsid w:val="000C659F"/>
    <w:rsid w:val="000C65AB"/>
    <w:rsid w:val="000C704A"/>
    <w:rsid w:val="000C7D07"/>
    <w:rsid w:val="000D092D"/>
    <w:rsid w:val="000D1144"/>
    <w:rsid w:val="000D16E8"/>
    <w:rsid w:val="000D1BA5"/>
    <w:rsid w:val="000D2DC3"/>
    <w:rsid w:val="000D3D6F"/>
    <w:rsid w:val="000D42B5"/>
    <w:rsid w:val="000D5023"/>
    <w:rsid w:val="000D5237"/>
    <w:rsid w:val="000D52D3"/>
    <w:rsid w:val="000D63A4"/>
    <w:rsid w:val="000D6657"/>
    <w:rsid w:val="000E004C"/>
    <w:rsid w:val="000E00AC"/>
    <w:rsid w:val="000E0125"/>
    <w:rsid w:val="000E04B4"/>
    <w:rsid w:val="000E0D76"/>
    <w:rsid w:val="000E29E9"/>
    <w:rsid w:val="000E2B7B"/>
    <w:rsid w:val="000E2FF5"/>
    <w:rsid w:val="000E4A28"/>
    <w:rsid w:val="000E5618"/>
    <w:rsid w:val="000E634F"/>
    <w:rsid w:val="000E659A"/>
    <w:rsid w:val="000E6895"/>
    <w:rsid w:val="000E69DA"/>
    <w:rsid w:val="000E7BCF"/>
    <w:rsid w:val="000F03AE"/>
    <w:rsid w:val="000F1267"/>
    <w:rsid w:val="000F1806"/>
    <w:rsid w:val="000F2808"/>
    <w:rsid w:val="000F2DCA"/>
    <w:rsid w:val="000F2DDA"/>
    <w:rsid w:val="000F2FB9"/>
    <w:rsid w:val="000F3541"/>
    <w:rsid w:val="000F3695"/>
    <w:rsid w:val="000F3BE3"/>
    <w:rsid w:val="000F40E5"/>
    <w:rsid w:val="000F4425"/>
    <w:rsid w:val="000F480E"/>
    <w:rsid w:val="000F6191"/>
    <w:rsid w:val="000F66D2"/>
    <w:rsid w:val="000F6AAC"/>
    <w:rsid w:val="000F6D70"/>
    <w:rsid w:val="000F7314"/>
    <w:rsid w:val="000F7A5D"/>
    <w:rsid w:val="001000C4"/>
    <w:rsid w:val="00101F54"/>
    <w:rsid w:val="001024A0"/>
    <w:rsid w:val="00103435"/>
    <w:rsid w:val="00103B18"/>
    <w:rsid w:val="00104119"/>
    <w:rsid w:val="0010444F"/>
    <w:rsid w:val="0010469E"/>
    <w:rsid w:val="00105542"/>
    <w:rsid w:val="0010576F"/>
    <w:rsid w:val="00105864"/>
    <w:rsid w:val="0010675D"/>
    <w:rsid w:val="00106F1A"/>
    <w:rsid w:val="001072CF"/>
    <w:rsid w:val="00107E17"/>
    <w:rsid w:val="00107F4D"/>
    <w:rsid w:val="0011059B"/>
    <w:rsid w:val="00111907"/>
    <w:rsid w:val="00111FF5"/>
    <w:rsid w:val="0011250D"/>
    <w:rsid w:val="001126D4"/>
    <w:rsid w:val="001129B0"/>
    <w:rsid w:val="00112AD3"/>
    <w:rsid w:val="001139B5"/>
    <w:rsid w:val="00113A97"/>
    <w:rsid w:val="0011416A"/>
    <w:rsid w:val="001146AC"/>
    <w:rsid w:val="001149CD"/>
    <w:rsid w:val="00116388"/>
    <w:rsid w:val="00116BC7"/>
    <w:rsid w:val="00116DC3"/>
    <w:rsid w:val="001173D9"/>
    <w:rsid w:val="00117E3B"/>
    <w:rsid w:val="001216B1"/>
    <w:rsid w:val="00121869"/>
    <w:rsid w:val="00122531"/>
    <w:rsid w:val="00122835"/>
    <w:rsid w:val="001228A5"/>
    <w:rsid w:val="00122A94"/>
    <w:rsid w:val="00122F94"/>
    <w:rsid w:val="0012372D"/>
    <w:rsid w:val="00123D45"/>
    <w:rsid w:val="00123D6C"/>
    <w:rsid w:val="0012534C"/>
    <w:rsid w:val="001264FB"/>
    <w:rsid w:val="0012760E"/>
    <w:rsid w:val="0013192A"/>
    <w:rsid w:val="001321E6"/>
    <w:rsid w:val="00133341"/>
    <w:rsid w:val="00133D23"/>
    <w:rsid w:val="001341D4"/>
    <w:rsid w:val="001349A9"/>
    <w:rsid w:val="00135C66"/>
    <w:rsid w:val="00136CF9"/>
    <w:rsid w:val="00141295"/>
    <w:rsid w:val="001417DD"/>
    <w:rsid w:val="00141960"/>
    <w:rsid w:val="00141CC9"/>
    <w:rsid w:val="001426E7"/>
    <w:rsid w:val="00142A49"/>
    <w:rsid w:val="0014367D"/>
    <w:rsid w:val="00143CA1"/>
    <w:rsid w:val="00143E87"/>
    <w:rsid w:val="00144D07"/>
    <w:rsid w:val="00144DF3"/>
    <w:rsid w:val="0014513A"/>
    <w:rsid w:val="00145772"/>
    <w:rsid w:val="00145877"/>
    <w:rsid w:val="0014683F"/>
    <w:rsid w:val="00146B47"/>
    <w:rsid w:val="001473C4"/>
    <w:rsid w:val="00147D36"/>
    <w:rsid w:val="00150050"/>
    <w:rsid w:val="001510F9"/>
    <w:rsid w:val="00152D40"/>
    <w:rsid w:val="00152F9E"/>
    <w:rsid w:val="001532B0"/>
    <w:rsid w:val="001533BE"/>
    <w:rsid w:val="0015371E"/>
    <w:rsid w:val="001556B1"/>
    <w:rsid w:val="00156525"/>
    <w:rsid w:val="001570AF"/>
    <w:rsid w:val="00157275"/>
    <w:rsid w:val="001575DE"/>
    <w:rsid w:val="00160E4F"/>
    <w:rsid w:val="00161302"/>
    <w:rsid w:val="00161BCB"/>
    <w:rsid w:val="00161CAA"/>
    <w:rsid w:val="001620C4"/>
    <w:rsid w:val="0016288D"/>
    <w:rsid w:val="001629FD"/>
    <w:rsid w:val="001630E3"/>
    <w:rsid w:val="001631ED"/>
    <w:rsid w:val="001637CB"/>
    <w:rsid w:val="001642B5"/>
    <w:rsid w:val="0016447A"/>
    <w:rsid w:val="00164B47"/>
    <w:rsid w:val="001656A5"/>
    <w:rsid w:val="00166769"/>
    <w:rsid w:val="00166DC9"/>
    <w:rsid w:val="00170462"/>
    <w:rsid w:val="00170B80"/>
    <w:rsid w:val="00171DD3"/>
    <w:rsid w:val="001727BC"/>
    <w:rsid w:val="00172A86"/>
    <w:rsid w:val="00173F41"/>
    <w:rsid w:val="00173F47"/>
    <w:rsid w:val="001746B4"/>
    <w:rsid w:val="00176722"/>
    <w:rsid w:val="0017696D"/>
    <w:rsid w:val="0017696E"/>
    <w:rsid w:val="00176B5A"/>
    <w:rsid w:val="00176D13"/>
    <w:rsid w:val="00180652"/>
    <w:rsid w:val="00181C11"/>
    <w:rsid w:val="00181FC3"/>
    <w:rsid w:val="001820FE"/>
    <w:rsid w:val="001826C4"/>
    <w:rsid w:val="00182921"/>
    <w:rsid w:val="00182E9E"/>
    <w:rsid w:val="00183B3E"/>
    <w:rsid w:val="001848C5"/>
    <w:rsid w:val="00184CB2"/>
    <w:rsid w:val="00184D9D"/>
    <w:rsid w:val="001855AF"/>
    <w:rsid w:val="001858EB"/>
    <w:rsid w:val="00185DED"/>
    <w:rsid w:val="00185FE5"/>
    <w:rsid w:val="001862CD"/>
    <w:rsid w:val="0018714D"/>
    <w:rsid w:val="00190444"/>
    <w:rsid w:val="0019063F"/>
    <w:rsid w:val="0019199E"/>
    <w:rsid w:val="00192FB8"/>
    <w:rsid w:val="00193528"/>
    <w:rsid w:val="0019354F"/>
    <w:rsid w:val="00193588"/>
    <w:rsid w:val="00193764"/>
    <w:rsid w:val="001939B1"/>
    <w:rsid w:val="00193E29"/>
    <w:rsid w:val="00193FCA"/>
    <w:rsid w:val="0019459D"/>
    <w:rsid w:val="00194C38"/>
    <w:rsid w:val="00194D03"/>
    <w:rsid w:val="00195429"/>
    <w:rsid w:val="00195E8C"/>
    <w:rsid w:val="0019727B"/>
    <w:rsid w:val="00197430"/>
    <w:rsid w:val="001A0333"/>
    <w:rsid w:val="001A07E8"/>
    <w:rsid w:val="001A23FA"/>
    <w:rsid w:val="001A30EB"/>
    <w:rsid w:val="001A31B4"/>
    <w:rsid w:val="001A38AD"/>
    <w:rsid w:val="001A3B84"/>
    <w:rsid w:val="001A3E8F"/>
    <w:rsid w:val="001A4011"/>
    <w:rsid w:val="001A44BE"/>
    <w:rsid w:val="001A4DDA"/>
    <w:rsid w:val="001A5C54"/>
    <w:rsid w:val="001A7BBD"/>
    <w:rsid w:val="001B020F"/>
    <w:rsid w:val="001B14C4"/>
    <w:rsid w:val="001B1B1D"/>
    <w:rsid w:val="001B1B50"/>
    <w:rsid w:val="001B3C43"/>
    <w:rsid w:val="001B458E"/>
    <w:rsid w:val="001B45EF"/>
    <w:rsid w:val="001B5230"/>
    <w:rsid w:val="001B5CB5"/>
    <w:rsid w:val="001B64D9"/>
    <w:rsid w:val="001B6DAD"/>
    <w:rsid w:val="001B7023"/>
    <w:rsid w:val="001B7FD9"/>
    <w:rsid w:val="001C1BA6"/>
    <w:rsid w:val="001C5228"/>
    <w:rsid w:val="001C5343"/>
    <w:rsid w:val="001C53EE"/>
    <w:rsid w:val="001C552D"/>
    <w:rsid w:val="001C5766"/>
    <w:rsid w:val="001C6448"/>
    <w:rsid w:val="001C7DA2"/>
    <w:rsid w:val="001D1E81"/>
    <w:rsid w:val="001D27E4"/>
    <w:rsid w:val="001D3957"/>
    <w:rsid w:val="001D3F7E"/>
    <w:rsid w:val="001D5763"/>
    <w:rsid w:val="001D5AB0"/>
    <w:rsid w:val="001D5E62"/>
    <w:rsid w:val="001D619F"/>
    <w:rsid w:val="001D6452"/>
    <w:rsid w:val="001D6637"/>
    <w:rsid w:val="001D68E3"/>
    <w:rsid w:val="001D723D"/>
    <w:rsid w:val="001E04F8"/>
    <w:rsid w:val="001E0B33"/>
    <w:rsid w:val="001E119E"/>
    <w:rsid w:val="001E2DEF"/>
    <w:rsid w:val="001E3B71"/>
    <w:rsid w:val="001E4156"/>
    <w:rsid w:val="001E4479"/>
    <w:rsid w:val="001E4A40"/>
    <w:rsid w:val="001E4C8C"/>
    <w:rsid w:val="001E4E02"/>
    <w:rsid w:val="001E6FE5"/>
    <w:rsid w:val="001E7648"/>
    <w:rsid w:val="001E796D"/>
    <w:rsid w:val="001F0984"/>
    <w:rsid w:val="001F0B8F"/>
    <w:rsid w:val="001F0D6D"/>
    <w:rsid w:val="001F18A4"/>
    <w:rsid w:val="001F2058"/>
    <w:rsid w:val="001F2390"/>
    <w:rsid w:val="001F3666"/>
    <w:rsid w:val="001F5E24"/>
    <w:rsid w:val="001F7B97"/>
    <w:rsid w:val="00201030"/>
    <w:rsid w:val="00201396"/>
    <w:rsid w:val="00201F72"/>
    <w:rsid w:val="0020240A"/>
    <w:rsid w:val="00202669"/>
    <w:rsid w:val="00202887"/>
    <w:rsid w:val="00202A64"/>
    <w:rsid w:val="002036B9"/>
    <w:rsid w:val="00203824"/>
    <w:rsid w:val="002044F0"/>
    <w:rsid w:val="00205167"/>
    <w:rsid w:val="00205713"/>
    <w:rsid w:val="00205767"/>
    <w:rsid w:val="00205953"/>
    <w:rsid w:val="00205BC6"/>
    <w:rsid w:val="002067C6"/>
    <w:rsid w:val="00207580"/>
    <w:rsid w:val="002075F2"/>
    <w:rsid w:val="00207BF5"/>
    <w:rsid w:val="00210A79"/>
    <w:rsid w:val="00210DE3"/>
    <w:rsid w:val="00212E1E"/>
    <w:rsid w:val="00214E0B"/>
    <w:rsid w:val="00216C8D"/>
    <w:rsid w:val="00217A99"/>
    <w:rsid w:val="00220819"/>
    <w:rsid w:val="00221210"/>
    <w:rsid w:val="00221652"/>
    <w:rsid w:val="002216EB"/>
    <w:rsid w:val="0022200F"/>
    <w:rsid w:val="0022228B"/>
    <w:rsid w:val="0022242B"/>
    <w:rsid w:val="00223386"/>
    <w:rsid w:val="00223D94"/>
    <w:rsid w:val="00224A3A"/>
    <w:rsid w:val="00225272"/>
    <w:rsid w:val="002253CA"/>
    <w:rsid w:val="00226BBB"/>
    <w:rsid w:val="00226F8D"/>
    <w:rsid w:val="002270E7"/>
    <w:rsid w:val="002272AD"/>
    <w:rsid w:val="00227695"/>
    <w:rsid w:val="00227A58"/>
    <w:rsid w:val="0023188B"/>
    <w:rsid w:val="00231E54"/>
    <w:rsid w:val="0023299A"/>
    <w:rsid w:val="00233E4C"/>
    <w:rsid w:val="00234376"/>
    <w:rsid w:val="00235ADB"/>
    <w:rsid w:val="00235B92"/>
    <w:rsid w:val="00236B77"/>
    <w:rsid w:val="002375D9"/>
    <w:rsid w:val="0024016E"/>
    <w:rsid w:val="00240403"/>
    <w:rsid w:val="00240970"/>
    <w:rsid w:val="0024113E"/>
    <w:rsid w:val="0024121D"/>
    <w:rsid w:val="002417D6"/>
    <w:rsid w:val="00241EFE"/>
    <w:rsid w:val="002437CA"/>
    <w:rsid w:val="00243BC4"/>
    <w:rsid w:val="00244232"/>
    <w:rsid w:val="00244525"/>
    <w:rsid w:val="002458C4"/>
    <w:rsid w:val="0024717D"/>
    <w:rsid w:val="0024755F"/>
    <w:rsid w:val="00247EFB"/>
    <w:rsid w:val="002504A9"/>
    <w:rsid w:val="0025085B"/>
    <w:rsid w:val="00250C37"/>
    <w:rsid w:val="002511F4"/>
    <w:rsid w:val="002514F6"/>
    <w:rsid w:val="00251CF9"/>
    <w:rsid w:val="00252A6B"/>
    <w:rsid w:val="00253E87"/>
    <w:rsid w:val="00254228"/>
    <w:rsid w:val="00254F79"/>
    <w:rsid w:val="00255805"/>
    <w:rsid w:val="00257159"/>
    <w:rsid w:val="00261610"/>
    <w:rsid w:val="00261BB9"/>
    <w:rsid w:val="00262291"/>
    <w:rsid w:val="002632CF"/>
    <w:rsid w:val="00263B7E"/>
    <w:rsid w:val="00264FFC"/>
    <w:rsid w:val="00265FE8"/>
    <w:rsid w:val="00266D22"/>
    <w:rsid w:val="0026704D"/>
    <w:rsid w:val="00267513"/>
    <w:rsid w:val="0026761A"/>
    <w:rsid w:val="0026777F"/>
    <w:rsid w:val="002711D6"/>
    <w:rsid w:val="00271522"/>
    <w:rsid w:val="00271624"/>
    <w:rsid w:val="00271955"/>
    <w:rsid w:val="00272152"/>
    <w:rsid w:val="002726A2"/>
    <w:rsid w:val="002727B3"/>
    <w:rsid w:val="00274A97"/>
    <w:rsid w:val="00274BAD"/>
    <w:rsid w:val="00274CA3"/>
    <w:rsid w:val="002753EC"/>
    <w:rsid w:val="00275C26"/>
    <w:rsid w:val="002768EA"/>
    <w:rsid w:val="00276913"/>
    <w:rsid w:val="00277BAD"/>
    <w:rsid w:val="00280FEE"/>
    <w:rsid w:val="00281176"/>
    <w:rsid w:val="00281E64"/>
    <w:rsid w:val="00282032"/>
    <w:rsid w:val="002822EC"/>
    <w:rsid w:val="00283DE3"/>
    <w:rsid w:val="002840F0"/>
    <w:rsid w:val="00285081"/>
    <w:rsid w:val="002853CA"/>
    <w:rsid w:val="0028545E"/>
    <w:rsid w:val="00285827"/>
    <w:rsid w:val="00285BBE"/>
    <w:rsid w:val="00286554"/>
    <w:rsid w:val="00286641"/>
    <w:rsid w:val="00287EA4"/>
    <w:rsid w:val="002926BB"/>
    <w:rsid w:val="00292720"/>
    <w:rsid w:val="0029318E"/>
    <w:rsid w:val="00293A16"/>
    <w:rsid w:val="00293AC7"/>
    <w:rsid w:val="0029459F"/>
    <w:rsid w:val="0029487E"/>
    <w:rsid w:val="00294B72"/>
    <w:rsid w:val="00294E6B"/>
    <w:rsid w:val="00294F9F"/>
    <w:rsid w:val="00295124"/>
    <w:rsid w:val="00295136"/>
    <w:rsid w:val="002952C5"/>
    <w:rsid w:val="0029715E"/>
    <w:rsid w:val="00297F14"/>
    <w:rsid w:val="002A003F"/>
    <w:rsid w:val="002A17DF"/>
    <w:rsid w:val="002A1DBE"/>
    <w:rsid w:val="002A285A"/>
    <w:rsid w:val="002A31C8"/>
    <w:rsid w:val="002A38F1"/>
    <w:rsid w:val="002A395A"/>
    <w:rsid w:val="002A3D60"/>
    <w:rsid w:val="002A4904"/>
    <w:rsid w:val="002A4E5B"/>
    <w:rsid w:val="002A5818"/>
    <w:rsid w:val="002A61B2"/>
    <w:rsid w:val="002A6ABE"/>
    <w:rsid w:val="002A74E8"/>
    <w:rsid w:val="002A7BEF"/>
    <w:rsid w:val="002A7EFA"/>
    <w:rsid w:val="002B01A2"/>
    <w:rsid w:val="002B03EA"/>
    <w:rsid w:val="002B1524"/>
    <w:rsid w:val="002B1D71"/>
    <w:rsid w:val="002B1F25"/>
    <w:rsid w:val="002B273A"/>
    <w:rsid w:val="002B2872"/>
    <w:rsid w:val="002B4CC6"/>
    <w:rsid w:val="002B64CD"/>
    <w:rsid w:val="002B6AF6"/>
    <w:rsid w:val="002B6C7A"/>
    <w:rsid w:val="002B7493"/>
    <w:rsid w:val="002B7812"/>
    <w:rsid w:val="002C1DF8"/>
    <w:rsid w:val="002C1FDF"/>
    <w:rsid w:val="002C2A4B"/>
    <w:rsid w:val="002C2D30"/>
    <w:rsid w:val="002C3F2C"/>
    <w:rsid w:val="002C4A52"/>
    <w:rsid w:val="002C5CB7"/>
    <w:rsid w:val="002C633B"/>
    <w:rsid w:val="002C673A"/>
    <w:rsid w:val="002C6907"/>
    <w:rsid w:val="002C6FC4"/>
    <w:rsid w:val="002C7D17"/>
    <w:rsid w:val="002C7EC1"/>
    <w:rsid w:val="002D01B9"/>
    <w:rsid w:val="002D0BA9"/>
    <w:rsid w:val="002D0FC5"/>
    <w:rsid w:val="002D108E"/>
    <w:rsid w:val="002D1FF2"/>
    <w:rsid w:val="002D3317"/>
    <w:rsid w:val="002D3E37"/>
    <w:rsid w:val="002D4693"/>
    <w:rsid w:val="002D472A"/>
    <w:rsid w:val="002D5749"/>
    <w:rsid w:val="002D5CFC"/>
    <w:rsid w:val="002D5FA6"/>
    <w:rsid w:val="002D65AF"/>
    <w:rsid w:val="002D65DE"/>
    <w:rsid w:val="002D747A"/>
    <w:rsid w:val="002E0DAB"/>
    <w:rsid w:val="002E1154"/>
    <w:rsid w:val="002E19BD"/>
    <w:rsid w:val="002E35D8"/>
    <w:rsid w:val="002E3E18"/>
    <w:rsid w:val="002E3E29"/>
    <w:rsid w:val="002E3F7C"/>
    <w:rsid w:val="002E4049"/>
    <w:rsid w:val="002E50DF"/>
    <w:rsid w:val="002E5DBE"/>
    <w:rsid w:val="002E6389"/>
    <w:rsid w:val="002E644C"/>
    <w:rsid w:val="002E68CE"/>
    <w:rsid w:val="002E6F48"/>
    <w:rsid w:val="002E77A3"/>
    <w:rsid w:val="002F057B"/>
    <w:rsid w:val="002F0926"/>
    <w:rsid w:val="002F194E"/>
    <w:rsid w:val="002F29AF"/>
    <w:rsid w:val="002F48DA"/>
    <w:rsid w:val="002F4FB0"/>
    <w:rsid w:val="002F7C3B"/>
    <w:rsid w:val="0030001C"/>
    <w:rsid w:val="00300381"/>
    <w:rsid w:val="003008D9"/>
    <w:rsid w:val="003009E5"/>
    <w:rsid w:val="00301157"/>
    <w:rsid w:val="00301540"/>
    <w:rsid w:val="0030210F"/>
    <w:rsid w:val="003024E4"/>
    <w:rsid w:val="00302C9E"/>
    <w:rsid w:val="0030425B"/>
    <w:rsid w:val="00304575"/>
    <w:rsid w:val="003056B4"/>
    <w:rsid w:val="00305F43"/>
    <w:rsid w:val="00306AF6"/>
    <w:rsid w:val="00307075"/>
    <w:rsid w:val="00307A07"/>
    <w:rsid w:val="00310038"/>
    <w:rsid w:val="003130BC"/>
    <w:rsid w:val="00313110"/>
    <w:rsid w:val="003131A8"/>
    <w:rsid w:val="0031413A"/>
    <w:rsid w:val="0031520A"/>
    <w:rsid w:val="00315311"/>
    <w:rsid w:val="003155AC"/>
    <w:rsid w:val="00315A39"/>
    <w:rsid w:val="003160D2"/>
    <w:rsid w:val="003169D6"/>
    <w:rsid w:val="00317349"/>
    <w:rsid w:val="00317EB3"/>
    <w:rsid w:val="00317FAC"/>
    <w:rsid w:val="00320B8B"/>
    <w:rsid w:val="00321395"/>
    <w:rsid w:val="003221E5"/>
    <w:rsid w:val="003222B1"/>
    <w:rsid w:val="003223FD"/>
    <w:rsid w:val="003227DF"/>
    <w:rsid w:val="00322AAC"/>
    <w:rsid w:val="00323653"/>
    <w:rsid w:val="0032612B"/>
    <w:rsid w:val="0032777A"/>
    <w:rsid w:val="00330BAF"/>
    <w:rsid w:val="00330F01"/>
    <w:rsid w:val="00331309"/>
    <w:rsid w:val="0033192D"/>
    <w:rsid w:val="00332880"/>
    <w:rsid w:val="00332BA6"/>
    <w:rsid w:val="00332C1A"/>
    <w:rsid w:val="00332F8A"/>
    <w:rsid w:val="003349C6"/>
    <w:rsid w:val="00335F51"/>
    <w:rsid w:val="003372EA"/>
    <w:rsid w:val="00337775"/>
    <w:rsid w:val="0034082B"/>
    <w:rsid w:val="003412EC"/>
    <w:rsid w:val="00341876"/>
    <w:rsid w:val="003424CD"/>
    <w:rsid w:val="003448F2"/>
    <w:rsid w:val="00345C92"/>
    <w:rsid w:val="003469D7"/>
    <w:rsid w:val="003469EC"/>
    <w:rsid w:val="00346D71"/>
    <w:rsid w:val="003505C4"/>
    <w:rsid w:val="003510FD"/>
    <w:rsid w:val="00351289"/>
    <w:rsid w:val="00351545"/>
    <w:rsid w:val="00351552"/>
    <w:rsid w:val="0035285D"/>
    <w:rsid w:val="00353218"/>
    <w:rsid w:val="00353223"/>
    <w:rsid w:val="00353705"/>
    <w:rsid w:val="00353DB8"/>
    <w:rsid w:val="003542C0"/>
    <w:rsid w:val="00354AC5"/>
    <w:rsid w:val="00354C16"/>
    <w:rsid w:val="00355402"/>
    <w:rsid w:val="003556A8"/>
    <w:rsid w:val="0035576F"/>
    <w:rsid w:val="00355A1C"/>
    <w:rsid w:val="00356933"/>
    <w:rsid w:val="00357028"/>
    <w:rsid w:val="00357294"/>
    <w:rsid w:val="00360660"/>
    <w:rsid w:val="00360A04"/>
    <w:rsid w:val="00360F73"/>
    <w:rsid w:val="00362111"/>
    <w:rsid w:val="003621C3"/>
    <w:rsid w:val="00362361"/>
    <w:rsid w:val="00362EF0"/>
    <w:rsid w:val="0036311C"/>
    <w:rsid w:val="00363331"/>
    <w:rsid w:val="00363E40"/>
    <w:rsid w:val="0036420A"/>
    <w:rsid w:val="00364DA6"/>
    <w:rsid w:val="003661DD"/>
    <w:rsid w:val="0036691A"/>
    <w:rsid w:val="00366CDE"/>
    <w:rsid w:val="00370633"/>
    <w:rsid w:val="003729E5"/>
    <w:rsid w:val="003730C6"/>
    <w:rsid w:val="003735CB"/>
    <w:rsid w:val="00373624"/>
    <w:rsid w:val="00373CBA"/>
    <w:rsid w:val="00375DEE"/>
    <w:rsid w:val="003764F6"/>
    <w:rsid w:val="0037760C"/>
    <w:rsid w:val="00377D4A"/>
    <w:rsid w:val="0038061B"/>
    <w:rsid w:val="00380C8E"/>
    <w:rsid w:val="003810C7"/>
    <w:rsid w:val="00381901"/>
    <w:rsid w:val="00381E6B"/>
    <w:rsid w:val="00382473"/>
    <w:rsid w:val="00382E82"/>
    <w:rsid w:val="0038304E"/>
    <w:rsid w:val="0038335B"/>
    <w:rsid w:val="00383747"/>
    <w:rsid w:val="00384B80"/>
    <w:rsid w:val="00384D68"/>
    <w:rsid w:val="003860DD"/>
    <w:rsid w:val="00387164"/>
    <w:rsid w:val="003872FB"/>
    <w:rsid w:val="0038767D"/>
    <w:rsid w:val="003876AE"/>
    <w:rsid w:val="00387A3F"/>
    <w:rsid w:val="003909C5"/>
    <w:rsid w:val="003911DF"/>
    <w:rsid w:val="003922F9"/>
    <w:rsid w:val="00393795"/>
    <w:rsid w:val="0039392A"/>
    <w:rsid w:val="0039411C"/>
    <w:rsid w:val="0039463F"/>
    <w:rsid w:val="00394B57"/>
    <w:rsid w:val="00395D76"/>
    <w:rsid w:val="003965DC"/>
    <w:rsid w:val="00396834"/>
    <w:rsid w:val="00396939"/>
    <w:rsid w:val="00396F70"/>
    <w:rsid w:val="00397AB2"/>
    <w:rsid w:val="003A18D8"/>
    <w:rsid w:val="003A2D75"/>
    <w:rsid w:val="003A34D5"/>
    <w:rsid w:val="003A3E8C"/>
    <w:rsid w:val="003A3F22"/>
    <w:rsid w:val="003A4019"/>
    <w:rsid w:val="003A4276"/>
    <w:rsid w:val="003A4B9E"/>
    <w:rsid w:val="003A5D35"/>
    <w:rsid w:val="003A63B5"/>
    <w:rsid w:val="003B045C"/>
    <w:rsid w:val="003B0D7A"/>
    <w:rsid w:val="003B0F17"/>
    <w:rsid w:val="003B0FA0"/>
    <w:rsid w:val="003B1E68"/>
    <w:rsid w:val="003B2507"/>
    <w:rsid w:val="003B3328"/>
    <w:rsid w:val="003B36AF"/>
    <w:rsid w:val="003B463A"/>
    <w:rsid w:val="003B5342"/>
    <w:rsid w:val="003B5928"/>
    <w:rsid w:val="003B5A98"/>
    <w:rsid w:val="003B61C9"/>
    <w:rsid w:val="003B650F"/>
    <w:rsid w:val="003B6922"/>
    <w:rsid w:val="003B6B14"/>
    <w:rsid w:val="003B738C"/>
    <w:rsid w:val="003B7A75"/>
    <w:rsid w:val="003B7E5B"/>
    <w:rsid w:val="003C03D1"/>
    <w:rsid w:val="003C059D"/>
    <w:rsid w:val="003C0695"/>
    <w:rsid w:val="003C0C27"/>
    <w:rsid w:val="003C0F97"/>
    <w:rsid w:val="003C1070"/>
    <w:rsid w:val="003C1C09"/>
    <w:rsid w:val="003C3EAE"/>
    <w:rsid w:val="003C4646"/>
    <w:rsid w:val="003C4AD5"/>
    <w:rsid w:val="003C4D1A"/>
    <w:rsid w:val="003C5A05"/>
    <w:rsid w:val="003C5CC7"/>
    <w:rsid w:val="003C6620"/>
    <w:rsid w:val="003C676D"/>
    <w:rsid w:val="003C6D73"/>
    <w:rsid w:val="003C7EB6"/>
    <w:rsid w:val="003D0F88"/>
    <w:rsid w:val="003D198A"/>
    <w:rsid w:val="003D1992"/>
    <w:rsid w:val="003D1F6D"/>
    <w:rsid w:val="003D2648"/>
    <w:rsid w:val="003D2E43"/>
    <w:rsid w:val="003D38BB"/>
    <w:rsid w:val="003D412A"/>
    <w:rsid w:val="003D445E"/>
    <w:rsid w:val="003D4FCD"/>
    <w:rsid w:val="003D53E1"/>
    <w:rsid w:val="003D5C83"/>
    <w:rsid w:val="003D66AE"/>
    <w:rsid w:val="003D7085"/>
    <w:rsid w:val="003D724C"/>
    <w:rsid w:val="003D726E"/>
    <w:rsid w:val="003D7BB2"/>
    <w:rsid w:val="003E07EA"/>
    <w:rsid w:val="003E1544"/>
    <w:rsid w:val="003E25D7"/>
    <w:rsid w:val="003E3226"/>
    <w:rsid w:val="003E35F5"/>
    <w:rsid w:val="003E5999"/>
    <w:rsid w:val="003E6165"/>
    <w:rsid w:val="003E6CCD"/>
    <w:rsid w:val="003E7BE3"/>
    <w:rsid w:val="003E7F2B"/>
    <w:rsid w:val="003F0071"/>
    <w:rsid w:val="003F1B5B"/>
    <w:rsid w:val="003F1FA5"/>
    <w:rsid w:val="003F2511"/>
    <w:rsid w:val="003F30AE"/>
    <w:rsid w:val="003F3669"/>
    <w:rsid w:val="003F3836"/>
    <w:rsid w:val="003F3A23"/>
    <w:rsid w:val="003F407A"/>
    <w:rsid w:val="003F4628"/>
    <w:rsid w:val="003F5384"/>
    <w:rsid w:val="003F59E8"/>
    <w:rsid w:val="003F5F44"/>
    <w:rsid w:val="003F6355"/>
    <w:rsid w:val="00401803"/>
    <w:rsid w:val="00402D05"/>
    <w:rsid w:val="004034CB"/>
    <w:rsid w:val="0040375A"/>
    <w:rsid w:val="0040408A"/>
    <w:rsid w:val="004046E2"/>
    <w:rsid w:val="004061C1"/>
    <w:rsid w:val="0040733B"/>
    <w:rsid w:val="00407689"/>
    <w:rsid w:val="00407829"/>
    <w:rsid w:val="0041049C"/>
    <w:rsid w:val="00410523"/>
    <w:rsid w:val="0041066B"/>
    <w:rsid w:val="0041133D"/>
    <w:rsid w:val="00412143"/>
    <w:rsid w:val="004126B0"/>
    <w:rsid w:val="00412BE6"/>
    <w:rsid w:val="004134A4"/>
    <w:rsid w:val="004138F3"/>
    <w:rsid w:val="00413AFA"/>
    <w:rsid w:val="004145E2"/>
    <w:rsid w:val="00414845"/>
    <w:rsid w:val="00414A5D"/>
    <w:rsid w:val="00414C2F"/>
    <w:rsid w:val="0041524E"/>
    <w:rsid w:val="004169C3"/>
    <w:rsid w:val="00416AFB"/>
    <w:rsid w:val="00416C1B"/>
    <w:rsid w:val="004174DB"/>
    <w:rsid w:val="00417AFB"/>
    <w:rsid w:val="004202BD"/>
    <w:rsid w:val="004205E8"/>
    <w:rsid w:val="0042068C"/>
    <w:rsid w:val="00420EE2"/>
    <w:rsid w:val="0042250B"/>
    <w:rsid w:val="00423F93"/>
    <w:rsid w:val="00424466"/>
    <w:rsid w:val="00424D64"/>
    <w:rsid w:val="00424FA4"/>
    <w:rsid w:val="004263A5"/>
    <w:rsid w:val="004265A4"/>
    <w:rsid w:val="00426747"/>
    <w:rsid w:val="00426C22"/>
    <w:rsid w:val="00426CA2"/>
    <w:rsid w:val="00427270"/>
    <w:rsid w:val="004272F3"/>
    <w:rsid w:val="004305A8"/>
    <w:rsid w:val="00430CB7"/>
    <w:rsid w:val="004315FE"/>
    <w:rsid w:val="0043272F"/>
    <w:rsid w:val="0043284E"/>
    <w:rsid w:val="00433E06"/>
    <w:rsid w:val="00434833"/>
    <w:rsid w:val="00434BEC"/>
    <w:rsid w:val="00434D42"/>
    <w:rsid w:val="00435C0F"/>
    <w:rsid w:val="0043766A"/>
    <w:rsid w:val="00440026"/>
    <w:rsid w:val="004412DD"/>
    <w:rsid w:val="0044142E"/>
    <w:rsid w:val="0044145F"/>
    <w:rsid w:val="00441783"/>
    <w:rsid w:val="00443574"/>
    <w:rsid w:val="00443B22"/>
    <w:rsid w:val="00443F8F"/>
    <w:rsid w:val="00444CC0"/>
    <w:rsid w:val="0044605C"/>
    <w:rsid w:val="00446499"/>
    <w:rsid w:val="004468EF"/>
    <w:rsid w:val="004472BC"/>
    <w:rsid w:val="00447949"/>
    <w:rsid w:val="00450069"/>
    <w:rsid w:val="00450FAF"/>
    <w:rsid w:val="00451C4B"/>
    <w:rsid w:val="004530CC"/>
    <w:rsid w:val="0045314F"/>
    <w:rsid w:val="00453CF8"/>
    <w:rsid w:val="00454630"/>
    <w:rsid w:val="004555A3"/>
    <w:rsid w:val="00455954"/>
    <w:rsid w:val="00455A2A"/>
    <w:rsid w:val="00455CA1"/>
    <w:rsid w:val="00456E7F"/>
    <w:rsid w:val="0045707E"/>
    <w:rsid w:val="00457780"/>
    <w:rsid w:val="004602DB"/>
    <w:rsid w:val="004616D4"/>
    <w:rsid w:val="00461F3E"/>
    <w:rsid w:val="0046279A"/>
    <w:rsid w:val="00462827"/>
    <w:rsid w:val="00464041"/>
    <w:rsid w:val="00464752"/>
    <w:rsid w:val="004649D7"/>
    <w:rsid w:val="00466073"/>
    <w:rsid w:val="0047081C"/>
    <w:rsid w:val="00470C9C"/>
    <w:rsid w:val="00470E58"/>
    <w:rsid w:val="00471C7E"/>
    <w:rsid w:val="00472011"/>
    <w:rsid w:val="00473077"/>
    <w:rsid w:val="00473674"/>
    <w:rsid w:val="004738CB"/>
    <w:rsid w:val="004749CE"/>
    <w:rsid w:val="004753B6"/>
    <w:rsid w:val="00475FB7"/>
    <w:rsid w:val="004765B1"/>
    <w:rsid w:val="004767D2"/>
    <w:rsid w:val="004770A7"/>
    <w:rsid w:val="00477468"/>
    <w:rsid w:val="004779DD"/>
    <w:rsid w:val="00480C46"/>
    <w:rsid w:val="00480E70"/>
    <w:rsid w:val="004818A9"/>
    <w:rsid w:val="00482317"/>
    <w:rsid w:val="0048232A"/>
    <w:rsid w:val="00482C30"/>
    <w:rsid w:val="004834F8"/>
    <w:rsid w:val="0048383A"/>
    <w:rsid w:val="00483B9D"/>
    <w:rsid w:val="00483F65"/>
    <w:rsid w:val="004846B6"/>
    <w:rsid w:val="00484708"/>
    <w:rsid w:val="0048557B"/>
    <w:rsid w:val="00485F46"/>
    <w:rsid w:val="0048617A"/>
    <w:rsid w:val="004861E0"/>
    <w:rsid w:val="004862BB"/>
    <w:rsid w:val="00487447"/>
    <w:rsid w:val="0048760F"/>
    <w:rsid w:val="00487BEE"/>
    <w:rsid w:val="00490217"/>
    <w:rsid w:val="00490D82"/>
    <w:rsid w:val="0049177F"/>
    <w:rsid w:val="00491B4A"/>
    <w:rsid w:val="00492814"/>
    <w:rsid w:val="00492ED6"/>
    <w:rsid w:val="004931C6"/>
    <w:rsid w:val="00493B32"/>
    <w:rsid w:val="0049409C"/>
    <w:rsid w:val="00494DF7"/>
    <w:rsid w:val="00494F8D"/>
    <w:rsid w:val="0049550E"/>
    <w:rsid w:val="00495C0C"/>
    <w:rsid w:val="004965F4"/>
    <w:rsid w:val="00496A31"/>
    <w:rsid w:val="00496D3D"/>
    <w:rsid w:val="0049743F"/>
    <w:rsid w:val="00497555"/>
    <w:rsid w:val="004975E7"/>
    <w:rsid w:val="00497A62"/>
    <w:rsid w:val="004A0450"/>
    <w:rsid w:val="004A0D11"/>
    <w:rsid w:val="004A1699"/>
    <w:rsid w:val="004A1813"/>
    <w:rsid w:val="004A2C34"/>
    <w:rsid w:val="004A3889"/>
    <w:rsid w:val="004A42D9"/>
    <w:rsid w:val="004A63A3"/>
    <w:rsid w:val="004A7316"/>
    <w:rsid w:val="004A74BA"/>
    <w:rsid w:val="004A7615"/>
    <w:rsid w:val="004A76C9"/>
    <w:rsid w:val="004A7C26"/>
    <w:rsid w:val="004A7EE0"/>
    <w:rsid w:val="004B024D"/>
    <w:rsid w:val="004B081C"/>
    <w:rsid w:val="004B0BF6"/>
    <w:rsid w:val="004B0F3D"/>
    <w:rsid w:val="004B198E"/>
    <w:rsid w:val="004B1F14"/>
    <w:rsid w:val="004B2581"/>
    <w:rsid w:val="004B2605"/>
    <w:rsid w:val="004B2E2F"/>
    <w:rsid w:val="004B416D"/>
    <w:rsid w:val="004B4205"/>
    <w:rsid w:val="004B659D"/>
    <w:rsid w:val="004B73EB"/>
    <w:rsid w:val="004C0FA2"/>
    <w:rsid w:val="004C1732"/>
    <w:rsid w:val="004C1BB8"/>
    <w:rsid w:val="004C23AD"/>
    <w:rsid w:val="004C263F"/>
    <w:rsid w:val="004C2759"/>
    <w:rsid w:val="004C36F6"/>
    <w:rsid w:val="004C4051"/>
    <w:rsid w:val="004C4D84"/>
    <w:rsid w:val="004C6670"/>
    <w:rsid w:val="004C66A8"/>
    <w:rsid w:val="004C7065"/>
    <w:rsid w:val="004D181E"/>
    <w:rsid w:val="004D25D4"/>
    <w:rsid w:val="004D2B17"/>
    <w:rsid w:val="004D3F53"/>
    <w:rsid w:val="004D6A98"/>
    <w:rsid w:val="004D6B3A"/>
    <w:rsid w:val="004D7644"/>
    <w:rsid w:val="004D7EE2"/>
    <w:rsid w:val="004E2993"/>
    <w:rsid w:val="004E2BA8"/>
    <w:rsid w:val="004E2FBA"/>
    <w:rsid w:val="004E3286"/>
    <w:rsid w:val="004E4193"/>
    <w:rsid w:val="004E4AED"/>
    <w:rsid w:val="004E5A36"/>
    <w:rsid w:val="004E5C3F"/>
    <w:rsid w:val="004E5D61"/>
    <w:rsid w:val="004E6601"/>
    <w:rsid w:val="004E67AB"/>
    <w:rsid w:val="004E6B5C"/>
    <w:rsid w:val="004E6B97"/>
    <w:rsid w:val="004F13AB"/>
    <w:rsid w:val="004F3701"/>
    <w:rsid w:val="004F380B"/>
    <w:rsid w:val="004F3C1C"/>
    <w:rsid w:val="004F3EE8"/>
    <w:rsid w:val="004F4843"/>
    <w:rsid w:val="004F48AA"/>
    <w:rsid w:val="004F4E6A"/>
    <w:rsid w:val="004F5024"/>
    <w:rsid w:val="004F534A"/>
    <w:rsid w:val="004F5588"/>
    <w:rsid w:val="004F5A62"/>
    <w:rsid w:val="004F6A2A"/>
    <w:rsid w:val="004F7BAC"/>
    <w:rsid w:val="00501D3D"/>
    <w:rsid w:val="0050286E"/>
    <w:rsid w:val="00503A8C"/>
    <w:rsid w:val="00503D54"/>
    <w:rsid w:val="00504812"/>
    <w:rsid w:val="00505090"/>
    <w:rsid w:val="00506395"/>
    <w:rsid w:val="0050733F"/>
    <w:rsid w:val="00507E26"/>
    <w:rsid w:val="00507E58"/>
    <w:rsid w:val="005109B3"/>
    <w:rsid w:val="00510A99"/>
    <w:rsid w:val="00510C68"/>
    <w:rsid w:val="00511190"/>
    <w:rsid w:val="00511FB4"/>
    <w:rsid w:val="00513D03"/>
    <w:rsid w:val="00514F46"/>
    <w:rsid w:val="0051556A"/>
    <w:rsid w:val="00515B59"/>
    <w:rsid w:val="00515BAF"/>
    <w:rsid w:val="00515CD7"/>
    <w:rsid w:val="00516091"/>
    <w:rsid w:val="00516BC9"/>
    <w:rsid w:val="005174A1"/>
    <w:rsid w:val="0052104A"/>
    <w:rsid w:val="005212BB"/>
    <w:rsid w:val="0052256A"/>
    <w:rsid w:val="005234C9"/>
    <w:rsid w:val="00523532"/>
    <w:rsid w:val="00523CBE"/>
    <w:rsid w:val="0052424E"/>
    <w:rsid w:val="0052488A"/>
    <w:rsid w:val="00524997"/>
    <w:rsid w:val="00524A9E"/>
    <w:rsid w:val="00524B80"/>
    <w:rsid w:val="00525E6C"/>
    <w:rsid w:val="005266F3"/>
    <w:rsid w:val="00526976"/>
    <w:rsid w:val="005273B1"/>
    <w:rsid w:val="005274DD"/>
    <w:rsid w:val="0053025A"/>
    <w:rsid w:val="00530592"/>
    <w:rsid w:val="00531447"/>
    <w:rsid w:val="00532310"/>
    <w:rsid w:val="0053236C"/>
    <w:rsid w:val="00533456"/>
    <w:rsid w:val="005337FD"/>
    <w:rsid w:val="005341C9"/>
    <w:rsid w:val="005354F8"/>
    <w:rsid w:val="00535E00"/>
    <w:rsid w:val="00536089"/>
    <w:rsid w:val="00536A13"/>
    <w:rsid w:val="0053773D"/>
    <w:rsid w:val="0053793E"/>
    <w:rsid w:val="00537BA0"/>
    <w:rsid w:val="00537CCF"/>
    <w:rsid w:val="0054119B"/>
    <w:rsid w:val="005411E0"/>
    <w:rsid w:val="00542345"/>
    <w:rsid w:val="0054314F"/>
    <w:rsid w:val="00543152"/>
    <w:rsid w:val="005431C9"/>
    <w:rsid w:val="005434C4"/>
    <w:rsid w:val="00543D36"/>
    <w:rsid w:val="00543D52"/>
    <w:rsid w:val="005449E8"/>
    <w:rsid w:val="00544A5E"/>
    <w:rsid w:val="005453EE"/>
    <w:rsid w:val="0054575B"/>
    <w:rsid w:val="00545A44"/>
    <w:rsid w:val="00545B95"/>
    <w:rsid w:val="00546495"/>
    <w:rsid w:val="0054696D"/>
    <w:rsid w:val="00546C2C"/>
    <w:rsid w:val="00546DA0"/>
    <w:rsid w:val="00547682"/>
    <w:rsid w:val="0054780B"/>
    <w:rsid w:val="0055045B"/>
    <w:rsid w:val="005514E9"/>
    <w:rsid w:val="005525B6"/>
    <w:rsid w:val="0055369C"/>
    <w:rsid w:val="00554A4C"/>
    <w:rsid w:val="00554DBF"/>
    <w:rsid w:val="00555BA9"/>
    <w:rsid w:val="005564DA"/>
    <w:rsid w:val="00556DB6"/>
    <w:rsid w:val="00560406"/>
    <w:rsid w:val="00560D77"/>
    <w:rsid w:val="00561101"/>
    <w:rsid w:val="005617D6"/>
    <w:rsid w:val="00562A98"/>
    <w:rsid w:val="00562B8D"/>
    <w:rsid w:val="0056322E"/>
    <w:rsid w:val="005637FE"/>
    <w:rsid w:val="00563B98"/>
    <w:rsid w:val="00564491"/>
    <w:rsid w:val="00565259"/>
    <w:rsid w:val="00565730"/>
    <w:rsid w:val="00565907"/>
    <w:rsid w:val="0056630C"/>
    <w:rsid w:val="005673FD"/>
    <w:rsid w:val="00567833"/>
    <w:rsid w:val="00567D2D"/>
    <w:rsid w:val="00570E2F"/>
    <w:rsid w:val="00571D58"/>
    <w:rsid w:val="00574878"/>
    <w:rsid w:val="00575773"/>
    <w:rsid w:val="005764A6"/>
    <w:rsid w:val="00576C7F"/>
    <w:rsid w:val="00576E3F"/>
    <w:rsid w:val="005805DD"/>
    <w:rsid w:val="0058072C"/>
    <w:rsid w:val="005813F3"/>
    <w:rsid w:val="0058162A"/>
    <w:rsid w:val="00581FD1"/>
    <w:rsid w:val="0058309F"/>
    <w:rsid w:val="00584C9F"/>
    <w:rsid w:val="00585100"/>
    <w:rsid w:val="00585933"/>
    <w:rsid w:val="0058647A"/>
    <w:rsid w:val="005907F9"/>
    <w:rsid w:val="00590A0F"/>
    <w:rsid w:val="00591061"/>
    <w:rsid w:val="0059147F"/>
    <w:rsid w:val="005919A1"/>
    <w:rsid w:val="00591BD9"/>
    <w:rsid w:val="00591DCB"/>
    <w:rsid w:val="00592208"/>
    <w:rsid w:val="00592257"/>
    <w:rsid w:val="005923CE"/>
    <w:rsid w:val="00593A58"/>
    <w:rsid w:val="00593C8F"/>
    <w:rsid w:val="00593ECA"/>
    <w:rsid w:val="00595A36"/>
    <w:rsid w:val="00596310"/>
    <w:rsid w:val="00596F2F"/>
    <w:rsid w:val="005974BA"/>
    <w:rsid w:val="0059795F"/>
    <w:rsid w:val="005A04D6"/>
    <w:rsid w:val="005A0DA6"/>
    <w:rsid w:val="005A0EB2"/>
    <w:rsid w:val="005A2CF5"/>
    <w:rsid w:val="005A2E1A"/>
    <w:rsid w:val="005A2E85"/>
    <w:rsid w:val="005A3840"/>
    <w:rsid w:val="005A48E1"/>
    <w:rsid w:val="005A5103"/>
    <w:rsid w:val="005A5616"/>
    <w:rsid w:val="005A5F99"/>
    <w:rsid w:val="005A674D"/>
    <w:rsid w:val="005A6E36"/>
    <w:rsid w:val="005A729B"/>
    <w:rsid w:val="005A7F16"/>
    <w:rsid w:val="005B14D2"/>
    <w:rsid w:val="005B1B94"/>
    <w:rsid w:val="005B1F46"/>
    <w:rsid w:val="005B2B70"/>
    <w:rsid w:val="005B36CA"/>
    <w:rsid w:val="005B3EC2"/>
    <w:rsid w:val="005B4CC9"/>
    <w:rsid w:val="005B4E85"/>
    <w:rsid w:val="005B5DD5"/>
    <w:rsid w:val="005B634A"/>
    <w:rsid w:val="005B6AD0"/>
    <w:rsid w:val="005B7E2A"/>
    <w:rsid w:val="005C025A"/>
    <w:rsid w:val="005C16B2"/>
    <w:rsid w:val="005C1E05"/>
    <w:rsid w:val="005C23D7"/>
    <w:rsid w:val="005C27D5"/>
    <w:rsid w:val="005C2B5F"/>
    <w:rsid w:val="005C4B8F"/>
    <w:rsid w:val="005C5CE0"/>
    <w:rsid w:val="005C6F70"/>
    <w:rsid w:val="005C7453"/>
    <w:rsid w:val="005D0239"/>
    <w:rsid w:val="005D1085"/>
    <w:rsid w:val="005D15B0"/>
    <w:rsid w:val="005D2167"/>
    <w:rsid w:val="005D219B"/>
    <w:rsid w:val="005D227C"/>
    <w:rsid w:val="005D43D0"/>
    <w:rsid w:val="005D4553"/>
    <w:rsid w:val="005D466E"/>
    <w:rsid w:val="005D49A1"/>
    <w:rsid w:val="005D5110"/>
    <w:rsid w:val="005D5440"/>
    <w:rsid w:val="005D6130"/>
    <w:rsid w:val="005D7AF7"/>
    <w:rsid w:val="005D7F68"/>
    <w:rsid w:val="005E2235"/>
    <w:rsid w:val="005E24A6"/>
    <w:rsid w:val="005E338E"/>
    <w:rsid w:val="005E652A"/>
    <w:rsid w:val="005E6583"/>
    <w:rsid w:val="005E6593"/>
    <w:rsid w:val="005E6CB2"/>
    <w:rsid w:val="005E7876"/>
    <w:rsid w:val="005E7A9D"/>
    <w:rsid w:val="005F00A0"/>
    <w:rsid w:val="005F03D4"/>
    <w:rsid w:val="005F07A5"/>
    <w:rsid w:val="005F0A56"/>
    <w:rsid w:val="005F1528"/>
    <w:rsid w:val="005F2207"/>
    <w:rsid w:val="005F352C"/>
    <w:rsid w:val="005F5D73"/>
    <w:rsid w:val="005F60EB"/>
    <w:rsid w:val="006002B3"/>
    <w:rsid w:val="006004C8"/>
    <w:rsid w:val="00600869"/>
    <w:rsid w:val="006010C3"/>
    <w:rsid w:val="006011B5"/>
    <w:rsid w:val="0060209B"/>
    <w:rsid w:val="00602876"/>
    <w:rsid w:val="0060324E"/>
    <w:rsid w:val="00603347"/>
    <w:rsid w:val="00603498"/>
    <w:rsid w:val="006039F7"/>
    <w:rsid w:val="00604D27"/>
    <w:rsid w:val="00604F79"/>
    <w:rsid w:val="006055A3"/>
    <w:rsid w:val="00605688"/>
    <w:rsid w:val="00605885"/>
    <w:rsid w:val="00606DA7"/>
    <w:rsid w:val="00607FC5"/>
    <w:rsid w:val="006104AE"/>
    <w:rsid w:val="00610AF9"/>
    <w:rsid w:val="00611145"/>
    <w:rsid w:val="0061186F"/>
    <w:rsid w:val="00611935"/>
    <w:rsid w:val="00611957"/>
    <w:rsid w:val="00611BAD"/>
    <w:rsid w:val="0061216C"/>
    <w:rsid w:val="00612BD6"/>
    <w:rsid w:val="006132E7"/>
    <w:rsid w:val="00613869"/>
    <w:rsid w:val="00614191"/>
    <w:rsid w:val="00615776"/>
    <w:rsid w:val="00616616"/>
    <w:rsid w:val="00617779"/>
    <w:rsid w:val="00617F64"/>
    <w:rsid w:val="0062050F"/>
    <w:rsid w:val="00620B59"/>
    <w:rsid w:val="00621174"/>
    <w:rsid w:val="0062215D"/>
    <w:rsid w:val="00622626"/>
    <w:rsid w:val="0062290E"/>
    <w:rsid w:val="00622A8D"/>
    <w:rsid w:val="00622B97"/>
    <w:rsid w:val="00622C15"/>
    <w:rsid w:val="006236DC"/>
    <w:rsid w:val="006238A1"/>
    <w:rsid w:val="00623A42"/>
    <w:rsid w:val="00623D2E"/>
    <w:rsid w:val="006242B9"/>
    <w:rsid w:val="006243A3"/>
    <w:rsid w:val="006249B1"/>
    <w:rsid w:val="00624DDA"/>
    <w:rsid w:val="00625AAF"/>
    <w:rsid w:val="00625AB7"/>
    <w:rsid w:val="006266FF"/>
    <w:rsid w:val="00626A1C"/>
    <w:rsid w:val="00626E38"/>
    <w:rsid w:val="006270FA"/>
    <w:rsid w:val="006272E3"/>
    <w:rsid w:val="00627492"/>
    <w:rsid w:val="00630906"/>
    <w:rsid w:val="006317CA"/>
    <w:rsid w:val="00632DAC"/>
    <w:rsid w:val="00634B87"/>
    <w:rsid w:val="00634F8E"/>
    <w:rsid w:val="0063691C"/>
    <w:rsid w:val="00636999"/>
    <w:rsid w:val="00637F9A"/>
    <w:rsid w:val="006412A5"/>
    <w:rsid w:val="00641571"/>
    <w:rsid w:val="006430A2"/>
    <w:rsid w:val="00643617"/>
    <w:rsid w:val="0064364A"/>
    <w:rsid w:val="00643692"/>
    <w:rsid w:val="00643E1F"/>
    <w:rsid w:val="00644CF8"/>
    <w:rsid w:val="00644F0D"/>
    <w:rsid w:val="006457EC"/>
    <w:rsid w:val="00645AF0"/>
    <w:rsid w:val="006477A0"/>
    <w:rsid w:val="00650139"/>
    <w:rsid w:val="006503DC"/>
    <w:rsid w:val="00650C77"/>
    <w:rsid w:val="0065168A"/>
    <w:rsid w:val="00651981"/>
    <w:rsid w:val="00651BDD"/>
    <w:rsid w:val="00651D08"/>
    <w:rsid w:val="00651FA8"/>
    <w:rsid w:val="00653C8D"/>
    <w:rsid w:val="00653D60"/>
    <w:rsid w:val="006541E8"/>
    <w:rsid w:val="00654493"/>
    <w:rsid w:val="00654BBD"/>
    <w:rsid w:val="006560EC"/>
    <w:rsid w:val="006564EE"/>
    <w:rsid w:val="00656500"/>
    <w:rsid w:val="00656F63"/>
    <w:rsid w:val="0065751E"/>
    <w:rsid w:val="00660A35"/>
    <w:rsid w:val="00660EB9"/>
    <w:rsid w:val="006633CF"/>
    <w:rsid w:val="0066393C"/>
    <w:rsid w:val="0066445A"/>
    <w:rsid w:val="00664ACB"/>
    <w:rsid w:val="00665380"/>
    <w:rsid w:val="0066596B"/>
    <w:rsid w:val="00665973"/>
    <w:rsid w:val="00667795"/>
    <w:rsid w:val="006701C4"/>
    <w:rsid w:val="006709A6"/>
    <w:rsid w:val="00672F3E"/>
    <w:rsid w:val="00673F58"/>
    <w:rsid w:val="00673F65"/>
    <w:rsid w:val="00673FEE"/>
    <w:rsid w:val="00674035"/>
    <w:rsid w:val="00674055"/>
    <w:rsid w:val="00674414"/>
    <w:rsid w:val="00674803"/>
    <w:rsid w:val="006751A8"/>
    <w:rsid w:val="00676C7B"/>
    <w:rsid w:val="00677171"/>
    <w:rsid w:val="0067733C"/>
    <w:rsid w:val="00680B5C"/>
    <w:rsid w:val="006831DC"/>
    <w:rsid w:val="006841D5"/>
    <w:rsid w:val="006842E5"/>
    <w:rsid w:val="006849F3"/>
    <w:rsid w:val="00686A09"/>
    <w:rsid w:val="00687A1E"/>
    <w:rsid w:val="0069052A"/>
    <w:rsid w:val="0069089E"/>
    <w:rsid w:val="00690A73"/>
    <w:rsid w:val="00691811"/>
    <w:rsid w:val="00692008"/>
    <w:rsid w:val="00693041"/>
    <w:rsid w:val="006935E0"/>
    <w:rsid w:val="00693D29"/>
    <w:rsid w:val="006946DB"/>
    <w:rsid w:val="00694D32"/>
    <w:rsid w:val="006950DF"/>
    <w:rsid w:val="00695192"/>
    <w:rsid w:val="0069549A"/>
    <w:rsid w:val="006955F5"/>
    <w:rsid w:val="00695A10"/>
    <w:rsid w:val="00695DFA"/>
    <w:rsid w:val="00696EC0"/>
    <w:rsid w:val="006976D2"/>
    <w:rsid w:val="00697F83"/>
    <w:rsid w:val="006A0625"/>
    <w:rsid w:val="006A07F1"/>
    <w:rsid w:val="006A0F01"/>
    <w:rsid w:val="006A1765"/>
    <w:rsid w:val="006A1DE0"/>
    <w:rsid w:val="006A2100"/>
    <w:rsid w:val="006A226B"/>
    <w:rsid w:val="006A2749"/>
    <w:rsid w:val="006A4DEA"/>
    <w:rsid w:val="006A563B"/>
    <w:rsid w:val="006A676D"/>
    <w:rsid w:val="006A67BD"/>
    <w:rsid w:val="006A689E"/>
    <w:rsid w:val="006A6B54"/>
    <w:rsid w:val="006A6D12"/>
    <w:rsid w:val="006A6EF4"/>
    <w:rsid w:val="006B1163"/>
    <w:rsid w:val="006B1191"/>
    <w:rsid w:val="006B1573"/>
    <w:rsid w:val="006B2BF8"/>
    <w:rsid w:val="006B5A4B"/>
    <w:rsid w:val="006B6021"/>
    <w:rsid w:val="006B61B7"/>
    <w:rsid w:val="006B620A"/>
    <w:rsid w:val="006B6F6D"/>
    <w:rsid w:val="006B7654"/>
    <w:rsid w:val="006B7C9D"/>
    <w:rsid w:val="006C0512"/>
    <w:rsid w:val="006C0D39"/>
    <w:rsid w:val="006C1C36"/>
    <w:rsid w:val="006C264E"/>
    <w:rsid w:val="006C282E"/>
    <w:rsid w:val="006C2C5E"/>
    <w:rsid w:val="006C2E74"/>
    <w:rsid w:val="006C3014"/>
    <w:rsid w:val="006C377C"/>
    <w:rsid w:val="006C3831"/>
    <w:rsid w:val="006C385A"/>
    <w:rsid w:val="006C4D95"/>
    <w:rsid w:val="006C52FD"/>
    <w:rsid w:val="006C608D"/>
    <w:rsid w:val="006C76B1"/>
    <w:rsid w:val="006C7C9D"/>
    <w:rsid w:val="006C7E81"/>
    <w:rsid w:val="006D01FC"/>
    <w:rsid w:val="006D0230"/>
    <w:rsid w:val="006D0A83"/>
    <w:rsid w:val="006D11F2"/>
    <w:rsid w:val="006D17FE"/>
    <w:rsid w:val="006D2378"/>
    <w:rsid w:val="006D24FD"/>
    <w:rsid w:val="006D252B"/>
    <w:rsid w:val="006D3912"/>
    <w:rsid w:val="006D3ABB"/>
    <w:rsid w:val="006D3E3F"/>
    <w:rsid w:val="006D3F91"/>
    <w:rsid w:val="006D4255"/>
    <w:rsid w:val="006D4442"/>
    <w:rsid w:val="006D452D"/>
    <w:rsid w:val="006D45A0"/>
    <w:rsid w:val="006D4606"/>
    <w:rsid w:val="006D6BA0"/>
    <w:rsid w:val="006D6CB2"/>
    <w:rsid w:val="006D7C01"/>
    <w:rsid w:val="006D7FEF"/>
    <w:rsid w:val="006E0383"/>
    <w:rsid w:val="006E10CE"/>
    <w:rsid w:val="006E28DB"/>
    <w:rsid w:val="006E3D9E"/>
    <w:rsid w:val="006E4829"/>
    <w:rsid w:val="006E48EA"/>
    <w:rsid w:val="006E5B95"/>
    <w:rsid w:val="006E5C60"/>
    <w:rsid w:val="006E6981"/>
    <w:rsid w:val="006E77FF"/>
    <w:rsid w:val="006E7BF8"/>
    <w:rsid w:val="006F0228"/>
    <w:rsid w:val="006F24DA"/>
    <w:rsid w:val="006F2607"/>
    <w:rsid w:val="006F578F"/>
    <w:rsid w:val="006F5A02"/>
    <w:rsid w:val="006F6F0B"/>
    <w:rsid w:val="006F7518"/>
    <w:rsid w:val="007017DB"/>
    <w:rsid w:val="0070192A"/>
    <w:rsid w:val="0070282A"/>
    <w:rsid w:val="00703993"/>
    <w:rsid w:val="0070436D"/>
    <w:rsid w:val="0070468C"/>
    <w:rsid w:val="00705844"/>
    <w:rsid w:val="0070628E"/>
    <w:rsid w:val="00706D98"/>
    <w:rsid w:val="00707028"/>
    <w:rsid w:val="007075F9"/>
    <w:rsid w:val="0070774B"/>
    <w:rsid w:val="00707CC7"/>
    <w:rsid w:val="00710C4A"/>
    <w:rsid w:val="0071123E"/>
    <w:rsid w:val="00711478"/>
    <w:rsid w:val="00711931"/>
    <w:rsid w:val="00711E56"/>
    <w:rsid w:val="007136D4"/>
    <w:rsid w:val="00713D03"/>
    <w:rsid w:val="00713DC8"/>
    <w:rsid w:val="00713E06"/>
    <w:rsid w:val="007142C9"/>
    <w:rsid w:val="007146B0"/>
    <w:rsid w:val="00714F57"/>
    <w:rsid w:val="007150A6"/>
    <w:rsid w:val="00715DA7"/>
    <w:rsid w:val="00716BFF"/>
    <w:rsid w:val="00717914"/>
    <w:rsid w:val="0072080C"/>
    <w:rsid w:val="007210D9"/>
    <w:rsid w:val="00721944"/>
    <w:rsid w:val="00721FB0"/>
    <w:rsid w:val="007228B0"/>
    <w:rsid w:val="00722B00"/>
    <w:rsid w:val="00722D10"/>
    <w:rsid w:val="00723A65"/>
    <w:rsid w:val="007247EC"/>
    <w:rsid w:val="0072554C"/>
    <w:rsid w:val="007259F7"/>
    <w:rsid w:val="00725BA8"/>
    <w:rsid w:val="00725C6F"/>
    <w:rsid w:val="00725CA3"/>
    <w:rsid w:val="0072626E"/>
    <w:rsid w:val="007269BD"/>
    <w:rsid w:val="00726AEA"/>
    <w:rsid w:val="0072704B"/>
    <w:rsid w:val="007271D3"/>
    <w:rsid w:val="007272A2"/>
    <w:rsid w:val="007275DC"/>
    <w:rsid w:val="00727C82"/>
    <w:rsid w:val="007309F7"/>
    <w:rsid w:val="0073103F"/>
    <w:rsid w:val="0073156C"/>
    <w:rsid w:val="00731C96"/>
    <w:rsid w:val="00732B9D"/>
    <w:rsid w:val="00732F9C"/>
    <w:rsid w:val="00735085"/>
    <w:rsid w:val="00735138"/>
    <w:rsid w:val="0073547E"/>
    <w:rsid w:val="00736389"/>
    <w:rsid w:val="0073665E"/>
    <w:rsid w:val="00736AC3"/>
    <w:rsid w:val="0073719D"/>
    <w:rsid w:val="0073754F"/>
    <w:rsid w:val="00737780"/>
    <w:rsid w:val="007377A6"/>
    <w:rsid w:val="007379F3"/>
    <w:rsid w:val="007407D1"/>
    <w:rsid w:val="00740DB9"/>
    <w:rsid w:val="00741981"/>
    <w:rsid w:val="00741FC2"/>
    <w:rsid w:val="00742B81"/>
    <w:rsid w:val="00742FAF"/>
    <w:rsid w:val="007436A9"/>
    <w:rsid w:val="00743E15"/>
    <w:rsid w:val="00744284"/>
    <w:rsid w:val="007455EA"/>
    <w:rsid w:val="007463E3"/>
    <w:rsid w:val="007466AB"/>
    <w:rsid w:val="007466BF"/>
    <w:rsid w:val="00746B3D"/>
    <w:rsid w:val="00746B9D"/>
    <w:rsid w:val="00747BBF"/>
    <w:rsid w:val="00747D9F"/>
    <w:rsid w:val="007500B2"/>
    <w:rsid w:val="00750E4C"/>
    <w:rsid w:val="007515EE"/>
    <w:rsid w:val="007519D3"/>
    <w:rsid w:val="00751BE1"/>
    <w:rsid w:val="0075201D"/>
    <w:rsid w:val="007521E1"/>
    <w:rsid w:val="00752944"/>
    <w:rsid w:val="00752A10"/>
    <w:rsid w:val="00753578"/>
    <w:rsid w:val="00753897"/>
    <w:rsid w:val="00754FB5"/>
    <w:rsid w:val="007554F6"/>
    <w:rsid w:val="007573F0"/>
    <w:rsid w:val="00757C8D"/>
    <w:rsid w:val="00760354"/>
    <w:rsid w:val="00760D62"/>
    <w:rsid w:val="00760E03"/>
    <w:rsid w:val="00761AA3"/>
    <w:rsid w:val="007639C4"/>
    <w:rsid w:val="00763A9D"/>
    <w:rsid w:val="00764B4E"/>
    <w:rsid w:val="00765248"/>
    <w:rsid w:val="007655BF"/>
    <w:rsid w:val="00766FF2"/>
    <w:rsid w:val="00767A28"/>
    <w:rsid w:val="00767F46"/>
    <w:rsid w:val="00771B6F"/>
    <w:rsid w:val="007723FE"/>
    <w:rsid w:val="007727BC"/>
    <w:rsid w:val="00772A25"/>
    <w:rsid w:val="00773937"/>
    <w:rsid w:val="007761C8"/>
    <w:rsid w:val="00776254"/>
    <w:rsid w:val="00776562"/>
    <w:rsid w:val="0077681E"/>
    <w:rsid w:val="007768A2"/>
    <w:rsid w:val="00777123"/>
    <w:rsid w:val="007779B5"/>
    <w:rsid w:val="007779BA"/>
    <w:rsid w:val="007802B5"/>
    <w:rsid w:val="007807F6"/>
    <w:rsid w:val="00781018"/>
    <w:rsid w:val="00781459"/>
    <w:rsid w:val="00782064"/>
    <w:rsid w:val="00782924"/>
    <w:rsid w:val="00782E6B"/>
    <w:rsid w:val="00783058"/>
    <w:rsid w:val="00783B7C"/>
    <w:rsid w:val="007844D3"/>
    <w:rsid w:val="00785E01"/>
    <w:rsid w:val="00785FBB"/>
    <w:rsid w:val="00787EF0"/>
    <w:rsid w:val="007907C8"/>
    <w:rsid w:val="00790DA1"/>
    <w:rsid w:val="00791620"/>
    <w:rsid w:val="007926CB"/>
    <w:rsid w:val="007933E9"/>
    <w:rsid w:val="0079388C"/>
    <w:rsid w:val="00793DCB"/>
    <w:rsid w:val="007940C1"/>
    <w:rsid w:val="00795E1A"/>
    <w:rsid w:val="007960CE"/>
    <w:rsid w:val="00796463"/>
    <w:rsid w:val="007964ED"/>
    <w:rsid w:val="00796622"/>
    <w:rsid w:val="00796DA8"/>
    <w:rsid w:val="00796DB1"/>
    <w:rsid w:val="00797BA7"/>
    <w:rsid w:val="00797BD5"/>
    <w:rsid w:val="007A014A"/>
    <w:rsid w:val="007A053B"/>
    <w:rsid w:val="007A0673"/>
    <w:rsid w:val="007A0B0E"/>
    <w:rsid w:val="007A0E75"/>
    <w:rsid w:val="007A12DE"/>
    <w:rsid w:val="007A232D"/>
    <w:rsid w:val="007A2401"/>
    <w:rsid w:val="007A27B2"/>
    <w:rsid w:val="007A2C8D"/>
    <w:rsid w:val="007A2D35"/>
    <w:rsid w:val="007A3BA7"/>
    <w:rsid w:val="007A4AF7"/>
    <w:rsid w:val="007A5A6E"/>
    <w:rsid w:val="007A5BFB"/>
    <w:rsid w:val="007B00B9"/>
    <w:rsid w:val="007B05FF"/>
    <w:rsid w:val="007B0B2A"/>
    <w:rsid w:val="007B1BED"/>
    <w:rsid w:val="007B25EC"/>
    <w:rsid w:val="007B2655"/>
    <w:rsid w:val="007B309B"/>
    <w:rsid w:val="007B3175"/>
    <w:rsid w:val="007B32B3"/>
    <w:rsid w:val="007B3A23"/>
    <w:rsid w:val="007B43DD"/>
    <w:rsid w:val="007B4981"/>
    <w:rsid w:val="007B5271"/>
    <w:rsid w:val="007B549B"/>
    <w:rsid w:val="007B6033"/>
    <w:rsid w:val="007B6935"/>
    <w:rsid w:val="007B71AE"/>
    <w:rsid w:val="007B776E"/>
    <w:rsid w:val="007C01F7"/>
    <w:rsid w:val="007C093F"/>
    <w:rsid w:val="007C1AA7"/>
    <w:rsid w:val="007C24F7"/>
    <w:rsid w:val="007C31A3"/>
    <w:rsid w:val="007C4C66"/>
    <w:rsid w:val="007C690E"/>
    <w:rsid w:val="007D00AF"/>
    <w:rsid w:val="007D0BEE"/>
    <w:rsid w:val="007D0BF4"/>
    <w:rsid w:val="007D0E18"/>
    <w:rsid w:val="007D10C5"/>
    <w:rsid w:val="007D3FF4"/>
    <w:rsid w:val="007D4AE7"/>
    <w:rsid w:val="007D4DEB"/>
    <w:rsid w:val="007D5598"/>
    <w:rsid w:val="007D6137"/>
    <w:rsid w:val="007E2194"/>
    <w:rsid w:val="007E2523"/>
    <w:rsid w:val="007E2A96"/>
    <w:rsid w:val="007E3C1F"/>
    <w:rsid w:val="007E3E23"/>
    <w:rsid w:val="007E43BC"/>
    <w:rsid w:val="007E4F23"/>
    <w:rsid w:val="007E511F"/>
    <w:rsid w:val="007E5CBE"/>
    <w:rsid w:val="007E6A12"/>
    <w:rsid w:val="007F0B44"/>
    <w:rsid w:val="007F1AAA"/>
    <w:rsid w:val="007F20BE"/>
    <w:rsid w:val="007F304F"/>
    <w:rsid w:val="007F351F"/>
    <w:rsid w:val="007F378B"/>
    <w:rsid w:val="007F38D8"/>
    <w:rsid w:val="007F3905"/>
    <w:rsid w:val="007F3D90"/>
    <w:rsid w:val="007F400F"/>
    <w:rsid w:val="007F4B12"/>
    <w:rsid w:val="007F7170"/>
    <w:rsid w:val="007F7A69"/>
    <w:rsid w:val="008008A4"/>
    <w:rsid w:val="00801713"/>
    <w:rsid w:val="00802E19"/>
    <w:rsid w:val="0080306F"/>
    <w:rsid w:val="0080357F"/>
    <w:rsid w:val="00803917"/>
    <w:rsid w:val="0080404F"/>
    <w:rsid w:val="008043B8"/>
    <w:rsid w:val="00804B9C"/>
    <w:rsid w:val="0080511E"/>
    <w:rsid w:val="00806175"/>
    <w:rsid w:val="0080692B"/>
    <w:rsid w:val="00806C0A"/>
    <w:rsid w:val="00812352"/>
    <w:rsid w:val="0081235F"/>
    <w:rsid w:val="0081246D"/>
    <w:rsid w:val="00813047"/>
    <w:rsid w:val="0081371C"/>
    <w:rsid w:val="0081379F"/>
    <w:rsid w:val="00813EA7"/>
    <w:rsid w:val="008143A3"/>
    <w:rsid w:val="008147A1"/>
    <w:rsid w:val="008147C8"/>
    <w:rsid w:val="00814C21"/>
    <w:rsid w:val="00814EBA"/>
    <w:rsid w:val="008154E1"/>
    <w:rsid w:val="0081722A"/>
    <w:rsid w:val="00817B26"/>
    <w:rsid w:val="0082040C"/>
    <w:rsid w:val="00820AC8"/>
    <w:rsid w:val="0082186F"/>
    <w:rsid w:val="00823B01"/>
    <w:rsid w:val="0082406C"/>
    <w:rsid w:val="00824DFC"/>
    <w:rsid w:val="00826A0D"/>
    <w:rsid w:val="0082722F"/>
    <w:rsid w:val="008275DD"/>
    <w:rsid w:val="00827843"/>
    <w:rsid w:val="00827D61"/>
    <w:rsid w:val="008300FE"/>
    <w:rsid w:val="008307C5"/>
    <w:rsid w:val="00830E6D"/>
    <w:rsid w:val="00831C20"/>
    <w:rsid w:val="0083266E"/>
    <w:rsid w:val="008330C2"/>
    <w:rsid w:val="008337DC"/>
    <w:rsid w:val="00833F94"/>
    <w:rsid w:val="008340BA"/>
    <w:rsid w:val="00834850"/>
    <w:rsid w:val="00834CE2"/>
    <w:rsid w:val="008356BE"/>
    <w:rsid w:val="0083598B"/>
    <w:rsid w:val="00835C68"/>
    <w:rsid w:val="00835E7C"/>
    <w:rsid w:val="0083651D"/>
    <w:rsid w:val="008371C2"/>
    <w:rsid w:val="00837E6F"/>
    <w:rsid w:val="00837E8D"/>
    <w:rsid w:val="008402EB"/>
    <w:rsid w:val="00840C6A"/>
    <w:rsid w:val="00841168"/>
    <w:rsid w:val="00841699"/>
    <w:rsid w:val="00841D8D"/>
    <w:rsid w:val="00841F2A"/>
    <w:rsid w:val="00842380"/>
    <w:rsid w:val="008425D6"/>
    <w:rsid w:val="00843157"/>
    <w:rsid w:val="0084419F"/>
    <w:rsid w:val="0084428C"/>
    <w:rsid w:val="008446EE"/>
    <w:rsid w:val="0084520C"/>
    <w:rsid w:val="00846B08"/>
    <w:rsid w:val="00846F21"/>
    <w:rsid w:val="00847AB4"/>
    <w:rsid w:val="00850017"/>
    <w:rsid w:val="00850C5F"/>
    <w:rsid w:val="00851627"/>
    <w:rsid w:val="008519EA"/>
    <w:rsid w:val="008521EB"/>
    <w:rsid w:val="00852558"/>
    <w:rsid w:val="00852C3E"/>
    <w:rsid w:val="00853A0D"/>
    <w:rsid w:val="00854779"/>
    <w:rsid w:val="00854E79"/>
    <w:rsid w:val="00855609"/>
    <w:rsid w:val="00855EB2"/>
    <w:rsid w:val="00855EB8"/>
    <w:rsid w:val="00855FF1"/>
    <w:rsid w:val="0085648A"/>
    <w:rsid w:val="0085673B"/>
    <w:rsid w:val="00856CB8"/>
    <w:rsid w:val="00860155"/>
    <w:rsid w:val="00860FC1"/>
    <w:rsid w:val="008610B8"/>
    <w:rsid w:val="00861F2B"/>
    <w:rsid w:val="0086217E"/>
    <w:rsid w:val="00863E08"/>
    <w:rsid w:val="008643FF"/>
    <w:rsid w:val="00865889"/>
    <w:rsid w:val="008674D8"/>
    <w:rsid w:val="008703DE"/>
    <w:rsid w:val="00870B99"/>
    <w:rsid w:val="00870EBB"/>
    <w:rsid w:val="008713F2"/>
    <w:rsid w:val="008716DD"/>
    <w:rsid w:val="00871A09"/>
    <w:rsid w:val="0087248A"/>
    <w:rsid w:val="00872CB2"/>
    <w:rsid w:val="008730E4"/>
    <w:rsid w:val="00873670"/>
    <w:rsid w:val="00873A68"/>
    <w:rsid w:val="00874386"/>
    <w:rsid w:val="00875AE9"/>
    <w:rsid w:val="0087639E"/>
    <w:rsid w:val="00876B02"/>
    <w:rsid w:val="00877C59"/>
    <w:rsid w:val="00880663"/>
    <w:rsid w:val="00880B6F"/>
    <w:rsid w:val="008811FE"/>
    <w:rsid w:val="0088182B"/>
    <w:rsid w:val="00882043"/>
    <w:rsid w:val="00882B4B"/>
    <w:rsid w:val="0088350F"/>
    <w:rsid w:val="00884995"/>
    <w:rsid w:val="008853B5"/>
    <w:rsid w:val="0088643B"/>
    <w:rsid w:val="00886D0D"/>
    <w:rsid w:val="00891495"/>
    <w:rsid w:val="00892D5A"/>
    <w:rsid w:val="00892DFD"/>
    <w:rsid w:val="0089398E"/>
    <w:rsid w:val="0089418A"/>
    <w:rsid w:val="00894A7B"/>
    <w:rsid w:val="00895505"/>
    <w:rsid w:val="00895CF8"/>
    <w:rsid w:val="00896999"/>
    <w:rsid w:val="008974A4"/>
    <w:rsid w:val="008978B6"/>
    <w:rsid w:val="00897BDA"/>
    <w:rsid w:val="008A03A2"/>
    <w:rsid w:val="008A0A53"/>
    <w:rsid w:val="008A2718"/>
    <w:rsid w:val="008A3997"/>
    <w:rsid w:val="008A3E20"/>
    <w:rsid w:val="008A4F60"/>
    <w:rsid w:val="008A542E"/>
    <w:rsid w:val="008A682D"/>
    <w:rsid w:val="008A6CB6"/>
    <w:rsid w:val="008A6F4C"/>
    <w:rsid w:val="008A76CA"/>
    <w:rsid w:val="008A7C9E"/>
    <w:rsid w:val="008A7CB4"/>
    <w:rsid w:val="008B04AA"/>
    <w:rsid w:val="008B0CC7"/>
    <w:rsid w:val="008B0E17"/>
    <w:rsid w:val="008B2992"/>
    <w:rsid w:val="008B2AEA"/>
    <w:rsid w:val="008B4699"/>
    <w:rsid w:val="008B51FB"/>
    <w:rsid w:val="008B5355"/>
    <w:rsid w:val="008B53B1"/>
    <w:rsid w:val="008B546A"/>
    <w:rsid w:val="008B5DEB"/>
    <w:rsid w:val="008B73E5"/>
    <w:rsid w:val="008B7611"/>
    <w:rsid w:val="008C04B0"/>
    <w:rsid w:val="008C08D8"/>
    <w:rsid w:val="008C3436"/>
    <w:rsid w:val="008C3548"/>
    <w:rsid w:val="008C3929"/>
    <w:rsid w:val="008C4008"/>
    <w:rsid w:val="008C4426"/>
    <w:rsid w:val="008C4A90"/>
    <w:rsid w:val="008C4B2A"/>
    <w:rsid w:val="008C5013"/>
    <w:rsid w:val="008C5F16"/>
    <w:rsid w:val="008C62B3"/>
    <w:rsid w:val="008C62C9"/>
    <w:rsid w:val="008C64E0"/>
    <w:rsid w:val="008C66BD"/>
    <w:rsid w:val="008C69A3"/>
    <w:rsid w:val="008C734A"/>
    <w:rsid w:val="008C760B"/>
    <w:rsid w:val="008C7796"/>
    <w:rsid w:val="008C7825"/>
    <w:rsid w:val="008C798A"/>
    <w:rsid w:val="008D0658"/>
    <w:rsid w:val="008D0B1E"/>
    <w:rsid w:val="008D0E65"/>
    <w:rsid w:val="008D139C"/>
    <w:rsid w:val="008D1644"/>
    <w:rsid w:val="008D16EC"/>
    <w:rsid w:val="008D23CC"/>
    <w:rsid w:val="008D2A92"/>
    <w:rsid w:val="008D3DE1"/>
    <w:rsid w:val="008D5A4D"/>
    <w:rsid w:val="008D5EE8"/>
    <w:rsid w:val="008D6DDC"/>
    <w:rsid w:val="008D7CDE"/>
    <w:rsid w:val="008D7E11"/>
    <w:rsid w:val="008E0742"/>
    <w:rsid w:val="008E1CBD"/>
    <w:rsid w:val="008E232E"/>
    <w:rsid w:val="008E2D96"/>
    <w:rsid w:val="008E354E"/>
    <w:rsid w:val="008E4726"/>
    <w:rsid w:val="008E7250"/>
    <w:rsid w:val="008E7F3A"/>
    <w:rsid w:val="008F00E6"/>
    <w:rsid w:val="008F0624"/>
    <w:rsid w:val="008F1345"/>
    <w:rsid w:val="008F286A"/>
    <w:rsid w:val="008F2B29"/>
    <w:rsid w:val="008F4573"/>
    <w:rsid w:val="008F5544"/>
    <w:rsid w:val="008F5600"/>
    <w:rsid w:val="008F5646"/>
    <w:rsid w:val="008F571B"/>
    <w:rsid w:val="008F59C7"/>
    <w:rsid w:val="008F62F8"/>
    <w:rsid w:val="008F66C9"/>
    <w:rsid w:val="008F6C43"/>
    <w:rsid w:val="008F6CCE"/>
    <w:rsid w:val="008F798B"/>
    <w:rsid w:val="009001F3"/>
    <w:rsid w:val="0090037F"/>
    <w:rsid w:val="00901362"/>
    <w:rsid w:val="00902866"/>
    <w:rsid w:val="00902D08"/>
    <w:rsid w:val="00903343"/>
    <w:rsid w:val="00904197"/>
    <w:rsid w:val="009043ED"/>
    <w:rsid w:val="009045D3"/>
    <w:rsid w:val="009047AA"/>
    <w:rsid w:val="00904FC9"/>
    <w:rsid w:val="009071A7"/>
    <w:rsid w:val="00907705"/>
    <w:rsid w:val="009079AD"/>
    <w:rsid w:val="009106C6"/>
    <w:rsid w:val="00911171"/>
    <w:rsid w:val="009125A2"/>
    <w:rsid w:val="00912977"/>
    <w:rsid w:val="00913709"/>
    <w:rsid w:val="00913A8B"/>
    <w:rsid w:val="00913D2C"/>
    <w:rsid w:val="00913FC8"/>
    <w:rsid w:val="00914F85"/>
    <w:rsid w:val="00915298"/>
    <w:rsid w:val="0091574B"/>
    <w:rsid w:val="0091660A"/>
    <w:rsid w:val="00916675"/>
    <w:rsid w:val="0091704B"/>
    <w:rsid w:val="00917C07"/>
    <w:rsid w:val="0092014E"/>
    <w:rsid w:val="0092034D"/>
    <w:rsid w:val="009206F1"/>
    <w:rsid w:val="00922006"/>
    <w:rsid w:val="009220B3"/>
    <w:rsid w:val="009228AD"/>
    <w:rsid w:val="00922D93"/>
    <w:rsid w:val="009243D0"/>
    <w:rsid w:val="009246FB"/>
    <w:rsid w:val="00926BC8"/>
    <w:rsid w:val="00927C84"/>
    <w:rsid w:val="00927ECB"/>
    <w:rsid w:val="00930610"/>
    <w:rsid w:val="00930970"/>
    <w:rsid w:val="00930B3C"/>
    <w:rsid w:val="009313B7"/>
    <w:rsid w:val="00932088"/>
    <w:rsid w:val="00933776"/>
    <w:rsid w:val="00933D5A"/>
    <w:rsid w:val="00933F31"/>
    <w:rsid w:val="00934380"/>
    <w:rsid w:val="00934DA9"/>
    <w:rsid w:val="00935ACF"/>
    <w:rsid w:val="00935E38"/>
    <w:rsid w:val="00936026"/>
    <w:rsid w:val="009362FE"/>
    <w:rsid w:val="00936668"/>
    <w:rsid w:val="00937E03"/>
    <w:rsid w:val="00940C8F"/>
    <w:rsid w:val="00941539"/>
    <w:rsid w:val="009424D8"/>
    <w:rsid w:val="0094273A"/>
    <w:rsid w:val="009437A5"/>
    <w:rsid w:val="0094398D"/>
    <w:rsid w:val="009449D8"/>
    <w:rsid w:val="009453C7"/>
    <w:rsid w:val="00945B06"/>
    <w:rsid w:val="00945BAC"/>
    <w:rsid w:val="009462C0"/>
    <w:rsid w:val="009468BE"/>
    <w:rsid w:val="0094716C"/>
    <w:rsid w:val="00950CF7"/>
    <w:rsid w:val="009520DC"/>
    <w:rsid w:val="009525A5"/>
    <w:rsid w:val="00953185"/>
    <w:rsid w:val="00954848"/>
    <w:rsid w:val="00954F84"/>
    <w:rsid w:val="00955F60"/>
    <w:rsid w:val="00956116"/>
    <w:rsid w:val="0095648F"/>
    <w:rsid w:val="0095697E"/>
    <w:rsid w:val="00956E25"/>
    <w:rsid w:val="00956EBC"/>
    <w:rsid w:val="00957161"/>
    <w:rsid w:val="0095720A"/>
    <w:rsid w:val="0095760F"/>
    <w:rsid w:val="009602B3"/>
    <w:rsid w:val="009604BF"/>
    <w:rsid w:val="00961099"/>
    <w:rsid w:val="0096112D"/>
    <w:rsid w:val="00961464"/>
    <w:rsid w:val="00961804"/>
    <w:rsid w:val="009626DA"/>
    <w:rsid w:val="00962A0B"/>
    <w:rsid w:val="00962F50"/>
    <w:rsid w:val="009630EB"/>
    <w:rsid w:val="00963BE3"/>
    <w:rsid w:val="00964484"/>
    <w:rsid w:val="00964649"/>
    <w:rsid w:val="00964846"/>
    <w:rsid w:val="009656CA"/>
    <w:rsid w:val="009673EE"/>
    <w:rsid w:val="00967670"/>
    <w:rsid w:val="00970105"/>
    <w:rsid w:val="00971304"/>
    <w:rsid w:val="00971FF1"/>
    <w:rsid w:val="00973FDD"/>
    <w:rsid w:val="0097416D"/>
    <w:rsid w:val="0097421B"/>
    <w:rsid w:val="009743B6"/>
    <w:rsid w:val="0097604D"/>
    <w:rsid w:val="0097620B"/>
    <w:rsid w:val="00976C36"/>
    <w:rsid w:val="00976E5B"/>
    <w:rsid w:val="00976FF7"/>
    <w:rsid w:val="0097743F"/>
    <w:rsid w:val="009777F5"/>
    <w:rsid w:val="0098032D"/>
    <w:rsid w:val="00981551"/>
    <w:rsid w:val="009816E8"/>
    <w:rsid w:val="00981815"/>
    <w:rsid w:val="009818EE"/>
    <w:rsid w:val="00982B99"/>
    <w:rsid w:val="0098328D"/>
    <w:rsid w:val="0098361C"/>
    <w:rsid w:val="00983D60"/>
    <w:rsid w:val="00984B1A"/>
    <w:rsid w:val="00985869"/>
    <w:rsid w:val="00985CA7"/>
    <w:rsid w:val="00985E73"/>
    <w:rsid w:val="009867CD"/>
    <w:rsid w:val="009869BB"/>
    <w:rsid w:val="00986BAF"/>
    <w:rsid w:val="00991665"/>
    <w:rsid w:val="00992238"/>
    <w:rsid w:val="0099286A"/>
    <w:rsid w:val="0099325B"/>
    <w:rsid w:val="00993556"/>
    <w:rsid w:val="00993D9E"/>
    <w:rsid w:val="0099407A"/>
    <w:rsid w:val="0099455C"/>
    <w:rsid w:val="00994B5D"/>
    <w:rsid w:val="00995808"/>
    <w:rsid w:val="00996115"/>
    <w:rsid w:val="00996853"/>
    <w:rsid w:val="00997A36"/>
    <w:rsid w:val="00997C0B"/>
    <w:rsid w:val="00997DB9"/>
    <w:rsid w:val="00997FB8"/>
    <w:rsid w:val="009A011E"/>
    <w:rsid w:val="009A0502"/>
    <w:rsid w:val="009A0F65"/>
    <w:rsid w:val="009A105D"/>
    <w:rsid w:val="009A10B4"/>
    <w:rsid w:val="009A1431"/>
    <w:rsid w:val="009A1F00"/>
    <w:rsid w:val="009A2836"/>
    <w:rsid w:val="009A28F2"/>
    <w:rsid w:val="009A297E"/>
    <w:rsid w:val="009A312D"/>
    <w:rsid w:val="009A33BA"/>
    <w:rsid w:val="009A3675"/>
    <w:rsid w:val="009A36A1"/>
    <w:rsid w:val="009A3995"/>
    <w:rsid w:val="009A3A5D"/>
    <w:rsid w:val="009A42C2"/>
    <w:rsid w:val="009A4301"/>
    <w:rsid w:val="009A4C90"/>
    <w:rsid w:val="009A4FAA"/>
    <w:rsid w:val="009A517E"/>
    <w:rsid w:val="009A5BF3"/>
    <w:rsid w:val="009A5DEB"/>
    <w:rsid w:val="009A7833"/>
    <w:rsid w:val="009B05A7"/>
    <w:rsid w:val="009B0E83"/>
    <w:rsid w:val="009B1EBD"/>
    <w:rsid w:val="009B3ECF"/>
    <w:rsid w:val="009B44BF"/>
    <w:rsid w:val="009B475C"/>
    <w:rsid w:val="009B5134"/>
    <w:rsid w:val="009B54D5"/>
    <w:rsid w:val="009B5FDB"/>
    <w:rsid w:val="009B6448"/>
    <w:rsid w:val="009B6BE2"/>
    <w:rsid w:val="009B7D63"/>
    <w:rsid w:val="009C0713"/>
    <w:rsid w:val="009C0EBD"/>
    <w:rsid w:val="009C0EF5"/>
    <w:rsid w:val="009C13BC"/>
    <w:rsid w:val="009C2BE8"/>
    <w:rsid w:val="009C3082"/>
    <w:rsid w:val="009C4688"/>
    <w:rsid w:val="009C4FD8"/>
    <w:rsid w:val="009C5707"/>
    <w:rsid w:val="009C5D71"/>
    <w:rsid w:val="009C626A"/>
    <w:rsid w:val="009C668A"/>
    <w:rsid w:val="009C6B7A"/>
    <w:rsid w:val="009C7CD7"/>
    <w:rsid w:val="009D021C"/>
    <w:rsid w:val="009D0596"/>
    <w:rsid w:val="009D05D3"/>
    <w:rsid w:val="009D0ABF"/>
    <w:rsid w:val="009D1201"/>
    <w:rsid w:val="009D1AE6"/>
    <w:rsid w:val="009D1B62"/>
    <w:rsid w:val="009D2171"/>
    <w:rsid w:val="009D22A9"/>
    <w:rsid w:val="009D2DCB"/>
    <w:rsid w:val="009D41CA"/>
    <w:rsid w:val="009D4275"/>
    <w:rsid w:val="009D53E0"/>
    <w:rsid w:val="009D5409"/>
    <w:rsid w:val="009D5CE9"/>
    <w:rsid w:val="009D689D"/>
    <w:rsid w:val="009D7242"/>
    <w:rsid w:val="009D7B2A"/>
    <w:rsid w:val="009D7FF5"/>
    <w:rsid w:val="009E0360"/>
    <w:rsid w:val="009E0744"/>
    <w:rsid w:val="009E1247"/>
    <w:rsid w:val="009E3049"/>
    <w:rsid w:val="009E377C"/>
    <w:rsid w:val="009E4FF2"/>
    <w:rsid w:val="009E5154"/>
    <w:rsid w:val="009E5616"/>
    <w:rsid w:val="009E59B9"/>
    <w:rsid w:val="009E6669"/>
    <w:rsid w:val="009E7D36"/>
    <w:rsid w:val="009F0773"/>
    <w:rsid w:val="009F1A27"/>
    <w:rsid w:val="009F2166"/>
    <w:rsid w:val="009F2811"/>
    <w:rsid w:val="009F3012"/>
    <w:rsid w:val="009F343B"/>
    <w:rsid w:val="009F3679"/>
    <w:rsid w:val="009F382A"/>
    <w:rsid w:val="009F3AE3"/>
    <w:rsid w:val="009F3FBD"/>
    <w:rsid w:val="009F46B6"/>
    <w:rsid w:val="009F4AF5"/>
    <w:rsid w:val="009F4BB0"/>
    <w:rsid w:val="009F6495"/>
    <w:rsid w:val="009F64E2"/>
    <w:rsid w:val="009F6557"/>
    <w:rsid w:val="009F68D6"/>
    <w:rsid w:val="009F6C03"/>
    <w:rsid w:val="00A001F5"/>
    <w:rsid w:val="00A008C3"/>
    <w:rsid w:val="00A00A92"/>
    <w:rsid w:val="00A00C56"/>
    <w:rsid w:val="00A016AE"/>
    <w:rsid w:val="00A018BF"/>
    <w:rsid w:val="00A029B2"/>
    <w:rsid w:val="00A02C6D"/>
    <w:rsid w:val="00A02F5C"/>
    <w:rsid w:val="00A035C3"/>
    <w:rsid w:val="00A036E3"/>
    <w:rsid w:val="00A03E30"/>
    <w:rsid w:val="00A04168"/>
    <w:rsid w:val="00A048CE"/>
    <w:rsid w:val="00A063A8"/>
    <w:rsid w:val="00A064A0"/>
    <w:rsid w:val="00A06F36"/>
    <w:rsid w:val="00A07528"/>
    <w:rsid w:val="00A07F1F"/>
    <w:rsid w:val="00A10AB3"/>
    <w:rsid w:val="00A10EBE"/>
    <w:rsid w:val="00A1186F"/>
    <w:rsid w:val="00A12009"/>
    <w:rsid w:val="00A12222"/>
    <w:rsid w:val="00A13318"/>
    <w:rsid w:val="00A145E7"/>
    <w:rsid w:val="00A14C1C"/>
    <w:rsid w:val="00A15A9F"/>
    <w:rsid w:val="00A16511"/>
    <w:rsid w:val="00A169C5"/>
    <w:rsid w:val="00A202F2"/>
    <w:rsid w:val="00A203BE"/>
    <w:rsid w:val="00A20429"/>
    <w:rsid w:val="00A2150D"/>
    <w:rsid w:val="00A21882"/>
    <w:rsid w:val="00A223CA"/>
    <w:rsid w:val="00A22847"/>
    <w:rsid w:val="00A22A72"/>
    <w:rsid w:val="00A22E9A"/>
    <w:rsid w:val="00A239F5"/>
    <w:rsid w:val="00A24404"/>
    <w:rsid w:val="00A24F69"/>
    <w:rsid w:val="00A251A8"/>
    <w:rsid w:val="00A253F2"/>
    <w:rsid w:val="00A25A2E"/>
    <w:rsid w:val="00A2714F"/>
    <w:rsid w:val="00A3097F"/>
    <w:rsid w:val="00A30F17"/>
    <w:rsid w:val="00A32CE5"/>
    <w:rsid w:val="00A32EF9"/>
    <w:rsid w:val="00A330BB"/>
    <w:rsid w:val="00A33907"/>
    <w:rsid w:val="00A3513C"/>
    <w:rsid w:val="00A36A67"/>
    <w:rsid w:val="00A36A9F"/>
    <w:rsid w:val="00A36B7A"/>
    <w:rsid w:val="00A36FD9"/>
    <w:rsid w:val="00A3707B"/>
    <w:rsid w:val="00A37FF1"/>
    <w:rsid w:val="00A400A6"/>
    <w:rsid w:val="00A4052E"/>
    <w:rsid w:val="00A40721"/>
    <w:rsid w:val="00A40C84"/>
    <w:rsid w:val="00A4199E"/>
    <w:rsid w:val="00A4270C"/>
    <w:rsid w:val="00A42C2C"/>
    <w:rsid w:val="00A443D8"/>
    <w:rsid w:val="00A443F8"/>
    <w:rsid w:val="00A44910"/>
    <w:rsid w:val="00A45372"/>
    <w:rsid w:val="00A45C44"/>
    <w:rsid w:val="00A46E19"/>
    <w:rsid w:val="00A4709D"/>
    <w:rsid w:val="00A470C0"/>
    <w:rsid w:val="00A47E6B"/>
    <w:rsid w:val="00A50054"/>
    <w:rsid w:val="00A50574"/>
    <w:rsid w:val="00A50980"/>
    <w:rsid w:val="00A50F28"/>
    <w:rsid w:val="00A50FB5"/>
    <w:rsid w:val="00A5116C"/>
    <w:rsid w:val="00A51FA2"/>
    <w:rsid w:val="00A52B19"/>
    <w:rsid w:val="00A5374C"/>
    <w:rsid w:val="00A5398C"/>
    <w:rsid w:val="00A54AA7"/>
    <w:rsid w:val="00A54B7A"/>
    <w:rsid w:val="00A55C6A"/>
    <w:rsid w:val="00A563E2"/>
    <w:rsid w:val="00A57AE5"/>
    <w:rsid w:val="00A6005D"/>
    <w:rsid w:val="00A61711"/>
    <w:rsid w:val="00A622AF"/>
    <w:rsid w:val="00A63852"/>
    <w:rsid w:val="00A63A00"/>
    <w:rsid w:val="00A63AB5"/>
    <w:rsid w:val="00A63B9D"/>
    <w:rsid w:val="00A64054"/>
    <w:rsid w:val="00A643A4"/>
    <w:rsid w:val="00A645B2"/>
    <w:rsid w:val="00A64DA4"/>
    <w:rsid w:val="00A65BF0"/>
    <w:rsid w:val="00A668AA"/>
    <w:rsid w:val="00A67210"/>
    <w:rsid w:val="00A6767A"/>
    <w:rsid w:val="00A67B4D"/>
    <w:rsid w:val="00A70905"/>
    <w:rsid w:val="00A70B78"/>
    <w:rsid w:val="00A70C94"/>
    <w:rsid w:val="00A71518"/>
    <w:rsid w:val="00A716FE"/>
    <w:rsid w:val="00A72012"/>
    <w:rsid w:val="00A73DAA"/>
    <w:rsid w:val="00A7476D"/>
    <w:rsid w:val="00A750E2"/>
    <w:rsid w:val="00A75171"/>
    <w:rsid w:val="00A75F6C"/>
    <w:rsid w:val="00A76818"/>
    <w:rsid w:val="00A775D3"/>
    <w:rsid w:val="00A77AD1"/>
    <w:rsid w:val="00A803F5"/>
    <w:rsid w:val="00A8044C"/>
    <w:rsid w:val="00A80C5A"/>
    <w:rsid w:val="00A81981"/>
    <w:rsid w:val="00A819B3"/>
    <w:rsid w:val="00A81D58"/>
    <w:rsid w:val="00A833C0"/>
    <w:rsid w:val="00A839A5"/>
    <w:rsid w:val="00A839A7"/>
    <w:rsid w:val="00A84239"/>
    <w:rsid w:val="00A84968"/>
    <w:rsid w:val="00A854D8"/>
    <w:rsid w:val="00A85C89"/>
    <w:rsid w:val="00A85D61"/>
    <w:rsid w:val="00A90392"/>
    <w:rsid w:val="00A903D5"/>
    <w:rsid w:val="00A91147"/>
    <w:rsid w:val="00A921DF"/>
    <w:rsid w:val="00A92D38"/>
    <w:rsid w:val="00A93CE3"/>
    <w:rsid w:val="00A9446C"/>
    <w:rsid w:val="00A94576"/>
    <w:rsid w:val="00A949FD"/>
    <w:rsid w:val="00A952CC"/>
    <w:rsid w:val="00A957C1"/>
    <w:rsid w:val="00A95C79"/>
    <w:rsid w:val="00A9619B"/>
    <w:rsid w:val="00A968AB"/>
    <w:rsid w:val="00A975C2"/>
    <w:rsid w:val="00A9769B"/>
    <w:rsid w:val="00AA0472"/>
    <w:rsid w:val="00AA057F"/>
    <w:rsid w:val="00AA0AE7"/>
    <w:rsid w:val="00AA0DF1"/>
    <w:rsid w:val="00AA13FE"/>
    <w:rsid w:val="00AA19FA"/>
    <w:rsid w:val="00AA3C31"/>
    <w:rsid w:val="00AA4027"/>
    <w:rsid w:val="00AA524F"/>
    <w:rsid w:val="00AA5C11"/>
    <w:rsid w:val="00AA5D82"/>
    <w:rsid w:val="00AA611F"/>
    <w:rsid w:val="00AA70A0"/>
    <w:rsid w:val="00AA7499"/>
    <w:rsid w:val="00AB08B4"/>
    <w:rsid w:val="00AB0AA1"/>
    <w:rsid w:val="00AB0BD5"/>
    <w:rsid w:val="00AB1B5B"/>
    <w:rsid w:val="00AB24E5"/>
    <w:rsid w:val="00AB2C7C"/>
    <w:rsid w:val="00AB445C"/>
    <w:rsid w:val="00AB4992"/>
    <w:rsid w:val="00AB4A03"/>
    <w:rsid w:val="00AB5D7F"/>
    <w:rsid w:val="00AB6554"/>
    <w:rsid w:val="00AB67BD"/>
    <w:rsid w:val="00AB6DE2"/>
    <w:rsid w:val="00AC1350"/>
    <w:rsid w:val="00AC1DBB"/>
    <w:rsid w:val="00AC2488"/>
    <w:rsid w:val="00AC33AE"/>
    <w:rsid w:val="00AC3939"/>
    <w:rsid w:val="00AC3A27"/>
    <w:rsid w:val="00AC3DB3"/>
    <w:rsid w:val="00AC451E"/>
    <w:rsid w:val="00AC4A05"/>
    <w:rsid w:val="00AC4DC0"/>
    <w:rsid w:val="00AC52D1"/>
    <w:rsid w:val="00AC5982"/>
    <w:rsid w:val="00AC5AFB"/>
    <w:rsid w:val="00AD0909"/>
    <w:rsid w:val="00AD14D4"/>
    <w:rsid w:val="00AD3371"/>
    <w:rsid w:val="00AD5734"/>
    <w:rsid w:val="00AD61F2"/>
    <w:rsid w:val="00AD6659"/>
    <w:rsid w:val="00AD7BA5"/>
    <w:rsid w:val="00AE0077"/>
    <w:rsid w:val="00AE0EAE"/>
    <w:rsid w:val="00AE0FDF"/>
    <w:rsid w:val="00AE2097"/>
    <w:rsid w:val="00AE2B04"/>
    <w:rsid w:val="00AE3BB2"/>
    <w:rsid w:val="00AE4103"/>
    <w:rsid w:val="00AE5036"/>
    <w:rsid w:val="00AE57A7"/>
    <w:rsid w:val="00AE5BDD"/>
    <w:rsid w:val="00AE65C1"/>
    <w:rsid w:val="00AE65D0"/>
    <w:rsid w:val="00AE6799"/>
    <w:rsid w:val="00AE6BDD"/>
    <w:rsid w:val="00AE6EC6"/>
    <w:rsid w:val="00AE720F"/>
    <w:rsid w:val="00AE7423"/>
    <w:rsid w:val="00AF0057"/>
    <w:rsid w:val="00AF02D0"/>
    <w:rsid w:val="00AF0C7D"/>
    <w:rsid w:val="00AF1429"/>
    <w:rsid w:val="00AF31F4"/>
    <w:rsid w:val="00AF323F"/>
    <w:rsid w:val="00AF4256"/>
    <w:rsid w:val="00AF4650"/>
    <w:rsid w:val="00AF4E23"/>
    <w:rsid w:val="00AF55AB"/>
    <w:rsid w:val="00AF59B4"/>
    <w:rsid w:val="00AF59C1"/>
    <w:rsid w:val="00AF5C9D"/>
    <w:rsid w:val="00AF6936"/>
    <w:rsid w:val="00AF70CA"/>
    <w:rsid w:val="00AF7387"/>
    <w:rsid w:val="00AF7917"/>
    <w:rsid w:val="00B007ED"/>
    <w:rsid w:val="00B00F72"/>
    <w:rsid w:val="00B010A2"/>
    <w:rsid w:val="00B01374"/>
    <w:rsid w:val="00B01D7A"/>
    <w:rsid w:val="00B04B91"/>
    <w:rsid w:val="00B0548C"/>
    <w:rsid w:val="00B062BC"/>
    <w:rsid w:val="00B06609"/>
    <w:rsid w:val="00B0669D"/>
    <w:rsid w:val="00B0695E"/>
    <w:rsid w:val="00B0699E"/>
    <w:rsid w:val="00B06ED0"/>
    <w:rsid w:val="00B10C98"/>
    <w:rsid w:val="00B111F0"/>
    <w:rsid w:val="00B12B75"/>
    <w:rsid w:val="00B13C4B"/>
    <w:rsid w:val="00B13DCF"/>
    <w:rsid w:val="00B14795"/>
    <w:rsid w:val="00B14EE6"/>
    <w:rsid w:val="00B1509B"/>
    <w:rsid w:val="00B170D8"/>
    <w:rsid w:val="00B174BE"/>
    <w:rsid w:val="00B17EDB"/>
    <w:rsid w:val="00B20E56"/>
    <w:rsid w:val="00B21028"/>
    <w:rsid w:val="00B211AF"/>
    <w:rsid w:val="00B23677"/>
    <w:rsid w:val="00B23A0C"/>
    <w:rsid w:val="00B2443E"/>
    <w:rsid w:val="00B2502F"/>
    <w:rsid w:val="00B2548B"/>
    <w:rsid w:val="00B255D2"/>
    <w:rsid w:val="00B25804"/>
    <w:rsid w:val="00B25855"/>
    <w:rsid w:val="00B25A3A"/>
    <w:rsid w:val="00B25ECA"/>
    <w:rsid w:val="00B25FEE"/>
    <w:rsid w:val="00B271C7"/>
    <w:rsid w:val="00B27700"/>
    <w:rsid w:val="00B303E7"/>
    <w:rsid w:val="00B30B42"/>
    <w:rsid w:val="00B31016"/>
    <w:rsid w:val="00B3170C"/>
    <w:rsid w:val="00B32040"/>
    <w:rsid w:val="00B32AD0"/>
    <w:rsid w:val="00B32C5E"/>
    <w:rsid w:val="00B33D98"/>
    <w:rsid w:val="00B35671"/>
    <w:rsid w:val="00B35A50"/>
    <w:rsid w:val="00B373DD"/>
    <w:rsid w:val="00B379B2"/>
    <w:rsid w:val="00B37A5B"/>
    <w:rsid w:val="00B37C3D"/>
    <w:rsid w:val="00B40050"/>
    <w:rsid w:val="00B40713"/>
    <w:rsid w:val="00B40D29"/>
    <w:rsid w:val="00B40F36"/>
    <w:rsid w:val="00B4266E"/>
    <w:rsid w:val="00B428E4"/>
    <w:rsid w:val="00B43BF3"/>
    <w:rsid w:val="00B43F1F"/>
    <w:rsid w:val="00B4435A"/>
    <w:rsid w:val="00B4523E"/>
    <w:rsid w:val="00B4544B"/>
    <w:rsid w:val="00B46208"/>
    <w:rsid w:val="00B46620"/>
    <w:rsid w:val="00B469A0"/>
    <w:rsid w:val="00B47AD3"/>
    <w:rsid w:val="00B47B10"/>
    <w:rsid w:val="00B50D98"/>
    <w:rsid w:val="00B51316"/>
    <w:rsid w:val="00B51647"/>
    <w:rsid w:val="00B51A00"/>
    <w:rsid w:val="00B51A0A"/>
    <w:rsid w:val="00B52179"/>
    <w:rsid w:val="00B53176"/>
    <w:rsid w:val="00B531FF"/>
    <w:rsid w:val="00B540B5"/>
    <w:rsid w:val="00B5426F"/>
    <w:rsid w:val="00B5446E"/>
    <w:rsid w:val="00B54D18"/>
    <w:rsid w:val="00B55D56"/>
    <w:rsid w:val="00B5646E"/>
    <w:rsid w:val="00B57196"/>
    <w:rsid w:val="00B57A5A"/>
    <w:rsid w:val="00B57F6C"/>
    <w:rsid w:val="00B604A2"/>
    <w:rsid w:val="00B6125E"/>
    <w:rsid w:val="00B62D30"/>
    <w:rsid w:val="00B62ED8"/>
    <w:rsid w:val="00B63763"/>
    <w:rsid w:val="00B6521F"/>
    <w:rsid w:val="00B65FE3"/>
    <w:rsid w:val="00B667BE"/>
    <w:rsid w:val="00B66BBA"/>
    <w:rsid w:val="00B6713D"/>
    <w:rsid w:val="00B705BE"/>
    <w:rsid w:val="00B70728"/>
    <w:rsid w:val="00B707E7"/>
    <w:rsid w:val="00B7094D"/>
    <w:rsid w:val="00B70E8A"/>
    <w:rsid w:val="00B7117F"/>
    <w:rsid w:val="00B7137D"/>
    <w:rsid w:val="00B71891"/>
    <w:rsid w:val="00B71B3E"/>
    <w:rsid w:val="00B71F2A"/>
    <w:rsid w:val="00B74102"/>
    <w:rsid w:val="00B743D9"/>
    <w:rsid w:val="00B74D02"/>
    <w:rsid w:val="00B760BD"/>
    <w:rsid w:val="00B76AAE"/>
    <w:rsid w:val="00B76B8E"/>
    <w:rsid w:val="00B77C6E"/>
    <w:rsid w:val="00B77FEB"/>
    <w:rsid w:val="00B801E3"/>
    <w:rsid w:val="00B80B66"/>
    <w:rsid w:val="00B817FA"/>
    <w:rsid w:val="00B82112"/>
    <w:rsid w:val="00B82480"/>
    <w:rsid w:val="00B83820"/>
    <w:rsid w:val="00B839F1"/>
    <w:rsid w:val="00B83CC8"/>
    <w:rsid w:val="00B8426C"/>
    <w:rsid w:val="00B84672"/>
    <w:rsid w:val="00B84D0E"/>
    <w:rsid w:val="00B8524F"/>
    <w:rsid w:val="00B856F4"/>
    <w:rsid w:val="00B857AC"/>
    <w:rsid w:val="00B86B28"/>
    <w:rsid w:val="00B86BA7"/>
    <w:rsid w:val="00B876AD"/>
    <w:rsid w:val="00B87759"/>
    <w:rsid w:val="00B9056B"/>
    <w:rsid w:val="00B90CD0"/>
    <w:rsid w:val="00B942A4"/>
    <w:rsid w:val="00B95774"/>
    <w:rsid w:val="00B9588C"/>
    <w:rsid w:val="00B95999"/>
    <w:rsid w:val="00B95B64"/>
    <w:rsid w:val="00B95ECC"/>
    <w:rsid w:val="00B9607C"/>
    <w:rsid w:val="00B96760"/>
    <w:rsid w:val="00B977CE"/>
    <w:rsid w:val="00B97873"/>
    <w:rsid w:val="00BA0C49"/>
    <w:rsid w:val="00BA24EB"/>
    <w:rsid w:val="00BA2933"/>
    <w:rsid w:val="00BA3571"/>
    <w:rsid w:val="00BA447F"/>
    <w:rsid w:val="00BA5271"/>
    <w:rsid w:val="00BA53AA"/>
    <w:rsid w:val="00BA55B4"/>
    <w:rsid w:val="00BA6458"/>
    <w:rsid w:val="00BA680F"/>
    <w:rsid w:val="00BA6D7B"/>
    <w:rsid w:val="00BA7148"/>
    <w:rsid w:val="00BA721E"/>
    <w:rsid w:val="00BB0FE5"/>
    <w:rsid w:val="00BB1677"/>
    <w:rsid w:val="00BB20A5"/>
    <w:rsid w:val="00BB3A2E"/>
    <w:rsid w:val="00BB47D0"/>
    <w:rsid w:val="00BB566F"/>
    <w:rsid w:val="00BB5870"/>
    <w:rsid w:val="00BB5E70"/>
    <w:rsid w:val="00BB6B02"/>
    <w:rsid w:val="00BB6EE4"/>
    <w:rsid w:val="00BB7687"/>
    <w:rsid w:val="00BB78BD"/>
    <w:rsid w:val="00BC0FFA"/>
    <w:rsid w:val="00BC1F77"/>
    <w:rsid w:val="00BC3E48"/>
    <w:rsid w:val="00BC41A9"/>
    <w:rsid w:val="00BC4653"/>
    <w:rsid w:val="00BC5639"/>
    <w:rsid w:val="00BC5B35"/>
    <w:rsid w:val="00BC75EE"/>
    <w:rsid w:val="00BC76B6"/>
    <w:rsid w:val="00BC7EE6"/>
    <w:rsid w:val="00BD02D8"/>
    <w:rsid w:val="00BD0B6B"/>
    <w:rsid w:val="00BD0F77"/>
    <w:rsid w:val="00BD1055"/>
    <w:rsid w:val="00BD1B36"/>
    <w:rsid w:val="00BD1D66"/>
    <w:rsid w:val="00BD21C6"/>
    <w:rsid w:val="00BD24AB"/>
    <w:rsid w:val="00BD2558"/>
    <w:rsid w:val="00BD26C1"/>
    <w:rsid w:val="00BD4EFD"/>
    <w:rsid w:val="00BD4F93"/>
    <w:rsid w:val="00BD5868"/>
    <w:rsid w:val="00BD6686"/>
    <w:rsid w:val="00BD683B"/>
    <w:rsid w:val="00BD6BFC"/>
    <w:rsid w:val="00BD7B7C"/>
    <w:rsid w:val="00BE0CB0"/>
    <w:rsid w:val="00BE1740"/>
    <w:rsid w:val="00BE1857"/>
    <w:rsid w:val="00BE1AF9"/>
    <w:rsid w:val="00BE1D26"/>
    <w:rsid w:val="00BE33B0"/>
    <w:rsid w:val="00BE45B9"/>
    <w:rsid w:val="00BE4D0E"/>
    <w:rsid w:val="00BE51DF"/>
    <w:rsid w:val="00BE56C9"/>
    <w:rsid w:val="00BE5EAF"/>
    <w:rsid w:val="00BE6936"/>
    <w:rsid w:val="00BE6B0A"/>
    <w:rsid w:val="00BE726D"/>
    <w:rsid w:val="00BE7E78"/>
    <w:rsid w:val="00BF0C8A"/>
    <w:rsid w:val="00BF29AF"/>
    <w:rsid w:val="00BF308B"/>
    <w:rsid w:val="00BF3674"/>
    <w:rsid w:val="00BF3BAF"/>
    <w:rsid w:val="00BF4621"/>
    <w:rsid w:val="00BF4AFC"/>
    <w:rsid w:val="00BF5E5D"/>
    <w:rsid w:val="00BF616F"/>
    <w:rsid w:val="00BF624D"/>
    <w:rsid w:val="00BF7A5E"/>
    <w:rsid w:val="00C00072"/>
    <w:rsid w:val="00C00CE2"/>
    <w:rsid w:val="00C01326"/>
    <w:rsid w:val="00C018D2"/>
    <w:rsid w:val="00C021E6"/>
    <w:rsid w:val="00C02931"/>
    <w:rsid w:val="00C032E0"/>
    <w:rsid w:val="00C048D7"/>
    <w:rsid w:val="00C051CE"/>
    <w:rsid w:val="00C053B1"/>
    <w:rsid w:val="00C059D9"/>
    <w:rsid w:val="00C0690D"/>
    <w:rsid w:val="00C074D8"/>
    <w:rsid w:val="00C076E0"/>
    <w:rsid w:val="00C07E9E"/>
    <w:rsid w:val="00C07FF8"/>
    <w:rsid w:val="00C109EB"/>
    <w:rsid w:val="00C1104B"/>
    <w:rsid w:val="00C11AD9"/>
    <w:rsid w:val="00C125F8"/>
    <w:rsid w:val="00C12746"/>
    <w:rsid w:val="00C1300C"/>
    <w:rsid w:val="00C13462"/>
    <w:rsid w:val="00C15335"/>
    <w:rsid w:val="00C16C0F"/>
    <w:rsid w:val="00C21156"/>
    <w:rsid w:val="00C211D2"/>
    <w:rsid w:val="00C212CD"/>
    <w:rsid w:val="00C21697"/>
    <w:rsid w:val="00C221AA"/>
    <w:rsid w:val="00C22B7D"/>
    <w:rsid w:val="00C22D5E"/>
    <w:rsid w:val="00C22E21"/>
    <w:rsid w:val="00C238F4"/>
    <w:rsid w:val="00C24259"/>
    <w:rsid w:val="00C252AC"/>
    <w:rsid w:val="00C25F50"/>
    <w:rsid w:val="00C26AA1"/>
    <w:rsid w:val="00C303DE"/>
    <w:rsid w:val="00C3044A"/>
    <w:rsid w:val="00C311F2"/>
    <w:rsid w:val="00C3121C"/>
    <w:rsid w:val="00C316C3"/>
    <w:rsid w:val="00C32641"/>
    <w:rsid w:val="00C3303C"/>
    <w:rsid w:val="00C33710"/>
    <w:rsid w:val="00C33B4E"/>
    <w:rsid w:val="00C33EB8"/>
    <w:rsid w:val="00C33EF3"/>
    <w:rsid w:val="00C35070"/>
    <w:rsid w:val="00C35C77"/>
    <w:rsid w:val="00C35F79"/>
    <w:rsid w:val="00C36010"/>
    <w:rsid w:val="00C366FF"/>
    <w:rsid w:val="00C37A61"/>
    <w:rsid w:val="00C37AD2"/>
    <w:rsid w:val="00C406FE"/>
    <w:rsid w:val="00C40B15"/>
    <w:rsid w:val="00C40DD8"/>
    <w:rsid w:val="00C411FA"/>
    <w:rsid w:val="00C4136E"/>
    <w:rsid w:val="00C4285D"/>
    <w:rsid w:val="00C42AF5"/>
    <w:rsid w:val="00C43131"/>
    <w:rsid w:val="00C439BA"/>
    <w:rsid w:val="00C4432E"/>
    <w:rsid w:val="00C44691"/>
    <w:rsid w:val="00C44BE4"/>
    <w:rsid w:val="00C44E44"/>
    <w:rsid w:val="00C45059"/>
    <w:rsid w:val="00C45224"/>
    <w:rsid w:val="00C46003"/>
    <w:rsid w:val="00C466D0"/>
    <w:rsid w:val="00C4702D"/>
    <w:rsid w:val="00C47454"/>
    <w:rsid w:val="00C47F43"/>
    <w:rsid w:val="00C506E4"/>
    <w:rsid w:val="00C50D9E"/>
    <w:rsid w:val="00C516FC"/>
    <w:rsid w:val="00C51D1C"/>
    <w:rsid w:val="00C51EC7"/>
    <w:rsid w:val="00C53231"/>
    <w:rsid w:val="00C553BF"/>
    <w:rsid w:val="00C55710"/>
    <w:rsid w:val="00C55F37"/>
    <w:rsid w:val="00C5633B"/>
    <w:rsid w:val="00C570EA"/>
    <w:rsid w:val="00C57ABD"/>
    <w:rsid w:val="00C6114D"/>
    <w:rsid w:val="00C6134C"/>
    <w:rsid w:val="00C634D5"/>
    <w:rsid w:val="00C64B8A"/>
    <w:rsid w:val="00C65238"/>
    <w:rsid w:val="00C655DF"/>
    <w:rsid w:val="00C65B58"/>
    <w:rsid w:val="00C664BE"/>
    <w:rsid w:val="00C665D7"/>
    <w:rsid w:val="00C666A5"/>
    <w:rsid w:val="00C67C0B"/>
    <w:rsid w:val="00C67F81"/>
    <w:rsid w:val="00C7003A"/>
    <w:rsid w:val="00C7067B"/>
    <w:rsid w:val="00C71124"/>
    <w:rsid w:val="00C71463"/>
    <w:rsid w:val="00C71D20"/>
    <w:rsid w:val="00C71DCD"/>
    <w:rsid w:val="00C720BD"/>
    <w:rsid w:val="00C72241"/>
    <w:rsid w:val="00C729C1"/>
    <w:rsid w:val="00C73C4C"/>
    <w:rsid w:val="00C7431F"/>
    <w:rsid w:val="00C77F5F"/>
    <w:rsid w:val="00C809F7"/>
    <w:rsid w:val="00C80EA0"/>
    <w:rsid w:val="00C81BA6"/>
    <w:rsid w:val="00C82A1C"/>
    <w:rsid w:val="00C82CF5"/>
    <w:rsid w:val="00C82F5F"/>
    <w:rsid w:val="00C8465B"/>
    <w:rsid w:val="00C856A5"/>
    <w:rsid w:val="00C85FA4"/>
    <w:rsid w:val="00C86E2E"/>
    <w:rsid w:val="00C87058"/>
    <w:rsid w:val="00C90243"/>
    <w:rsid w:val="00C9159D"/>
    <w:rsid w:val="00C91888"/>
    <w:rsid w:val="00C92397"/>
    <w:rsid w:val="00C93557"/>
    <w:rsid w:val="00C94167"/>
    <w:rsid w:val="00C94187"/>
    <w:rsid w:val="00C942C6"/>
    <w:rsid w:val="00C94DCC"/>
    <w:rsid w:val="00C95E3D"/>
    <w:rsid w:val="00C9646E"/>
    <w:rsid w:val="00C97135"/>
    <w:rsid w:val="00CA0EE8"/>
    <w:rsid w:val="00CA141A"/>
    <w:rsid w:val="00CA1A55"/>
    <w:rsid w:val="00CA24C3"/>
    <w:rsid w:val="00CA2C69"/>
    <w:rsid w:val="00CA33B8"/>
    <w:rsid w:val="00CA37BF"/>
    <w:rsid w:val="00CA395A"/>
    <w:rsid w:val="00CA42A2"/>
    <w:rsid w:val="00CA43E7"/>
    <w:rsid w:val="00CA4406"/>
    <w:rsid w:val="00CA4A71"/>
    <w:rsid w:val="00CA4D77"/>
    <w:rsid w:val="00CA51D0"/>
    <w:rsid w:val="00CA5DA0"/>
    <w:rsid w:val="00CA72F9"/>
    <w:rsid w:val="00CA7EA2"/>
    <w:rsid w:val="00CB06D3"/>
    <w:rsid w:val="00CB0A98"/>
    <w:rsid w:val="00CB0C51"/>
    <w:rsid w:val="00CB1C8A"/>
    <w:rsid w:val="00CB2128"/>
    <w:rsid w:val="00CB247D"/>
    <w:rsid w:val="00CB41A5"/>
    <w:rsid w:val="00CB47D3"/>
    <w:rsid w:val="00CB5327"/>
    <w:rsid w:val="00CB58D8"/>
    <w:rsid w:val="00CB59E5"/>
    <w:rsid w:val="00CB5AB5"/>
    <w:rsid w:val="00CB5EB2"/>
    <w:rsid w:val="00CB6BAA"/>
    <w:rsid w:val="00CB71E3"/>
    <w:rsid w:val="00CC0198"/>
    <w:rsid w:val="00CC02CF"/>
    <w:rsid w:val="00CC08FF"/>
    <w:rsid w:val="00CC0B58"/>
    <w:rsid w:val="00CC0E09"/>
    <w:rsid w:val="00CC1CAF"/>
    <w:rsid w:val="00CC21D2"/>
    <w:rsid w:val="00CC39BA"/>
    <w:rsid w:val="00CC39E4"/>
    <w:rsid w:val="00CC3A82"/>
    <w:rsid w:val="00CC4248"/>
    <w:rsid w:val="00CC438B"/>
    <w:rsid w:val="00CC571A"/>
    <w:rsid w:val="00CC5910"/>
    <w:rsid w:val="00CC5B25"/>
    <w:rsid w:val="00CC6174"/>
    <w:rsid w:val="00CC683C"/>
    <w:rsid w:val="00CC6991"/>
    <w:rsid w:val="00CC7847"/>
    <w:rsid w:val="00CC7987"/>
    <w:rsid w:val="00CD001F"/>
    <w:rsid w:val="00CD05F7"/>
    <w:rsid w:val="00CD1CDD"/>
    <w:rsid w:val="00CD1CE4"/>
    <w:rsid w:val="00CD201F"/>
    <w:rsid w:val="00CD2953"/>
    <w:rsid w:val="00CD2B24"/>
    <w:rsid w:val="00CD306D"/>
    <w:rsid w:val="00CD34CE"/>
    <w:rsid w:val="00CD3E74"/>
    <w:rsid w:val="00CD4F50"/>
    <w:rsid w:val="00CD519C"/>
    <w:rsid w:val="00CD533B"/>
    <w:rsid w:val="00CD57B8"/>
    <w:rsid w:val="00CD5A7F"/>
    <w:rsid w:val="00CD6E91"/>
    <w:rsid w:val="00CE061D"/>
    <w:rsid w:val="00CE1B7C"/>
    <w:rsid w:val="00CE1C41"/>
    <w:rsid w:val="00CE1F8A"/>
    <w:rsid w:val="00CE2066"/>
    <w:rsid w:val="00CE2932"/>
    <w:rsid w:val="00CE29AB"/>
    <w:rsid w:val="00CE2B42"/>
    <w:rsid w:val="00CE4B61"/>
    <w:rsid w:val="00CE4CDB"/>
    <w:rsid w:val="00CE5D95"/>
    <w:rsid w:val="00CE6176"/>
    <w:rsid w:val="00CE6674"/>
    <w:rsid w:val="00CE7E5B"/>
    <w:rsid w:val="00CE7F00"/>
    <w:rsid w:val="00CF0FE6"/>
    <w:rsid w:val="00CF15C2"/>
    <w:rsid w:val="00CF231E"/>
    <w:rsid w:val="00CF2333"/>
    <w:rsid w:val="00CF3102"/>
    <w:rsid w:val="00CF3309"/>
    <w:rsid w:val="00CF3650"/>
    <w:rsid w:val="00CF46C7"/>
    <w:rsid w:val="00CF4ABE"/>
    <w:rsid w:val="00CF5ABF"/>
    <w:rsid w:val="00CF5CE6"/>
    <w:rsid w:val="00CF657C"/>
    <w:rsid w:val="00CF6F65"/>
    <w:rsid w:val="00CF71AC"/>
    <w:rsid w:val="00D0030F"/>
    <w:rsid w:val="00D003EF"/>
    <w:rsid w:val="00D01FD9"/>
    <w:rsid w:val="00D02777"/>
    <w:rsid w:val="00D02CFA"/>
    <w:rsid w:val="00D044E7"/>
    <w:rsid w:val="00D0455E"/>
    <w:rsid w:val="00D052F6"/>
    <w:rsid w:val="00D0545A"/>
    <w:rsid w:val="00D05BA9"/>
    <w:rsid w:val="00D06A7B"/>
    <w:rsid w:val="00D06D7F"/>
    <w:rsid w:val="00D07512"/>
    <w:rsid w:val="00D07706"/>
    <w:rsid w:val="00D07952"/>
    <w:rsid w:val="00D10D35"/>
    <w:rsid w:val="00D11AC1"/>
    <w:rsid w:val="00D11D39"/>
    <w:rsid w:val="00D12987"/>
    <w:rsid w:val="00D134B9"/>
    <w:rsid w:val="00D13F39"/>
    <w:rsid w:val="00D140F5"/>
    <w:rsid w:val="00D14E24"/>
    <w:rsid w:val="00D158F5"/>
    <w:rsid w:val="00D1750E"/>
    <w:rsid w:val="00D17B35"/>
    <w:rsid w:val="00D20061"/>
    <w:rsid w:val="00D200C1"/>
    <w:rsid w:val="00D204F8"/>
    <w:rsid w:val="00D21713"/>
    <w:rsid w:val="00D2190B"/>
    <w:rsid w:val="00D219D1"/>
    <w:rsid w:val="00D21BFD"/>
    <w:rsid w:val="00D251B6"/>
    <w:rsid w:val="00D25F19"/>
    <w:rsid w:val="00D272F4"/>
    <w:rsid w:val="00D27584"/>
    <w:rsid w:val="00D27A88"/>
    <w:rsid w:val="00D31D0A"/>
    <w:rsid w:val="00D33C0F"/>
    <w:rsid w:val="00D33FE4"/>
    <w:rsid w:val="00D350CC"/>
    <w:rsid w:val="00D35482"/>
    <w:rsid w:val="00D35499"/>
    <w:rsid w:val="00D357E6"/>
    <w:rsid w:val="00D36340"/>
    <w:rsid w:val="00D36400"/>
    <w:rsid w:val="00D36693"/>
    <w:rsid w:val="00D36B54"/>
    <w:rsid w:val="00D37AAA"/>
    <w:rsid w:val="00D41CD2"/>
    <w:rsid w:val="00D42477"/>
    <w:rsid w:val="00D42674"/>
    <w:rsid w:val="00D431F3"/>
    <w:rsid w:val="00D44449"/>
    <w:rsid w:val="00D444D3"/>
    <w:rsid w:val="00D45561"/>
    <w:rsid w:val="00D45D46"/>
    <w:rsid w:val="00D46016"/>
    <w:rsid w:val="00D460D4"/>
    <w:rsid w:val="00D46349"/>
    <w:rsid w:val="00D46544"/>
    <w:rsid w:val="00D467C0"/>
    <w:rsid w:val="00D4785A"/>
    <w:rsid w:val="00D47B11"/>
    <w:rsid w:val="00D5096C"/>
    <w:rsid w:val="00D50CBB"/>
    <w:rsid w:val="00D50E8B"/>
    <w:rsid w:val="00D518C2"/>
    <w:rsid w:val="00D52106"/>
    <w:rsid w:val="00D52EBF"/>
    <w:rsid w:val="00D53421"/>
    <w:rsid w:val="00D54831"/>
    <w:rsid w:val="00D56178"/>
    <w:rsid w:val="00D56945"/>
    <w:rsid w:val="00D56D7D"/>
    <w:rsid w:val="00D56F8D"/>
    <w:rsid w:val="00D60094"/>
    <w:rsid w:val="00D60495"/>
    <w:rsid w:val="00D608A0"/>
    <w:rsid w:val="00D60A06"/>
    <w:rsid w:val="00D61938"/>
    <w:rsid w:val="00D6231D"/>
    <w:rsid w:val="00D6282D"/>
    <w:rsid w:val="00D634C2"/>
    <w:rsid w:val="00D6352B"/>
    <w:rsid w:val="00D638B6"/>
    <w:rsid w:val="00D638D1"/>
    <w:rsid w:val="00D64010"/>
    <w:rsid w:val="00D645E8"/>
    <w:rsid w:val="00D64B66"/>
    <w:rsid w:val="00D64C93"/>
    <w:rsid w:val="00D65383"/>
    <w:rsid w:val="00D7024C"/>
    <w:rsid w:val="00D727EB"/>
    <w:rsid w:val="00D7337B"/>
    <w:rsid w:val="00D740EB"/>
    <w:rsid w:val="00D742F7"/>
    <w:rsid w:val="00D74B0A"/>
    <w:rsid w:val="00D753C4"/>
    <w:rsid w:val="00D75447"/>
    <w:rsid w:val="00D75F74"/>
    <w:rsid w:val="00D76ED2"/>
    <w:rsid w:val="00D77387"/>
    <w:rsid w:val="00D77D9B"/>
    <w:rsid w:val="00D77DAB"/>
    <w:rsid w:val="00D801CA"/>
    <w:rsid w:val="00D80ACD"/>
    <w:rsid w:val="00D81382"/>
    <w:rsid w:val="00D81F86"/>
    <w:rsid w:val="00D84F79"/>
    <w:rsid w:val="00D854CD"/>
    <w:rsid w:val="00D85738"/>
    <w:rsid w:val="00D86091"/>
    <w:rsid w:val="00D869FC"/>
    <w:rsid w:val="00D86BFA"/>
    <w:rsid w:val="00D8788D"/>
    <w:rsid w:val="00D906C0"/>
    <w:rsid w:val="00D907BA"/>
    <w:rsid w:val="00D9104F"/>
    <w:rsid w:val="00D9129C"/>
    <w:rsid w:val="00D91513"/>
    <w:rsid w:val="00D92B97"/>
    <w:rsid w:val="00D931F8"/>
    <w:rsid w:val="00D93511"/>
    <w:rsid w:val="00D94359"/>
    <w:rsid w:val="00D94569"/>
    <w:rsid w:val="00D95BD2"/>
    <w:rsid w:val="00D964DA"/>
    <w:rsid w:val="00D96B3B"/>
    <w:rsid w:val="00D96C11"/>
    <w:rsid w:val="00D96D45"/>
    <w:rsid w:val="00D96ECA"/>
    <w:rsid w:val="00D9746A"/>
    <w:rsid w:val="00DA035B"/>
    <w:rsid w:val="00DA06D9"/>
    <w:rsid w:val="00DA155F"/>
    <w:rsid w:val="00DA15F3"/>
    <w:rsid w:val="00DA180F"/>
    <w:rsid w:val="00DA1B33"/>
    <w:rsid w:val="00DA2354"/>
    <w:rsid w:val="00DA30EE"/>
    <w:rsid w:val="00DA3AE7"/>
    <w:rsid w:val="00DA430D"/>
    <w:rsid w:val="00DA43A6"/>
    <w:rsid w:val="00DA4419"/>
    <w:rsid w:val="00DA4E3D"/>
    <w:rsid w:val="00DA5040"/>
    <w:rsid w:val="00DA5F0B"/>
    <w:rsid w:val="00DA6D18"/>
    <w:rsid w:val="00DA6EF3"/>
    <w:rsid w:val="00DA7AD6"/>
    <w:rsid w:val="00DA7BD8"/>
    <w:rsid w:val="00DB07A2"/>
    <w:rsid w:val="00DB0C91"/>
    <w:rsid w:val="00DB0FF6"/>
    <w:rsid w:val="00DB1B8E"/>
    <w:rsid w:val="00DB2467"/>
    <w:rsid w:val="00DB259E"/>
    <w:rsid w:val="00DB2672"/>
    <w:rsid w:val="00DB2AD3"/>
    <w:rsid w:val="00DB35A1"/>
    <w:rsid w:val="00DB4737"/>
    <w:rsid w:val="00DB585A"/>
    <w:rsid w:val="00DB5C69"/>
    <w:rsid w:val="00DB5D37"/>
    <w:rsid w:val="00DB65E2"/>
    <w:rsid w:val="00DB6D98"/>
    <w:rsid w:val="00DB6F14"/>
    <w:rsid w:val="00DB7257"/>
    <w:rsid w:val="00DB7300"/>
    <w:rsid w:val="00DB7457"/>
    <w:rsid w:val="00DB7679"/>
    <w:rsid w:val="00DB7856"/>
    <w:rsid w:val="00DC19D6"/>
    <w:rsid w:val="00DC24DE"/>
    <w:rsid w:val="00DC255B"/>
    <w:rsid w:val="00DC268E"/>
    <w:rsid w:val="00DC2768"/>
    <w:rsid w:val="00DC34F9"/>
    <w:rsid w:val="00DC4222"/>
    <w:rsid w:val="00DC473B"/>
    <w:rsid w:val="00DC4910"/>
    <w:rsid w:val="00DC4CE2"/>
    <w:rsid w:val="00DC54F0"/>
    <w:rsid w:val="00DC55DE"/>
    <w:rsid w:val="00DC59CA"/>
    <w:rsid w:val="00DC6383"/>
    <w:rsid w:val="00DC6849"/>
    <w:rsid w:val="00DC6B84"/>
    <w:rsid w:val="00DC7E45"/>
    <w:rsid w:val="00DD0A7E"/>
    <w:rsid w:val="00DD1F61"/>
    <w:rsid w:val="00DD2440"/>
    <w:rsid w:val="00DD4135"/>
    <w:rsid w:val="00DD593E"/>
    <w:rsid w:val="00DD625E"/>
    <w:rsid w:val="00DD6DE7"/>
    <w:rsid w:val="00DD72A3"/>
    <w:rsid w:val="00DD7326"/>
    <w:rsid w:val="00DE00D2"/>
    <w:rsid w:val="00DE1C59"/>
    <w:rsid w:val="00DE24B0"/>
    <w:rsid w:val="00DE2504"/>
    <w:rsid w:val="00DE2672"/>
    <w:rsid w:val="00DE3124"/>
    <w:rsid w:val="00DE359B"/>
    <w:rsid w:val="00DE3659"/>
    <w:rsid w:val="00DE44A6"/>
    <w:rsid w:val="00DE486D"/>
    <w:rsid w:val="00DE4D72"/>
    <w:rsid w:val="00DE649B"/>
    <w:rsid w:val="00DE6EB2"/>
    <w:rsid w:val="00DE704C"/>
    <w:rsid w:val="00DF080E"/>
    <w:rsid w:val="00DF1197"/>
    <w:rsid w:val="00DF1C4B"/>
    <w:rsid w:val="00DF40FF"/>
    <w:rsid w:val="00DF421A"/>
    <w:rsid w:val="00DF425C"/>
    <w:rsid w:val="00DF42EF"/>
    <w:rsid w:val="00DF4AA7"/>
    <w:rsid w:val="00DF4D18"/>
    <w:rsid w:val="00DF5385"/>
    <w:rsid w:val="00DF5B58"/>
    <w:rsid w:val="00DF6C1A"/>
    <w:rsid w:val="00DF708A"/>
    <w:rsid w:val="00DF73E2"/>
    <w:rsid w:val="00E00D44"/>
    <w:rsid w:val="00E018C2"/>
    <w:rsid w:val="00E0298B"/>
    <w:rsid w:val="00E03358"/>
    <w:rsid w:val="00E03FFA"/>
    <w:rsid w:val="00E04BEF"/>
    <w:rsid w:val="00E04EAB"/>
    <w:rsid w:val="00E0564A"/>
    <w:rsid w:val="00E057D2"/>
    <w:rsid w:val="00E06338"/>
    <w:rsid w:val="00E06566"/>
    <w:rsid w:val="00E06C9B"/>
    <w:rsid w:val="00E07FF5"/>
    <w:rsid w:val="00E100A4"/>
    <w:rsid w:val="00E10113"/>
    <w:rsid w:val="00E1066A"/>
    <w:rsid w:val="00E117A5"/>
    <w:rsid w:val="00E13B0C"/>
    <w:rsid w:val="00E1426B"/>
    <w:rsid w:val="00E14270"/>
    <w:rsid w:val="00E14B21"/>
    <w:rsid w:val="00E16B53"/>
    <w:rsid w:val="00E1700C"/>
    <w:rsid w:val="00E216B6"/>
    <w:rsid w:val="00E22DFD"/>
    <w:rsid w:val="00E22E10"/>
    <w:rsid w:val="00E25A7C"/>
    <w:rsid w:val="00E25C99"/>
    <w:rsid w:val="00E263EC"/>
    <w:rsid w:val="00E269B3"/>
    <w:rsid w:val="00E27CA7"/>
    <w:rsid w:val="00E27D62"/>
    <w:rsid w:val="00E30F77"/>
    <w:rsid w:val="00E3122C"/>
    <w:rsid w:val="00E314FA"/>
    <w:rsid w:val="00E31551"/>
    <w:rsid w:val="00E322CB"/>
    <w:rsid w:val="00E325C5"/>
    <w:rsid w:val="00E33822"/>
    <w:rsid w:val="00E3395A"/>
    <w:rsid w:val="00E34596"/>
    <w:rsid w:val="00E34770"/>
    <w:rsid w:val="00E354B7"/>
    <w:rsid w:val="00E3610E"/>
    <w:rsid w:val="00E368DB"/>
    <w:rsid w:val="00E36BCC"/>
    <w:rsid w:val="00E37427"/>
    <w:rsid w:val="00E376A8"/>
    <w:rsid w:val="00E403B8"/>
    <w:rsid w:val="00E4205B"/>
    <w:rsid w:val="00E428A2"/>
    <w:rsid w:val="00E42E5E"/>
    <w:rsid w:val="00E42FB1"/>
    <w:rsid w:val="00E4398D"/>
    <w:rsid w:val="00E447A0"/>
    <w:rsid w:val="00E44C80"/>
    <w:rsid w:val="00E44DF6"/>
    <w:rsid w:val="00E4586E"/>
    <w:rsid w:val="00E46F17"/>
    <w:rsid w:val="00E47B0C"/>
    <w:rsid w:val="00E47C90"/>
    <w:rsid w:val="00E50350"/>
    <w:rsid w:val="00E509BA"/>
    <w:rsid w:val="00E51098"/>
    <w:rsid w:val="00E51EE1"/>
    <w:rsid w:val="00E5223C"/>
    <w:rsid w:val="00E52BB2"/>
    <w:rsid w:val="00E53E20"/>
    <w:rsid w:val="00E53F02"/>
    <w:rsid w:val="00E545F9"/>
    <w:rsid w:val="00E5473C"/>
    <w:rsid w:val="00E5552C"/>
    <w:rsid w:val="00E55566"/>
    <w:rsid w:val="00E57291"/>
    <w:rsid w:val="00E57AB2"/>
    <w:rsid w:val="00E603A1"/>
    <w:rsid w:val="00E60986"/>
    <w:rsid w:val="00E60EF6"/>
    <w:rsid w:val="00E61113"/>
    <w:rsid w:val="00E61608"/>
    <w:rsid w:val="00E62C26"/>
    <w:rsid w:val="00E63014"/>
    <w:rsid w:val="00E63153"/>
    <w:rsid w:val="00E631AD"/>
    <w:rsid w:val="00E63753"/>
    <w:rsid w:val="00E63856"/>
    <w:rsid w:val="00E646AD"/>
    <w:rsid w:val="00E649DE"/>
    <w:rsid w:val="00E652C0"/>
    <w:rsid w:val="00E65669"/>
    <w:rsid w:val="00E665A3"/>
    <w:rsid w:val="00E668DC"/>
    <w:rsid w:val="00E66EF9"/>
    <w:rsid w:val="00E6739E"/>
    <w:rsid w:val="00E70462"/>
    <w:rsid w:val="00E70B1F"/>
    <w:rsid w:val="00E7273E"/>
    <w:rsid w:val="00E727DD"/>
    <w:rsid w:val="00E72CEC"/>
    <w:rsid w:val="00E73300"/>
    <w:rsid w:val="00E7375B"/>
    <w:rsid w:val="00E73A69"/>
    <w:rsid w:val="00E75370"/>
    <w:rsid w:val="00E75E56"/>
    <w:rsid w:val="00E76483"/>
    <w:rsid w:val="00E7656F"/>
    <w:rsid w:val="00E76631"/>
    <w:rsid w:val="00E76BA3"/>
    <w:rsid w:val="00E80295"/>
    <w:rsid w:val="00E80C19"/>
    <w:rsid w:val="00E8258D"/>
    <w:rsid w:val="00E836D7"/>
    <w:rsid w:val="00E84A30"/>
    <w:rsid w:val="00E84AE9"/>
    <w:rsid w:val="00E851B7"/>
    <w:rsid w:val="00E854B1"/>
    <w:rsid w:val="00E85773"/>
    <w:rsid w:val="00E863FF"/>
    <w:rsid w:val="00E876FD"/>
    <w:rsid w:val="00E902D7"/>
    <w:rsid w:val="00E909F9"/>
    <w:rsid w:val="00E91151"/>
    <w:rsid w:val="00E91178"/>
    <w:rsid w:val="00E91257"/>
    <w:rsid w:val="00E91C12"/>
    <w:rsid w:val="00E921D8"/>
    <w:rsid w:val="00E93601"/>
    <w:rsid w:val="00E93F4C"/>
    <w:rsid w:val="00E93FF8"/>
    <w:rsid w:val="00E943D6"/>
    <w:rsid w:val="00E94C66"/>
    <w:rsid w:val="00E9544B"/>
    <w:rsid w:val="00E9572E"/>
    <w:rsid w:val="00E95AC2"/>
    <w:rsid w:val="00E95DCD"/>
    <w:rsid w:val="00E9693D"/>
    <w:rsid w:val="00E96AAC"/>
    <w:rsid w:val="00E96D0B"/>
    <w:rsid w:val="00E96EB1"/>
    <w:rsid w:val="00EA1065"/>
    <w:rsid w:val="00EA1A01"/>
    <w:rsid w:val="00EA2824"/>
    <w:rsid w:val="00EA2ABD"/>
    <w:rsid w:val="00EA3885"/>
    <w:rsid w:val="00EA3F63"/>
    <w:rsid w:val="00EA4561"/>
    <w:rsid w:val="00EA4FDE"/>
    <w:rsid w:val="00EA53DF"/>
    <w:rsid w:val="00EA5830"/>
    <w:rsid w:val="00EA5DFB"/>
    <w:rsid w:val="00EA629C"/>
    <w:rsid w:val="00EA6383"/>
    <w:rsid w:val="00EB0AB0"/>
    <w:rsid w:val="00EB0DBC"/>
    <w:rsid w:val="00EB190B"/>
    <w:rsid w:val="00EB27F5"/>
    <w:rsid w:val="00EB2D63"/>
    <w:rsid w:val="00EB489B"/>
    <w:rsid w:val="00EB4916"/>
    <w:rsid w:val="00EB5AD9"/>
    <w:rsid w:val="00EB66C5"/>
    <w:rsid w:val="00EB66FE"/>
    <w:rsid w:val="00EB6ED8"/>
    <w:rsid w:val="00EB73C1"/>
    <w:rsid w:val="00EB7729"/>
    <w:rsid w:val="00EB77A6"/>
    <w:rsid w:val="00EB7C08"/>
    <w:rsid w:val="00EC0E9B"/>
    <w:rsid w:val="00EC1271"/>
    <w:rsid w:val="00EC14F8"/>
    <w:rsid w:val="00EC3123"/>
    <w:rsid w:val="00EC3BDD"/>
    <w:rsid w:val="00EC420B"/>
    <w:rsid w:val="00EC47F5"/>
    <w:rsid w:val="00EC48AA"/>
    <w:rsid w:val="00EC4CBC"/>
    <w:rsid w:val="00EC5843"/>
    <w:rsid w:val="00EC5DC3"/>
    <w:rsid w:val="00EC6A43"/>
    <w:rsid w:val="00EC79CF"/>
    <w:rsid w:val="00EC7B68"/>
    <w:rsid w:val="00ED08BB"/>
    <w:rsid w:val="00ED123B"/>
    <w:rsid w:val="00ED1355"/>
    <w:rsid w:val="00ED2BA5"/>
    <w:rsid w:val="00ED2D6E"/>
    <w:rsid w:val="00ED2FD6"/>
    <w:rsid w:val="00ED368B"/>
    <w:rsid w:val="00ED427F"/>
    <w:rsid w:val="00ED42A1"/>
    <w:rsid w:val="00ED4442"/>
    <w:rsid w:val="00ED561C"/>
    <w:rsid w:val="00ED5C17"/>
    <w:rsid w:val="00ED5D46"/>
    <w:rsid w:val="00ED61B3"/>
    <w:rsid w:val="00ED69E0"/>
    <w:rsid w:val="00ED6D20"/>
    <w:rsid w:val="00ED713B"/>
    <w:rsid w:val="00ED794E"/>
    <w:rsid w:val="00EE0418"/>
    <w:rsid w:val="00EE0FF9"/>
    <w:rsid w:val="00EE1103"/>
    <w:rsid w:val="00EE1937"/>
    <w:rsid w:val="00EE1E50"/>
    <w:rsid w:val="00EE20DF"/>
    <w:rsid w:val="00EE222B"/>
    <w:rsid w:val="00EE43C2"/>
    <w:rsid w:val="00EE4BFF"/>
    <w:rsid w:val="00EE7F00"/>
    <w:rsid w:val="00EF15C8"/>
    <w:rsid w:val="00EF1B05"/>
    <w:rsid w:val="00EF1B7A"/>
    <w:rsid w:val="00EF1DFA"/>
    <w:rsid w:val="00EF254B"/>
    <w:rsid w:val="00EF3081"/>
    <w:rsid w:val="00EF3285"/>
    <w:rsid w:val="00EF4E8D"/>
    <w:rsid w:val="00EF505C"/>
    <w:rsid w:val="00EF548E"/>
    <w:rsid w:val="00EF5659"/>
    <w:rsid w:val="00EF61FA"/>
    <w:rsid w:val="00EF66DF"/>
    <w:rsid w:val="00EF689E"/>
    <w:rsid w:val="00EF6DCB"/>
    <w:rsid w:val="00EF70A3"/>
    <w:rsid w:val="00F00728"/>
    <w:rsid w:val="00F00929"/>
    <w:rsid w:val="00F00F05"/>
    <w:rsid w:val="00F0137B"/>
    <w:rsid w:val="00F01C46"/>
    <w:rsid w:val="00F01CB0"/>
    <w:rsid w:val="00F02628"/>
    <w:rsid w:val="00F02BF6"/>
    <w:rsid w:val="00F036DA"/>
    <w:rsid w:val="00F03AB0"/>
    <w:rsid w:val="00F04BD0"/>
    <w:rsid w:val="00F04C12"/>
    <w:rsid w:val="00F061B2"/>
    <w:rsid w:val="00F061B7"/>
    <w:rsid w:val="00F0671F"/>
    <w:rsid w:val="00F06956"/>
    <w:rsid w:val="00F06C0C"/>
    <w:rsid w:val="00F1012E"/>
    <w:rsid w:val="00F1073F"/>
    <w:rsid w:val="00F109F5"/>
    <w:rsid w:val="00F10D8B"/>
    <w:rsid w:val="00F10FEB"/>
    <w:rsid w:val="00F11111"/>
    <w:rsid w:val="00F11B01"/>
    <w:rsid w:val="00F12BB2"/>
    <w:rsid w:val="00F14836"/>
    <w:rsid w:val="00F15BB8"/>
    <w:rsid w:val="00F15E13"/>
    <w:rsid w:val="00F162D5"/>
    <w:rsid w:val="00F171AC"/>
    <w:rsid w:val="00F20770"/>
    <w:rsid w:val="00F21334"/>
    <w:rsid w:val="00F22FB8"/>
    <w:rsid w:val="00F23105"/>
    <w:rsid w:val="00F2356B"/>
    <w:rsid w:val="00F23F83"/>
    <w:rsid w:val="00F2447D"/>
    <w:rsid w:val="00F244E9"/>
    <w:rsid w:val="00F24C9A"/>
    <w:rsid w:val="00F24EC8"/>
    <w:rsid w:val="00F24F6D"/>
    <w:rsid w:val="00F256D6"/>
    <w:rsid w:val="00F257F1"/>
    <w:rsid w:val="00F25B7A"/>
    <w:rsid w:val="00F26633"/>
    <w:rsid w:val="00F26877"/>
    <w:rsid w:val="00F26A00"/>
    <w:rsid w:val="00F2730E"/>
    <w:rsid w:val="00F30DF5"/>
    <w:rsid w:val="00F31934"/>
    <w:rsid w:val="00F31C0C"/>
    <w:rsid w:val="00F3254C"/>
    <w:rsid w:val="00F329AC"/>
    <w:rsid w:val="00F33F1E"/>
    <w:rsid w:val="00F34609"/>
    <w:rsid w:val="00F34A70"/>
    <w:rsid w:val="00F35787"/>
    <w:rsid w:val="00F35D80"/>
    <w:rsid w:val="00F3661E"/>
    <w:rsid w:val="00F371AC"/>
    <w:rsid w:val="00F37C27"/>
    <w:rsid w:val="00F37F47"/>
    <w:rsid w:val="00F43145"/>
    <w:rsid w:val="00F4379B"/>
    <w:rsid w:val="00F437AA"/>
    <w:rsid w:val="00F43A40"/>
    <w:rsid w:val="00F43A59"/>
    <w:rsid w:val="00F44B69"/>
    <w:rsid w:val="00F44ED3"/>
    <w:rsid w:val="00F45848"/>
    <w:rsid w:val="00F45B5A"/>
    <w:rsid w:val="00F45F5A"/>
    <w:rsid w:val="00F469EB"/>
    <w:rsid w:val="00F46BEA"/>
    <w:rsid w:val="00F4750C"/>
    <w:rsid w:val="00F5082D"/>
    <w:rsid w:val="00F512B2"/>
    <w:rsid w:val="00F5299F"/>
    <w:rsid w:val="00F52B9D"/>
    <w:rsid w:val="00F52DFA"/>
    <w:rsid w:val="00F5340D"/>
    <w:rsid w:val="00F5364B"/>
    <w:rsid w:val="00F53E15"/>
    <w:rsid w:val="00F54147"/>
    <w:rsid w:val="00F54926"/>
    <w:rsid w:val="00F558A9"/>
    <w:rsid w:val="00F55913"/>
    <w:rsid w:val="00F55E48"/>
    <w:rsid w:val="00F5723D"/>
    <w:rsid w:val="00F57A5B"/>
    <w:rsid w:val="00F57CEE"/>
    <w:rsid w:val="00F60041"/>
    <w:rsid w:val="00F6198C"/>
    <w:rsid w:val="00F61FDB"/>
    <w:rsid w:val="00F6275E"/>
    <w:rsid w:val="00F62ABE"/>
    <w:rsid w:val="00F62FD4"/>
    <w:rsid w:val="00F63C2C"/>
    <w:rsid w:val="00F64BCC"/>
    <w:rsid w:val="00F64FDB"/>
    <w:rsid w:val="00F65F73"/>
    <w:rsid w:val="00F67D5F"/>
    <w:rsid w:val="00F7021E"/>
    <w:rsid w:val="00F70C7F"/>
    <w:rsid w:val="00F72B01"/>
    <w:rsid w:val="00F73BF0"/>
    <w:rsid w:val="00F74293"/>
    <w:rsid w:val="00F745BD"/>
    <w:rsid w:val="00F745C8"/>
    <w:rsid w:val="00F749FA"/>
    <w:rsid w:val="00F75889"/>
    <w:rsid w:val="00F75C2F"/>
    <w:rsid w:val="00F76491"/>
    <w:rsid w:val="00F771BB"/>
    <w:rsid w:val="00F77E80"/>
    <w:rsid w:val="00F8035C"/>
    <w:rsid w:val="00F805A9"/>
    <w:rsid w:val="00F808CD"/>
    <w:rsid w:val="00F8106F"/>
    <w:rsid w:val="00F811A8"/>
    <w:rsid w:val="00F81270"/>
    <w:rsid w:val="00F81311"/>
    <w:rsid w:val="00F824B7"/>
    <w:rsid w:val="00F82975"/>
    <w:rsid w:val="00F8358E"/>
    <w:rsid w:val="00F840AF"/>
    <w:rsid w:val="00F85C80"/>
    <w:rsid w:val="00F86965"/>
    <w:rsid w:val="00F869F4"/>
    <w:rsid w:val="00F86C5A"/>
    <w:rsid w:val="00F86EE2"/>
    <w:rsid w:val="00F8798D"/>
    <w:rsid w:val="00F87F11"/>
    <w:rsid w:val="00F905ED"/>
    <w:rsid w:val="00F922E6"/>
    <w:rsid w:val="00F92312"/>
    <w:rsid w:val="00F9304F"/>
    <w:rsid w:val="00F94744"/>
    <w:rsid w:val="00F94B0B"/>
    <w:rsid w:val="00F95090"/>
    <w:rsid w:val="00FA06E8"/>
    <w:rsid w:val="00FA09C9"/>
    <w:rsid w:val="00FA0A30"/>
    <w:rsid w:val="00FA0AFE"/>
    <w:rsid w:val="00FA0C7B"/>
    <w:rsid w:val="00FA0EB5"/>
    <w:rsid w:val="00FA1739"/>
    <w:rsid w:val="00FA1DBB"/>
    <w:rsid w:val="00FA226A"/>
    <w:rsid w:val="00FA244E"/>
    <w:rsid w:val="00FA351E"/>
    <w:rsid w:val="00FA364E"/>
    <w:rsid w:val="00FA4AC0"/>
    <w:rsid w:val="00FA5372"/>
    <w:rsid w:val="00FA6784"/>
    <w:rsid w:val="00FA6A78"/>
    <w:rsid w:val="00FA7362"/>
    <w:rsid w:val="00FA775C"/>
    <w:rsid w:val="00FB026E"/>
    <w:rsid w:val="00FB085F"/>
    <w:rsid w:val="00FB0992"/>
    <w:rsid w:val="00FB0EAA"/>
    <w:rsid w:val="00FB2815"/>
    <w:rsid w:val="00FB2CB1"/>
    <w:rsid w:val="00FB2DC0"/>
    <w:rsid w:val="00FB49A6"/>
    <w:rsid w:val="00FB4FB2"/>
    <w:rsid w:val="00FB55F7"/>
    <w:rsid w:val="00FB606E"/>
    <w:rsid w:val="00FB6CA4"/>
    <w:rsid w:val="00FB7A17"/>
    <w:rsid w:val="00FB7F00"/>
    <w:rsid w:val="00FC0558"/>
    <w:rsid w:val="00FC2AF8"/>
    <w:rsid w:val="00FC3E99"/>
    <w:rsid w:val="00FC43D6"/>
    <w:rsid w:val="00FC45AF"/>
    <w:rsid w:val="00FC50D3"/>
    <w:rsid w:val="00FC50E4"/>
    <w:rsid w:val="00FC5BFF"/>
    <w:rsid w:val="00FC5C22"/>
    <w:rsid w:val="00FC6743"/>
    <w:rsid w:val="00FC6C53"/>
    <w:rsid w:val="00FC76A1"/>
    <w:rsid w:val="00FC7B83"/>
    <w:rsid w:val="00FD1998"/>
    <w:rsid w:val="00FD39BC"/>
    <w:rsid w:val="00FD4766"/>
    <w:rsid w:val="00FD55D6"/>
    <w:rsid w:val="00FD73AD"/>
    <w:rsid w:val="00FD75A7"/>
    <w:rsid w:val="00FD78CD"/>
    <w:rsid w:val="00FD7E8C"/>
    <w:rsid w:val="00FE00A7"/>
    <w:rsid w:val="00FE05E9"/>
    <w:rsid w:val="00FE0A77"/>
    <w:rsid w:val="00FE0BE0"/>
    <w:rsid w:val="00FE0C48"/>
    <w:rsid w:val="00FE1417"/>
    <w:rsid w:val="00FE16CB"/>
    <w:rsid w:val="00FE22B0"/>
    <w:rsid w:val="00FE2383"/>
    <w:rsid w:val="00FE3141"/>
    <w:rsid w:val="00FE3207"/>
    <w:rsid w:val="00FE3BEB"/>
    <w:rsid w:val="00FE3DDB"/>
    <w:rsid w:val="00FE3F57"/>
    <w:rsid w:val="00FE405A"/>
    <w:rsid w:val="00FE4632"/>
    <w:rsid w:val="00FE4B4E"/>
    <w:rsid w:val="00FE4E1A"/>
    <w:rsid w:val="00FE553D"/>
    <w:rsid w:val="00FE5A35"/>
    <w:rsid w:val="00FE5E33"/>
    <w:rsid w:val="00FE5ED3"/>
    <w:rsid w:val="00FE6C29"/>
    <w:rsid w:val="00FE6FAD"/>
    <w:rsid w:val="00FE7013"/>
    <w:rsid w:val="00FE74D4"/>
    <w:rsid w:val="00FE7657"/>
    <w:rsid w:val="00FF0365"/>
    <w:rsid w:val="00FF0CEB"/>
    <w:rsid w:val="00FF0DD2"/>
    <w:rsid w:val="00FF1085"/>
    <w:rsid w:val="00FF110A"/>
    <w:rsid w:val="00FF1207"/>
    <w:rsid w:val="00FF16A3"/>
    <w:rsid w:val="00FF1835"/>
    <w:rsid w:val="00FF18B3"/>
    <w:rsid w:val="00FF2D8A"/>
    <w:rsid w:val="00FF2F39"/>
    <w:rsid w:val="00FF3056"/>
    <w:rsid w:val="00FF52C1"/>
    <w:rsid w:val="00FF5736"/>
    <w:rsid w:val="00FF6173"/>
    <w:rsid w:val="00FF6D05"/>
    <w:rsid w:val="00FF7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cfc" strokecolor="red">
      <v:fill color="#cfc" on="f"/>
      <v:stroke color="red" weight="2pt"/>
      <v:textbox inset="5.85pt,.7pt,5.85pt,.7pt"/>
      <o:colormru v:ext="edit" colors="#fc0,#c6d9f1,#f6f,#c6f,#f93,#f69,#f39,#ff5050"/>
    </o:shapedefaults>
    <o:shapelayout v:ext="edit">
      <o:idmap v:ext="edit" data="2"/>
    </o:shapelayout>
  </w:shapeDefaults>
  <w:decimalSymbol w:val="."/>
  <w:listSeparator w:val=","/>
  <w14:docId w14:val="6A4DE949"/>
  <w15:docId w15:val="{163D9DAF-8CE7-4D64-857E-8C4F3BD1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9"/>
    <w:lsdException w:name="heading 6" w:uiPriority="9"/>
    <w:lsdException w:name="heading 7" w:uiPriority="9"/>
    <w:lsdException w:name="heading 8" w:uiPriority="9"/>
    <w:lsdException w:name="heading 9" w:uiPriority="9"/>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7844D3"/>
    <w:pPr>
      <w:overflowPunct w:val="0"/>
      <w:autoSpaceDE w:val="0"/>
      <w:autoSpaceDN w:val="0"/>
      <w:adjustRightInd w:val="0"/>
      <w:snapToGrid w:val="0"/>
      <w:spacing w:before="60" w:after="60" w:line="180" w:lineRule="auto"/>
      <w:textAlignment w:val="baseline"/>
    </w:pPr>
    <w:rPr>
      <w:rFonts w:ascii="メイリオ" w:eastAsia="メイリオ" w:hAnsi="ＭＳ Ｐゴシック"/>
    </w:rPr>
  </w:style>
  <w:style w:type="paragraph" w:styleId="1">
    <w:name w:val="heading 1"/>
    <w:aliases w:val="MJS_見出し 1"/>
    <w:basedOn w:val="a0"/>
    <w:next w:val="MJS9"/>
    <w:qFormat/>
    <w:rsid w:val="003911DF"/>
    <w:pPr>
      <w:pageBreakBefore/>
      <w:numPr>
        <w:ilvl w:val="1"/>
        <w:numId w:val="15"/>
      </w:numPr>
      <w:pBdr>
        <w:top w:val="single" w:sz="4" w:space="3" w:color="C6D9F1"/>
        <w:left w:val="single" w:sz="48" w:space="4" w:color="1F497D"/>
      </w:pBdr>
      <w:shd w:val="clear" w:color="auto" w:fill="C6D9F1"/>
      <w:spacing w:before="240" w:after="270" w:line="460" w:lineRule="exact"/>
      <w:outlineLvl w:val="0"/>
    </w:pPr>
    <w:rPr>
      <w:rFonts w:hAnsi="メイリオ" w:cs="メイリオ"/>
      <w:b/>
      <w:sz w:val="32"/>
      <w:szCs w:val="32"/>
    </w:rPr>
  </w:style>
  <w:style w:type="paragraph" w:styleId="2">
    <w:name w:val="heading 2"/>
    <w:aliases w:val="MJS_見出し 2"/>
    <w:basedOn w:val="a0"/>
    <w:next w:val="MJS9"/>
    <w:qFormat/>
    <w:rsid w:val="001B458E"/>
    <w:pPr>
      <w:numPr>
        <w:ilvl w:val="2"/>
        <w:numId w:val="15"/>
      </w:numPr>
      <w:pBdr>
        <w:bottom w:val="thinThickSmallGap" w:sz="18" w:space="1" w:color="1F497D"/>
      </w:pBdr>
      <w:tabs>
        <w:tab w:val="left" w:pos="1588"/>
        <w:tab w:val="left" w:pos="1871"/>
      </w:tabs>
      <w:spacing w:before="600" w:after="180" w:line="360" w:lineRule="exact"/>
      <w:ind w:right="102"/>
      <w:outlineLvl w:val="1"/>
    </w:pPr>
    <w:rPr>
      <w:rFonts w:hAnsi="メイリオ" w:cs="メイリオ"/>
      <w:b/>
      <w:color w:val="1F497D"/>
      <w:sz w:val="28"/>
      <w:szCs w:val="28"/>
    </w:rPr>
  </w:style>
  <w:style w:type="paragraph" w:styleId="3">
    <w:name w:val="heading 3"/>
    <w:aliases w:val="MJS_見出し 3"/>
    <w:basedOn w:val="a0"/>
    <w:next w:val="a0"/>
    <w:link w:val="31"/>
    <w:qFormat/>
    <w:rsid w:val="002C633B"/>
    <w:pPr>
      <w:keepNext/>
      <w:keepLines/>
      <w:numPr>
        <w:ilvl w:val="3"/>
        <w:numId w:val="15"/>
      </w:numPr>
      <w:pBdr>
        <w:top w:val="single" w:sz="4" w:space="1" w:color="FFFFFF"/>
        <w:left w:val="single" w:sz="12" w:space="4" w:color="1F497D"/>
        <w:bottom w:val="single" w:sz="8" w:space="1" w:color="1F497D"/>
      </w:pBdr>
      <w:tabs>
        <w:tab w:val="left" w:pos="1871"/>
        <w:tab w:val="left" w:pos="2155"/>
      </w:tabs>
      <w:spacing w:before="400" w:after="120"/>
      <w:outlineLvl w:val="2"/>
    </w:pPr>
    <w:rPr>
      <w:rFonts w:hAnsi="メイリオ" w:cs="メイリオ"/>
      <w:b/>
      <w:sz w:val="24"/>
      <w:szCs w:val="24"/>
    </w:rPr>
  </w:style>
  <w:style w:type="paragraph" w:styleId="4">
    <w:name w:val="heading 4"/>
    <w:aliases w:val="MJS_見出し 4"/>
    <w:basedOn w:val="a0"/>
    <w:next w:val="a0"/>
    <w:link w:val="40"/>
    <w:rsid w:val="007A3BA7"/>
    <w:pPr>
      <w:keepNext/>
      <w:keepLines/>
      <w:numPr>
        <w:ilvl w:val="1"/>
        <w:numId w:val="2"/>
      </w:numPr>
      <w:spacing w:before="240" w:after="120"/>
      <w:outlineLvl w:val="3"/>
    </w:pPr>
    <w:rPr>
      <w:rFonts w:hAnsi="メイリオ" w:cs="メイリオ"/>
      <w:b/>
      <w:sz w:val="22"/>
      <w:szCs w:val="24"/>
    </w:rPr>
  </w:style>
  <w:style w:type="paragraph" w:styleId="5">
    <w:name w:val="heading 5"/>
    <w:basedOn w:val="a0"/>
    <w:next w:val="a0"/>
    <w:rsid w:val="00357028"/>
    <w:pPr>
      <w:keepNext/>
      <w:keepLines/>
      <w:outlineLvl w:val="4"/>
    </w:pPr>
    <w:rPr>
      <w:rFonts w:hAnsi="メイリオ" w:cs="メイリオ"/>
      <w:b/>
      <w:i/>
    </w:rPr>
  </w:style>
  <w:style w:type="paragraph" w:styleId="6">
    <w:name w:val="heading 6"/>
    <w:basedOn w:val="a0"/>
    <w:next w:val="a0"/>
    <w:pPr>
      <w:ind w:left="720"/>
      <w:outlineLvl w:val="5"/>
    </w:pPr>
    <w:rPr>
      <w:rFonts w:ascii="Times" w:hAnsi="Times"/>
      <w:u w:val="single"/>
    </w:rPr>
  </w:style>
  <w:style w:type="paragraph" w:styleId="7">
    <w:name w:val="heading 7"/>
    <w:basedOn w:val="a0"/>
    <w:next w:val="a0"/>
    <w:pPr>
      <w:ind w:left="720"/>
      <w:outlineLvl w:val="6"/>
    </w:pPr>
    <w:rPr>
      <w:rFonts w:ascii="Times" w:hAnsi="Times"/>
      <w:i/>
    </w:rPr>
  </w:style>
  <w:style w:type="paragraph" w:styleId="8">
    <w:name w:val="heading 8"/>
    <w:basedOn w:val="a0"/>
    <w:next w:val="a0"/>
    <w:pPr>
      <w:ind w:left="720"/>
      <w:outlineLvl w:val="7"/>
    </w:pPr>
    <w:rPr>
      <w:rFonts w:ascii="Times" w:hAnsi="Times"/>
      <w:i/>
    </w:rPr>
  </w:style>
  <w:style w:type="paragraph" w:styleId="9">
    <w:name w:val="heading 9"/>
    <w:basedOn w:val="a0"/>
    <w:next w:val="a0"/>
    <w:pPr>
      <w:ind w:left="720"/>
      <w:outlineLvl w:val="8"/>
    </w:pPr>
    <w:rPr>
      <w:rFonts w:ascii="Times" w:hAnsi="Time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357028"/>
    <w:pPr>
      <w:spacing w:before="0" w:after="0" w:line="240" w:lineRule="auto"/>
    </w:pPr>
    <w:rPr>
      <w:sz w:val="18"/>
      <w:szCs w:val="18"/>
    </w:rPr>
  </w:style>
  <w:style w:type="character" w:customStyle="1" w:styleId="a5">
    <w:name w:val="吹き出し (文字)"/>
    <w:link w:val="a4"/>
    <w:uiPriority w:val="99"/>
    <w:semiHidden/>
    <w:rsid w:val="00357028"/>
    <w:rPr>
      <w:rFonts w:ascii="ＭＳ Ｐゴシック" w:eastAsia="メイリオ" w:hAnsi="ＭＳ Ｐゴシック" w:cs="Times New Roman"/>
      <w:sz w:val="18"/>
      <w:szCs w:val="18"/>
    </w:rPr>
  </w:style>
  <w:style w:type="paragraph" w:styleId="50">
    <w:name w:val="toc 5"/>
    <w:basedOn w:val="a0"/>
    <w:next w:val="a0"/>
    <w:autoRedefine/>
    <w:semiHidden/>
    <w:pPr>
      <w:tabs>
        <w:tab w:val="right" w:leader="dot" w:pos="10109"/>
      </w:tabs>
      <w:ind w:left="800"/>
    </w:pPr>
    <w:rPr>
      <w:rFonts w:ascii="Century" w:hAnsi="Century"/>
      <w:sz w:val="18"/>
    </w:rPr>
  </w:style>
  <w:style w:type="paragraph" w:styleId="a">
    <w:name w:val="List Bullet"/>
    <w:basedOn w:val="a0"/>
    <w:uiPriority w:val="99"/>
    <w:unhideWhenUsed/>
    <w:rsid w:val="00C24259"/>
    <w:pPr>
      <w:widowControl w:val="0"/>
      <w:numPr>
        <w:numId w:val="3"/>
      </w:numPr>
      <w:overflowPunct/>
      <w:autoSpaceDE/>
      <w:autoSpaceDN/>
      <w:adjustRightInd/>
      <w:jc w:val="both"/>
      <w:textAlignment w:val="auto"/>
    </w:pPr>
    <w:rPr>
      <w:rFonts w:hAnsi="メイリオ" w:cs="メイリオ"/>
      <w:kern w:val="2"/>
    </w:rPr>
  </w:style>
  <w:style w:type="paragraph" w:styleId="32">
    <w:name w:val="toc 3"/>
    <w:aliases w:val="MJS_目次 3"/>
    <w:basedOn w:val="a0"/>
    <w:next w:val="a0"/>
    <w:autoRedefine/>
    <w:uiPriority w:val="39"/>
    <w:rsid w:val="008A6F4C"/>
    <w:pPr>
      <w:tabs>
        <w:tab w:val="left" w:pos="1928"/>
        <w:tab w:val="right" w:leader="dot" w:pos="9781"/>
      </w:tabs>
      <w:spacing w:line="360" w:lineRule="exact"/>
      <w:ind w:left="1928" w:hanging="794"/>
    </w:pPr>
    <w:rPr>
      <w:rFonts w:ascii="Arial" w:hAnsi="Arial" w:cs="メイリオ"/>
      <w:noProof/>
    </w:rPr>
  </w:style>
  <w:style w:type="paragraph" w:styleId="20">
    <w:name w:val="toc 2"/>
    <w:aliases w:val="MJS_目次 2"/>
    <w:basedOn w:val="a0"/>
    <w:next w:val="a0"/>
    <w:autoRedefine/>
    <w:uiPriority w:val="39"/>
    <w:rsid w:val="008A6F4C"/>
    <w:pPr>
      <w:tabs>
        <w:tab w:val="left" w:pos="1134"/>
        <w:tab w:val="right" w:leader="dot" w:pos="9781"/>
      </w:tabs>
      <w:spacing w:after="20" w:line="400" w:lineRule="exact"/>
      <w:ind w:left="1134" w:hanging="567"/>
    </w:pPr>
    <w:rPr>
      <w:rFonts w:ascii="Arial" w:hAnsi="Arial" w:cs="メイリオ"/>
      <w:noProof/>
      <w:sz w:val="22"/>
      <w:szCs w:val="22"/>
    </w:rPr>
  </w:style>
  <w:style w:type="paragraph" w:styleId="10">
    <w:name w:val="toc 1"/>
    <w:aliases w:val="MJS_目次 1"/>
    <w:basedOn w:val="20"/>
    <w:next w:val="a0"/>
    <w:autoRedefine/>
    <w:uiPriority w:val="39"/>
    <w:rsid w:val="002B273A"/>
    <w:pPr>
      <w:tabs>
        <w:tab w:val="clear" w:pos="1134"/>
        <w:tab w:val="left" w:pos="993"/>
      </w:tabs>
      <w:spacing w:before="180"/>
      <w:ind w:left="991" w:hangingChars="354" w:hanging="991"/>
    </w:pPr>
    <w:rPr>
      <w:b/>
      <w:sz w:val="28"/>
    </w:rPr>
  </w:style>
  <w:style w:type="paragraph" w:styleId="a6">
    <w:name w:val="footer"/>
    <w:aliases w:val="ﾌｯﾀｰA"/>
    <w:basedOn w:val="a0"/>
    <w:link w:val="a7"/>
    <w:semiHidden/>
    <w:pPr>
      <w:tabs>
        <w:tab w:val="right" w:pos="7920"/>
      </w:tabs>
    </w:pPr>
    <w:rPr>
      <w:sz w:val="16"/>
    </w:rPr>
  </w:style>
  <w:style w:type="paragraph" w:styleId="a8">
    <w:name w:val="header"/>
    <w:basedOn w:val="a0"/>
    <w:link w:val="a9"/>
    <w:semiHidden/>
    <w:rsid w:val="006D4255"/>
    <w:pPr>
      <w:tabs>
        <w:tab w:val="right" w:pos="10080"/>
      </w:tabs>
      <w:spacing w:before="0" w:after="0" w:line="240" w:lineRule="exact"/>
      <w:jc w:val="right"/>
    </w:pPr>
    <w:rPr>
      <w:rFonts w:hAnsi="メイリオ" w:cs="メイリオ"/>
      <w:bCs/>
      <w:iCs/>
      <w:noProof/>
      <w:sz w:val="18"/>
      <w:szCs w:val="18"/>
    </w:rPr>
  </w:style>
  <w:style w:type="paragraph" w:customStyle="1" w:styleId="MJSa">
    <w:name w:val="MJS_参照先"/>
    <w:basedOn w:val="MJS9"/>
    <w:link w:val="MJSb"/>
    <w:qFormat/>
    <w:rsid w:val="00902866"/>
    <w:pPr>
      <w:spacing w:after="60"/>
      <w:ind w:left="284"/>
      <w:jc w:val="right"/>
    </w:pPr>
    <w:rPr>
      <w:sz w:val="18"/>
      <w:szCs w:val="18"/>
    </w:rPr>
  </w:style>
  <w:style w:type="character" w:customStyle="1" w:styleId="MJSb">
    <w:name w:val="MJS_参照先 (文字)"/>
    <w:link w:val="MJSa"/>
    <w:rsid w:val="00902866"/>
    <w:rPr>
      <w:rFonts w:ascii="メイリオ" w:eastAsia="メイリオ" w:hAnsi="ＭＳ Ｐゴシック"/>
      <w:sz w:val="18"/>
      <w:szCs w:val="18"/>
    </w:rPr>
  </w:style>
  <w:style w:type="paragraph" w:styleId="aa">
    <w:name w:val="List Paragraph"/>
    <w:basedOn w:val="a0"/>
    <w:uiPriority w:val="34"/>
    <w:qFormat/>
    <w:rsid w:val="00AE6BDD"/>
    <w:pPr>
      <w:ind w:leftChars="400" w:left="840"/>
    </w:pPr>
  </w:style>
  <w:style w:type="paragraph" w:styleId="41">
    <w:name w:val="toc 4"/>
    <w:aliases w:val="MJS_目次 4"/>
    <w:basedOn w:val="a0"/>
    <w:next w:val="a0"/>
    <w:autoRedefine/>
    <w:uiPriority w:val="39"/>
    <w:rsid w:val="008A6F4C"/>
    <w:pPr>
      <w:tabs>
        <w:tab w:val="left" w:pos="2948"/>
        <w:tab w:val="right" w:leader="dot" w:pos="9781"/>
      </w:tabs>
      <w:spacing w:line="360" w:lineRule="exact"/>
      <w:ind w:left="2949" w:hanging="1021"/>
    </w:pPr>
    <w:rPr>
      <w:rFonts w:ascii="Arial" w:hAnsi="Arial" w:cs="メイリオ"/>
      <w:noProof/>
    </w:rPr>
  </w:style>
  <w:style w:type="paragraph" w:styleId="60">
    <w:name w:val="toc 6"/>
    <w:basedOn w:val="a0"/>
    <w:next w:val="a0"/>
    <w:autoRedefine/>
    <w:semiHidden/>
    <w:pPr>
      <w:tabs>
        <w:tab w:val="right" w:leader="dot" w:pos="10109"/>
      </w:tabs>
      <w:ind w:left="1000"/>
    </w:pPr>
    <w:rPr>
      <w:rFonts w:ascii="Century" w:hAnsi="Century"/>
      <w:sz w:val="18"/>
    </w:rPr>
  </w:style>
  <w:style w:type="character" w:customStyle="1" w:styleId="a9">
    <w:name w:val="ヘッダー (文字)"/>
    <w:basedOn w:val="a1"/>
    <w:link w:val="a8"/>
    <w:semiHidden/>
    <w:rsid w:val="00982B99"/>
    <w:rPr>
      <w:rFonts w:ascii="メイリオ" w:eastAsia="メイリオ" w:hAnsi="メイリオ" w:cs="メイリオ"/>
      <w:bCs/>
      <w:iCs/>
      <w:noProof/>
      <w:sz w:val="18"/>
      <w:szCs w:val="18"/>
    </w:rPr>
  </w:style>
  <w:style w:type="paragraph" w:customStyle="1" w:styleId="MJS-3">
    <w:name w:val="MJS_表内-関連事項アイコン用"/>
    <w:basedOn w:val="a0"/>
    <w:next w:val="MJS-2"/>
    <w:rsid w:val="00FA09C9"/>
    <w:pPr>
      <w:numPr>
        <w:numId w:val="24"/>
      </w:numPr>
      <w:spacing w:before="240" w:after="0" w:line="240" w:lineRule="exact"/>
      <w:ind w:left="816" w:hangingChars="408" w:hanging="816"/>
    </w:pPr>
  </w:style>
  <w:style w:type="character" w:styleId="ab">
    <w:name w:val="page number"/>
    <w:aliases w:val="MJS_ページ番号"/>
    <w:semiHidden/>
    <w:rsid w:val="004F13AB"/>
    <w:rPr>
      <w:rFonts w:ascii="メイリオ" w:eastAsia="メイリオ" w:hAnsi="メイリオ" w:cs="メイリオ"/>
      <w:sz w:val="20"/>
      <w:szCs w:val="21"/>
    </w:rPr>
  </w:style>
  <w:style w:type="paragraph" w:styleId="33">
    <w:name w:val="index 3"/>
    <w:basedOn w:val="a0"/>
    <w:next w:val="a0"/>
    <w:autoRedefine/>
    <w:semiHidden/>
    <w:rsid w:val="006D4255"/>
    <w:pPr>
      <w:ind w:left="600" w:hanging="200"/>
    </w:pPr>
  </w:style>
  <w:style w:type="paragraph" w:styleId="42">
    <w:name w:val="index 4"/>
    <w:basedOn w:val="a0"/>
    <w:next w:val="a0"/>
    <w:autoRedefine/>
    <w:semiHidden/>
    <w:rsid w:val="006D4255"/>
    <w:pPr>
      <w:ind w:left="800" w:hanging="200"/>
    </w:pPr>
  </w:style>
  <w:style w:type="paragraph" w:styleId="51">
    <w:name w:val="index 5"/>
    <w:basedOn w:val="a0"/>
    <w:next w:val="a0"/>
    <w:autoRedefine/>
    <w:semiHidden/>
    <w:rsid w:val="006D4255"/>
    <w:pPr>
      <w:ind w:left="1000" w:hanging="200"/>
    </w:pPr>
  </w:style>
  <w:style w:type="paragraph" w:styleId="61">
    <w:name w:val="index 6"/>
    <w:basedOn w:val="a0"/>
    <w:next w:val="a0"/>
    <w:autoRedefine/>
    <w:semiHidden/>
    <w:rsid w:val="006D4255"/>
    <w:pPr>
      <w:ind w:left="1200" w:hanging="200"/>
    </w:pPr>
  </w:style>
  <w:style w:type="paragraph" w:styleId="70">
    <w:name w:val="index 7"/>
    <w:basedOn w:val="a0"/>
    <w:next w:val="a0"/>
    <w:autoRedefine/>
    <w:semiHidden/>
    <w:rsid w:val="006D4255"/>
    <w:pPr>
      <w:ind w:left="1400" w:hanging="200"/>
    </w:pPr>
  </w:style>
  <w:style w:type="paragraph" w:styleId="80">
    <w:name w:val="index 8"/>
    <w:basedOn w:val="a0"/>
    <w:next w:val="a0"/>
    <w:autoRedefine/>
    <w:semiHidden/>
    <w:rsid w:val="006D4255"/>
    <w:pPr>
      <w:ind w:left="1600" w:hanging="200"/>
    </w:pPr>
  </w:style>
  <w:style w:type="paragraph" w:styleId="90">
    <w:name w:val="index 9"/>
    <w:basedOn w:val="a0"/>
    <w:next w:val="a0"/>
    <w:autoRedefine/>
    <w:semiHidden/>
    <w:rsid w:val="006D4255"/>
    <w:pPr>
      <w:ind w:left="1800" w:hanging="200"/>
    </w:pPr>
  </w:style>
  <w:style w:type="character" w:styleId="ac">
    <w:name w:val="Hyperlink"/>
    <w:uiPriority w:val="99"/>
    <w:rsid w:val="005434C4"/>
    <w:rPr>
      <w:color w:val="000000" w:themeColor="text1"/>
      <w:u w:val="none"/>
    </w:rPr>
  </w:style>
  <w:style w:type="table" w:styleId="ad">
    <w:name w:val="Table Grid"/>
    <w:basedOn w:val="a2"/>
    <w:uiPriority w:val="59"/>
    <w:rsid w:val="00267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B14795"/>
    <w:pPr>
      <w:overflowPunct/>
      <w:autoSpaceDE/>
      <w:autoSpaceDN/>
      <w:adjustRightInd/>
      <w:spacing w:before="100" w:beforeAutospacing="1" w:after="100" w:afterAutospacing="1" w:line="240" w:lineRule="auto"/>
      <w:textAlignment w:val="auto"/>
    </w:pPr>
    <w:rPr>
      <w:rFonts w:cs="ＭＳ Ｐゴシック"/>
      <w:sz w:val="24"/>
      <w:szCs w:val="24"/>
    </w:rPr>
  </w:style>
  <w:style w:type="paragraph" w:styleId="ae">
    <w:name w:val="Date"/>
    <w:basedOn w:val="a0"/>
    <w:next w:val="a0"/>
    <w:link w:val="af"/>
    <w:uiPriority w:val="99"/>
    <w:semiHidden/>
    <w:unhideWhenUsed/>
    <w:rsid w:val="00BA7148"/>
  </w:style>
  <w:style w:type="table" w:styleId="43">
    <w:name w:val="Medium Shading 1 Accent 1"/>
    <w:basedOn w:val="a2"/>
    <w:uiPriority w:val="63"/>
    <w:rsid w:val="00B57F6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JS9">
    <w:name w:val="MJS_リード文"/>
    <w:basedOn w:val="a0"/>
    <w:link w:val="MJSc"/>
    <w:qFormat/>
    <w:rsid w:val="00EB77A6"/>
    <w:pPr>
      <w:spacing w:after="0"/>
      <w:ind w:left="454"/>
      <w:textAlignment w:val="center"/>
    </w:pPr>
  </w:style>
  <w:style w:type="table" w:styleId="62">
    <w:name w:val="Medium List 1 Accent 1"/>
    <w:basedOn w:val="a2"/>
    <w:uiPriority w:val="65"/>
    <w:rsid w:val="00694D32"/>
    <w:rPr>
      <w:color w:val="000000"/>
    </w:rPr>
    <w:tblPr>
      <w:tblStyleRowBandSize w:val="1"/>
      <w:tblStyleColBandSize w:val="1"/>
      <w:tblBorders>
        <w:top w:val="single" w:sz="8" w:space="0" w:color="4F81BD"/>
        <w:bottom w:val="single" w:sz="8" w:space="0" w:color="4F81BD"/>
      </w:tblBorders>
    </w:tblPr>
    <w:tblStylePr w:type="firstRow">
      <w:rPr>
        <w:rFonts w:ascii="Times" w:eastAsia="メイリオ" w:hAnsi="Time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MJSc">
    <w:name w:val="MJS_リード文 (文字)"/>
    <w:link w:val="MJS9"/>
    <w:rsid w:val="00EB77A6"/>
    <w:rPr>
      <w:rFonts w:ascii="メイリオ" w:eastAsia="メイリオ" w:hAnsi="ＭＳ Ｐゴシック"/>
    </w:rPr>
  </w:style>
  <w:style w:type="character" w:customStyle="1" w:styleId="af">
    <w:name w:val="日付 (文字)"/>
    <w:link w:val="ae"/>
    <w:uiPriority w:val="99"/>
    <w:semiHidden/>
    <w:rsid w:val="00BA7148"/>
    <w:rPr>
      <w:rFonts w:ascii="メイリオ" w:eastAsia="メイリオ" w:hAnsi="ＭＳ Ｐ明朝"/>
    </w:rPr>
  </w:style>
  <w:style w:type="table" w:customStyle="1" w:styleId="11">
    <w:name w:val="スタイル1"/>
    <w:basedOn w:val="a2"/>
    <w:uiPriority w:val="99"/>
    <w:rsid w:val="00504812"/>
    <w:rPr>
      <w:rFonts w:eastAsia="メイリオ"/>
    </w:rPr>
    <w:tblPr/>
  </w:style>
  <w:style w:type="table" w:customStyle="1" w:styleId="21">
    <w:name w:val="スタイル2"/>
    <w:basedOn w:val="a2"/>
    <w:uiPriority w:val="99"/>
    <w:rsid w:val="00504812"/>
    <w:tblPr/>
  </w:style>
  <w:style w:type="paragraph" w:customStyle="1" w:styleId="MJS8">
    <w:name w:val="MJS_手順文"/>
    <w:basedOn w:val="a0"/>
    <w:next w:val="a0"/>
    <w:link w:val="MJSd"/>
    <w:qFormat/>
    <w:rsid w:val="000A1D7F"/>
    <w:pPr>
      <w:numPr>
        <w:ilvl w:val="1"/>
        <w:numId w:val="38"/>
      </w:numPr>
      <w:tabs>
        <w:tab w:val="left" w:pos="784"/>
      </w:tabs>
      <w:spacing w:before="240"/>
      <w:textAlignment w:val="center"/>
    </w:pPr>
    <w:rPr>
      <w:rFonts w:hAnsi="メイリオ" w:cs="メイリオ"/>
    </w:rPr>
  </w:style>
  <w:style w:type="character" w:customStyle="1" w:styleId="MJSd">
    <w:name w:val="MJS_手順文 (文字)"/>
    <w:link w:val="MJS8"/>
    <w:rsid w:val="000A1D7F"/>
    <w:rPr>
      <w:rFonts w:ascii="メイリオ" w:eastAsia="メイリオ" w:hAnsi="メイリオ" w:cs="メイリオ"/>
    </w:rPr>
  </w:style>
  <w:style w:type="paragraph" w:styleId="af0">
    <w:name w:val="Body Text"/>
    <w:basedOn w:val="a0"/>
    <w:link w:val="af1"/>
    <w:semiHidden/>
    <w:unhideWhenUsed/>
    <w:rsid w:val="00000E38"/>
  </w:style>
  <w:style w:type="character" w:customStyle="1" w:styleId="af1">
    <w:name w:val="本文 (文字)"/>
    <w:basedOn w:val="a1"/>
    <w:link w:val="af0"/>
    <w:semiHidden/>
    <w:rsid w:val="00000E38"/>
    <w:rPr>
      <w:rFonts w:ascii="メイリオ" w:eastAsia="メイリオ" w:hAnsi="ＭＳ Ｐゴシック"/>
    </w:rPr>
  </w:style>
  <w:style w:type="paragraph" w:customStyle="1" w:styleId="MJS7">
    <w:name w:val="MJS_手順番号リセット用"/>
    <w:basedOn w:val="a0"/>
    <w:rsid w:val="00B9588C"/>
    <w:pPr>
      <w:numPr>
        <w:numId w:val="38"/>
      </w:numPr>
      <w:spacing w:before="0" w:after="0" w:line="60" w:lineRule="exact"/>
    </w:pPr>
  </w:style>
  <w:style w:type="numbering" w:customStyle="1" w:styleId="30">
    <w:name w:val="スタイル3"/>
    <w:uiPriority w:val="99"/>
    <w:rsid w:val="00121869"/>
    <w:pPr>
      <w:numPr>
        <w:numId w:val="1"/>
      </w:numPr>
    </w:pPr>
  </w:style>
  <w:style w:type="character" w:styleId="af2">
    <w:name w:val="annotation reference"/>
    <w:uiPriority w:val="99"/>
    <w:semiHidden/>
    <w:unhideWhenUsed/>
    <w:rsid w:val="005B3EC2"/>
    <w:rPr>
      <w:sz w:val="18"/>
      <w:szCs w:val="18"/>
    </w:rPr>
  </w:style>
  <w:style w:type="paragraph" w:styleId="af3">
    <w:name w:val="annotation text"/>
    <w:basedOn w:val="a0"/>
    <w:link w:val="af4"/>
    <w:uiPriority w:val="99"/>
    <w:unhideWhenUsed/>
    <w:rsid w:val="005B3EC2"/>
  </w:style>
  <w:style w:type="character" w:customStyle="1" w:styleId="af4">
    <w:name w:val="コメント文字列 (文字)"/>
    <w:link w:val="af3"/>
    <w:uiPriority w:val="99"/>
    <w:rsid w:val="005B3EC2"/>
    <w:rPr>
      <w:rFonts w:ascii="ＭＳ Ｐゴシック" w:eastAsia="ＭＳ Ｐゴシック" w:hAnsi="ＭＳ Ｐゴシック"/>
    </w:rPr>
  </w:style>
  <w:style w:type="paragraph" w:styleId="af5">
    <w:name w:val="annotation subject"/>
    <w:basedOn w:val="af3"/>
    <w:next w:val="af3"/>
    <w:link w:val="af6"/>
    <w:uiPriority w:val="99"/>
    <w:semiHidden/>
    <w:unhideWhenUsed/>
    <w:rsid w:val="005B3EC2"/>
    <w:rPr>
      <w:b/>
      <w:bCs/>
    </w:rPr>
  </w:style>
  <w:style w:type="character" w:customStyle="1" w:styleId="af6">
    <w:name w:val="コメント内容 (文字)"/>
    <w:link w:val="af5"/>
    <w:uiPriority w:val="99"/>
    <w:semiHidden/>
    <w:rsid w:val="005B3EC2"/>
    <w:rPr>
      <w:rFonts w:ascii="ＭＳ Ｐゴシック" w:eastAsia="ＭＳ Ｐゴシック" w:hAnsi="ＭＳ Ｐゴシック"/>
      <w:b/>
      <w:bCs/>
    </w:rPr>
  </w:style>
  <w:style w:type="character" w:customStyle="1" w:styleId="40">
    <w:name w:val="見出し 4 (文字)"/>
    <w:aliases w:val="MJS_見出し 4 (文字)"/>
    <w:link w:val="4"/>
    <w:rsid w:val="007A3BA7"/>
    <w:rPr>
      <w:rFonts w:ascii="メイリオ" w:eastAsia="メイリオ" w:hAnsi="メイリオ" w:cs="メイリオ"/>
      <w:b/>
      <w:sz w:val="22"/>
      <w:szCs w:val="24"/>
    </w:rPr>
  </w:style>
  <w:style w:type="character" w:customStyle="1" w:styleId="31">
    <w:name w:val="見出し 3 (文字)"/>
    <w:aliases w:val="MJS_見出し 3 (文字)"/>
    <w:link w:val="3"/>
    <w:rsid w:val="002C633B"/>
    <w:rPr>
      <w:rFonts w:ascii="メイリオ" w:eastAsia="メイリオ" w:hAnsi="メイリオ" w:cs="メイリオ"/>
      <w:b/>
      <w:sz w:val="24"/>
      <w:szCs w:val="24"/>
    </w:rPr>
  </w:style>
  <w:style w:type="paragraph" w:customStyle="1" w:styleId="MJS-7">
    <w:name w:val="MJS_章扉-本文"/>
    <w:basedOn w:val="a0"/>
    <w:link w:val="MJS-8"/>
    <w:rsid w:val="004862BB"/>
    <w:pPr>
      <w:spacing w:line="360" w:lineRule="exact"/>
      <w:ind w:left="2552"/>
    </w:pPr>
    <w:rPr>
      <w:rFonts w:hAnsi="メイリオ" w:cs="メイリオ"/>
      <w:sz w:val="24"/>
      <w:szCs w:val="24"/>
    </w:rPr>
  </w:style>
  <w:style w:type="character" w:customStyle="1" w:styleId="MJS-8">
    <w:name w:val="MJS_章扉-本文 (文字)"/>
    <w:link w:val="MJS-7"/>
    <w:rsid w:val="004862BB"/>
    <w:rPr>
      <w:rFonts w:ascii="メイリオ" w:eastAsia="メイリオ" w:hAnsi="メイリオ" w:cs="メイリオ"/>
      <w:sz w:val="24"/>
      <w:szCs w:val="24"/>
    </w:rPr>
  </w:style>
  <w:style w:type="paragraph" w:customStyle="1" w:styleId="MJS-9">
    <w:name w:val="MJS_表内-タイトル"/>
    <w:basedOn w:val="a0"/>
    <w:link w:val="MJS-a"/>
    <w:qFormat/>
    <w:rsid w:val="001417DD"/>
    <w:pPr>
      <w:widowControl w:val="0"/>
      <w:overflowPunct/>
      <w:autoSpaceDE/>
      <w:autoSpaceDN/>
      <w:adjustRightInd/>
      <w:spacing w:before="100" w:after="0"/>
      <w:jc w:val="center"/>
      <w:textAlignment w:val="auto"/>
    </w:pPr>
    <w:rPr>
      <w:rFonts w:hAnsi="メイリオ" w:cs="メイリオ"/>
      <w:b/>
      <w:kern w:val="2"/>
    </w:rPr>
  </w:style>
  <w:style w:type="paragraph" w:customStyle="1" w:styleId="MJS-6">
    <w:name w:val="MJS_見出し-手順"/>
    <w:basedOn w:val="a0"/>
    <w:next w:val="MJS8"/>
    <w:link w:val="MJS-b"/>
    <w:qFormat/>
    <w:rsid w:val="005617D6"/>
    <w:pPr>
      <w:numPr>
        <w:numId w:val="4"/>
      </w:numPr>
      <w:pBdr>
        <w:bottom w:val="single" w:sz="12" w:space="0" w:color="1F4E79"/>
      </w:pBdr>
      <w:tabs>
        <w:tab w:val="left" w:pos="992"/>
      </w:tabs>
      <w:spacing w:line="300" w:lineRule="atLeast"/>
      <w:ind w:left="1105" w:rightChars="106" w:right="212" w:hanging="680"/>
      <w:textAlignment w:val="bottom"/>
    </w:pPr>
    <w:rPr>
      <w:rFonts w:hAnsi="メイリオ" w:cs="メイリオ"/>
      <w:b/>
      <w:noProof/>
      <w:color w:val="1F497D"/>
      <w:sz w:val="22"/>
      <w:szCs w:val="22"/>
    </w:rPr>
  </w:style>
  <w:style w:type="character" w:customStyle="1" w:styleId="MJS-a">
    <w:name w:val="MJS_表内-タイトル (文字)"/>
    <w:link w:val="MJS-9"/>
    <w:rsid w:val="001417DD"/>
    <w:rPr>
      <w:rFonts w:ascii="メイリオ" w:eastAsia="メイリオ" w:hAnsi="メイリオ" w:cs="メイリオ"/>
      <w:b/>
      <w:kern w:val="2"/>
    </w:rPr>
  </w:style>
  <w:style w:type="character" w:customStyle="1" w:styleId="MJS-b">
    <w:name w:val="MJS_見出し-手順 (文字)"/>
    <w:link w:val="MJS-6"/>
    <w:rsid w:val="005617D6"/>
    <w:rPr>
      <w:rFonts w:ascii="メイリオ" w:eastAsia="メイリオ" w:hAnsi="メイリオ" w:cs="メイリオ"/>
      <w:b/>
      <w:noProof/>
      <w:color w:val="1F497D"/>
      <w:sz w:val="22"/>
      <w:szCs w:val="22"/>
    </w:rPr>
  </w:style>
  <w:style w:type="character" w:styleId="af7">
    <w:name w:val="FollowedHyperlink"/>
    <w:uiPriority w:val="99"/>
    <w:semiHidden/>
    <w:unhideWhenUsed/>
    <w:rsid w:val="00D801CA"/>
    <w:rPr>
      <w:color w:val="954F72"/>
      <w:u w:val="single"/>
    </w:rPr>
  </w:style>
  <w:style w:type="paragraph" w:customStyle="1" w:styleId="MJS-">
    <w:name w:val="MJS_表内-本文"/>
    <w:basedOn w:val="aa"/>
    <w:link w:val="MJS-c"/>
    <w:qFormat/>
    <w:rsid w:val="00D06D7F"/>
    <w:pPr>
      <w:numPr>
        <w:numId w:val="11"/>
      </w:numPr>
      <w:spacing w:before="100" w:after="0"/>
      <w:ind w:leftChars="0" w:left="114" w:hanging="57"/>
      <w:textAlignment w:val="center"/>
    </w:pPr>
  </w:style>
  <w:style w:type="character" w:customStyle="1" w:styleId="MJS-c">
    <w:name w:val="MJS_表内-本文 (文字)"/>
    <w:link w:val="MJS-"/>
    <w:rsid w:val="00D06D7F"/>
    <w:rPr>
      <w:rFonts w:ascii="メイリオ" w:eastAsia="メイリオ" w:hAnsi="ＭＳ Ｐゴシック"/>
    </w:rPr>
  </w:style>
  <w:style w:type="paragraph" w:customStyle="1" w:styleId="MJS-d">
    <w:name w:val="MJS_図内-項目番号"/>
    <w:basedOn w:val="a0"/>
    <w:link w:val="MJS-e"/>
    <w:qFormat/>
    <w:rsid w:val="0054780B"/>
    <w:pPr>
      <w:spacing w:before="0" w:after="0" w:line="240" w:lineRule="exact"/>
    </w:pPr>
    <w:rPr>
      <w:rFonts w:hAnsi="メイリオ" w:cs="メイリオ"/>
      <w:b/>
      <w:color w:val="FF0000"/>
      <w:sz w:val="22"/>
      <w:szCs w:val="22"/>
    </w:rPr>
  </w:style>
  <w:style w:type="character" w:customStyle="1" w:styleId="MJS-e">
    <w:name w:val="MJS_図内-項目番号 (文字)"/>
    <w:link w:val="MJS-d"/>
    <w:rsid w:val="0054780B"/>
    <w:rPr>
      <w:rFonts w:ascii="メイリオ" w:eastAsia="メイリオ" w:hAnsi="メイリオ" w:cs="メイリオ"/>
      <w:b/>
      <w:color w:val="FF0000"/>
      <w:sz w:val="22"/>
      <w:szCs w:val="22"/>
    </w:rPr>
  </w:style>
  <w:style w:type="paragraph" w:customStyle="1" w:styleId="MJS-f">
    <w:name w:val="MJS_コラム-タイトル"/>
    <w:basedOn w:val="a0"/>
    <w:next w:val="MJS-4"/>
    <w:qFormat/>
    <w:rsid w:val="00223386"/>
    <w:pPr>
      <w:spacing w:after="0"/>
    </w:pPr>
    <w:rPr>
      <w:rFonts w:hAnsi="メイリオ" w:cs="メイリオ"/>
      <w:b/>
    </w:rPr>
  </w:style>
  <w:style w:type="paragraph" w:customStyle="1" w:styleId="MJS-4">
    <w:name w:val="MJS_コラム-本文"/>
    <w:basedOn w:val="a0"/>
    <w:qFormat/>
    <w:rsid w:val="00E91178"/>
    <w:pPr>
      <w:numPr>
        <w:numId w:val="12"/>
      </w:numPr>
      <w:spacing w:before="40" w:after="0" w:line="158" w:lineRule="auto"/>
      <w:ind w:left="170" w:hanging="57"/>
    </w:pPr>
    <w:rPr>
      <w:sz w:val="18"/>
      <w:szCs w:val="18"/>
    </w:rPr>
  </w:style>
  <w:style w:type="paragraph" w:customStyle="1" w:styleId="MJS-f0">
    <w:name w:val="MJS_図内-キャプション"/>
    <w:basedOn w:val="a0"/>
    <w:link w:val="MJS-f1"/>
    <w:rsid w:val="004412DD"/>
    <w:pPr>
      <w:spacing w:before="0" w:after="0" w:line="240" w:lineRule="exact"/>
    </w:pPr>
    <w:rPr>
      <w:rFonts w:hAnsi="メイリオ" w:cs="メイリオ"/>
      <w:color w:val="000000"/>
      <w:sz w:val="16"/>
    </w:rPr>
  </w:style>
  <w:style w:type="character" w:customStyle="1" w:styleId="MJS-f1">
    <w:name w:val="MJS_図内-キャプション (文字)"/>
    <w:link w:val="MJS-f0"/>
    <w:rsid w:val="004412DD"/>
    <w:rPr>
      <w:rFonts w:ascii="メイリオ" w:eastAsia="メイリオ" w:hAnsi="メイリオ" w:cs="メイリオ"/>
      <w:color w:val="000000"/>
      <w:sz w:val="16"/>
    </w:rPr>
  </w:style>
  <w:style w:type="paragraph" w:customStyle="1" w:styleId="MJS-f2">
    <w:name w:val="MJS_表内-選択肢等"/>
    <w:basedOn w:val="a0"/>
    <w:next w:val="MJS-f3"/>
    <w:rsid w:val="002E3E29"/>
    <w:pPr>
      <w:spacing w:before="80" w:after="0" w:line="300" w:lineRule="exact"/>
    </w:pPr>
  </w:style>
  <w:style w:type="paragraph" w:customStyle="1" w:styleId="MJS-f3">
    <w:name w:val="MJS_表内-選択肢_説明等"/>
    <w:basedOn w:val="MJS-"/>
    <w:rsid w:val="0038767D"/>
    <w:pPr>
      <w:spacing w:before="40" w:line="158" w:lineRule="auto"/>
      <w:ind w:leftChars="200" w:left="456" w:hangingChars="28" w:hanging="56"/>
    </w:pPr>
  </w:style>
  <w:style w:type="paragraph" w:customStyle="1" w:styleId="MJS5">
    <w:name w:val="MJS_メニュー"/>
    <w:basedOn w:val="a0"/>
    <w:rsid w:val="009362FE"/>
    <w:pPr>
      <w:numPr>
        <w:numId w:val="5"/>
      </w:numPr>
      <w:pBdr>
        <w:top w:val="single" w:sz="2" w:space="6" w:color="D9D9D9"/>
        <w:left w:val="single" w:sz="2" w:space="4" w:color="D9D9D9"/>
        <w:bottom w:val="single" w:sz="2" w:space="4" w:color="D9D9D9"/>
        <w:right w:val="single" w:sz="2" w:space="4" w:color="D9D9D9"/>
      </w:pBdr>
      <w:shd w:val="clear" w:color="auto" w:fill="D9D9D9"/>
      <w:tabs>
        <w:tab w:val="left" w:pos="1134"/>
      </w:tabs>
      <w:overflowPunct/>
      <w:autoSpaceDE/>
      <w:autoSpaceDN/>
      <w:adjustRightInd/>
      <w:spacing w:before="80" w:after="160" w:line="320" w:lineRule="atLeast"/>
      <w:ind w:left="1588" w:rightChars="35" w:right="70" w:hanging="1021"/>
      <w:textAlignment w:val="center"/>
    </w:pPr>
    <w:rPr>
      <w:rFonts w:hAnsi="メイリオ" w:cs="メイリオ"/>
      <w:b/>
      <w:noProof/>
      <w:color w:val="1F497D"/>
      <w:sz w:val="18"/>
    </w:rPr>
  </w:style>
  <w:style w:type="paragraph" w:customStyle="1" w:styleId="MJS3">
    <w:name w:val="MJS_コラム_アイコン（関連事項）"/>
    <w:basedOn w:val="a0"/>
    <w:rsid w:val="00776254"/>
    <w:pPr>
      <w:numPr>
        <w:numId w:val="6"/>
      </w:numPr>
      <w:tabs>
        <w:tab w:val="left" w:pos="1162"/>
      </w:tabs>
      <w:spacing w:line="240" w:lineRule="auto"/>
      <w:ind w:left="0" w:firstLine="0"/>
    </w:pPr>
    <w:rPr>
      <w:rFonts w:ascii="ＭＳ Ｐゴシック" w:eastAsia="ＭＳ Ｐゴシック"/>
      <w:noProof/>
    </w:rPr>
  </w:style>
  <w:style w:type="paragraph" w:customStyle="1" w:styleId="MJS6">
    <w:name w:val="MJS_コラム_アイコン（注意事項）"/>
    <w:basedOn w:val="a0"/>
    <w:rsid w:val="00776254"/>
    <w:pPr>
      <w:numPr>
        <w:numId w:val="7"/>
      </w:numPr>
      <w:tabs>
        <w:tab w:val="left" w:pos="1162"/>
      </w:tabs>
      <w:spacing w:line="240" w:lineRule="auto"/>
      <w:ind w:left="0" w:firstLine="0"/>
    </w:pPr>
    <w:rPr>
      <w:rFonts w:ascii="ＭＳ Ｐゴシック" w:eastAsia="ＭＳ Ｐゴシック"/>
      <w:noProof/>
    </w:rPr>
  </w:style>
  <w:style w:type="paragraph" w:customStyle="1" w:styleId="MJS4">
    <w:name w:val="MJS_コラム_アイコン（メモ）"/>
    <w:basedOn w:val="a0"/>
    <w:rsid w:val="00395D76"/>
    <w:pPr>
      <w:numPr>
        <w:numId w:val="8"/>
      </w:numPr>
      <w:tabs>
        <w:tab w:val="left" w:pos="1162"/>
      </w:tabs>
      <w:spacing w:line="240" w:lineRule="auto"/>
      <w:ind w:left="0" w:firstLine="0"/>
    </w:pPr>
    <w:rPr>
      <w:rFonts w:ascii="ＭＳ Ｐゴシック" w:eastAsia="ＭＳ Ｐゴシック"/>
      <w:noProof/>
    </w:rPr>
  </w:style>
  <w:style w:type="paragraph" w:customStyle="1" w:styleId="MJS0">
    <w:name w:val="MJS_コラム_アイコン（重要事項）"/>
    <w:basedOn w:val="a0"/>
    <w:rsid w:val="00776254"/>
    <w:pPr>
      <w:numPr>
        <w:numId w:val="9"/>
      </w:numPr>
      <w:tabs>
        <w:tab w:val="left" w:pos="1162"/>
      </w:tabs>
      <w:spacing w:line="240" w:lineRule="auto"/>
      <w:ind w:left="0" w:firstLine="0"/>
    </w:pPr>
    <w:rPr>
      <w:rFonts w:ascii="ＭＳ Ｐゴシック" w:eastAsia="ＭＳ Ｐゴシック"/>
      <w:noProof/>
    </w:rPr>
  </w:style>
  <w:style w:type="paragraph" w:styleId="af8">
    <w:name w:val="index heading"/>
    <w:basedOn w:val="a0"/>
    <w:next w:val="a0"/>
    <w:rsid w:val="00E63014"/>
    <w:pPr>
      <w:widowControl w:val="0"/>
      <w:overflowPunct/>
      <w:autoSpaceDE/>
      <w:autoSpaceDN/>
      <w:adjustRightInd/>
      <w:spacing w:before="240" w:after="0" w:line="360" w:lineRule="exact"/>
      <w:ind w:left="511" w:hanging="199"/>
      <w:textAlignment w:val="auto"/>
    </w:pPr>
    <w:rPr>
      <w:rFonts w:hAnsi="メイリオ" w:cs="メイリオ"/>
      <w:b/>
      <w:bCs/>
      <w:kern w:val="2"/>
      <w:sz w:val="24"/>
      <w:szCs w:val="24"/>
    </w:rPr>
  </w:style>
  <w:style w:type="paragraph" w:customStyle="1" w:styleId="MJS-5">
    <w:name w:val="MJS_章扉-タイトル"/>
    <w:basedOn w:val="a0"/>
    <w:rsid w:val="00081E5E"/>
    <w:pPr>
      <w:numPr>
        <w:numId w:val="15"/>
      </w:numPr>
      <w:spacing w:before="600" w:line="720" w:lineRule="exact"/>
      <w:ind w:rightChars="97" w:right="194"/>
      <w:jc w:val="right"/>
    </w:pPr>
    <w:rPr>
      <w:rFonts w:hAnsi="メイリオ" w:cs="メイリオ"/>
      <w:b/>
      <w:color w:val="FFFFFF"/>
      <w:sz w:val="64"/>
      <w:szCs w:val="64"/>
    </w:rPr>
  </w:style>
  <w:style w:type="character" w:customStyle="1" w:styleId="af9">
    <w:name w:val="ボタン名"/>
    <w:uiPriority w:val="1"/>
    <w:rsid w:val="009453C7"/>
    <w:rPr>
      <w:shd w:val="clear" w:color="auto" w:fill="DDDDDD"/>
    </w:rPr>
  </w:style>
  <w:style w:type="character" w:customStyle="1" w:styleId="MJS-f4">
    <w:name w:val="MJS_章扉-第○章"/>
    <w:uiPriority w:val="1"/>
    <w:rsid w:val="00332F8A"/>
    <w:rPr>
      <w:color w:val="92CDDC"/>
      <w:sz w:val="120"/>
      <w:szCs w:val="120"/>
    </w:rPr>
  </w:style>
  <w:style w:type="character" w:customStyle="1" w:styleId="a7">
    <w:name w:val="フッター (文字)"/>
    <w:aliases w:val="ﾌｯﾀｰA (文字)"/>
    <w:link w:val="a6"/>
    <w:semiHidden/>
    <w:rsid w:val="00D76ED2"/>
    <w:rPr>
      <w:rFonts w:ascii="メイリオ" w:eastAsia="メイリオ" w:hAnsi="ＭＳ Ｐゴシック"/>
      <w:sz w:val="16"/>
    </w:rPr>
  </w:style>
  <w:style w:type="paragraph" w:customStyle="1" w:styleId="MJSe">
    <w:name w:val="MJS_マニュアルシリーズ名"/>
    <w:basedOn w:val="a0"/>
    <w:rsid w:val="0056630C"/>
    <w:pPr>
      <w:jc w:val="center"/>
    </w:pPr>
    <w:rPr>
      <w:b/>
      <w:w w:val="88"/>
      <w:sz w:val="120"/>
      <w:szCs w:val="120"/>
    </w:rPr>
  </w:style>
  <w:style w:type="paragraph" w:customStyle="1" w:styleId="MJSf">
    <w:name w:val="MJS_マニュアル製品ロゴ用"/>
    <w:basedOn w:val="a0"/>
    <w:rsid w:val="00BB3A2E"/>
    <w:pPr>
      <w:spacing w:line="400" w:lineRule="atLeast"/>
      <w:jc w:val="center"/>
    </w:pPr>
    <w:rPr>
      <w:noProof/>
    </w:rPr>
  </w:style>
  <w:style w:type="paragraph" w:customStyle="1" w:styleId="MJS-1">
    <w:name w:val="MJS_表内-注意事項アイコン用"/>
    <w:basedOn w:val="a0"/>
    <w:next w:val="MJS-2"/>
    <w:rsid w:val="001A31B4"/>
    <w:pPr>
      <w:numPr>
        <w:numId w:val="23"/>
      </w:numPr>
      <w:spacing w:before="240" w:after="0" w:line="270" w:lineRule="exact"/>
      <w:ind w:left="816" w:hangingChars="408" w:hanging="816"/>
    </w:pPr>
  </w:style>
  <w:style w:type="paragraph" w:customStyle="1" w:styleId="MJS-0">
    <w:name w:val="MJS_表内-重要事項アイコン用"/>
    <w:basedOn w:val="a0"/>
    <w:next w:val="MJS-2"/>
    <w:rsid w:val="0094273A"/>
    <w:pPr>
      <w:numPr>
        <w:numId w:val="10"/>
      </w:numPr>
      <w:spacing w:before="240" w:line="270" w:lineRule="exact"/>
      <w:ind w:left="734" w:hangingChars="408" w:hanging="734"/>
      <w:textAlignment w:val="auto"/>
    </w:pPr>
    <w:rPr>
      <w:color w:val="FFFFFF"/>
      <w:sz w:val="18"/>
      <w:shd w:val="clear" w:color="auto" w:fill="FF9C2F"/>
    </w:rPr>
  </w:style>
  <w:style w:type="paragraph" w:customStyle="1" w:styleId="MJS-f5">
    <w:name w:val="MJS_表内-項目"/>
    <w:basedOn w:val="a0"/>
    <w:rsid w:val="00D06D7F"/>
    <w:pPr>
      <w:spacing w:before="100" w:after="0"/>
      <w:textAlignment w:val="center"/>
    </w:pPr>
  </w:style>
  <w:style w:type="paragraph" w:customStyle="1" w:styleId="MJSf0">
    <w:name w:val="MJS_目次"/>
    <w:basedOn w:val="MJS10"/>
    <w:rsid w:val="0044142E"/>
  </w:style>
  <w:style w:type="paragraph" w:customStyle="1" w:styleId="MJS2">
    <w:name w:val="MJS_表見出し"/>
    <w:basedOn w:val="a0"/>
    <w:next w:val="a0"/>
    <w:rsid w:val="006C3831"/>
    <w:pPr>
      <w:numPr>
        <w:numId w:val="14"/>
      </w:numPr>
      <w:tabs>
        <w:tab w:val="left" w:pos="680"/>
      </w:tabs>
      <w:spacing w:before="240" w:line="300" w:lineRule="exact"/>
    </w:pPr>
    <w:rPr>
      <w:sz w:val="22"/>
    </w:rPr>
  </w:style>
  <w:style w:type="paragraph" w:customStyle="1" w:styleId="-">
    <w:name w:val="参照-段落"/>
    <w:basedOn w:val="a0"/>
    <w:link w:val="-0"/>
    <w:qFormat/>
    <w:rsid w:val="00C553BF"/>
    <w:pPr>
      <w:ind w:left="284"/>
    </w:pPr>
    <w:rPr>
      <w:rFonts w:ascii="ＭＳ Ｐゴシック" w:eastAsia="ＭＳ Ｐゴシック"/>
      <w:sz w:val="18"/>
      <w:szCs w:val="18"/>
    </w:rPr>
  </w:style>
  <w:style w:type="character" w:customStyle="1" w:styleId="-0">
    <w:name w:val="参照-段落 (文字)"/>
    <w:link w:val="-"/>
    <w:rsid w:val="00C553BF"/>
    <w:rPr>
      <w:rFonts w:ascii="ＭＳ Ｐゴシック" w:eastAsia="ＭＳ Ｐゴシック" w:hAnsi="ＭＳ Ｐゴシック"/>
      <w:sz w:val="18"/>
      <w:szCs w:val="18"/>
    </w:rPr>
  </w:style>
  <w:style w:type="paragraph" w:customStyle="1" w:styleId="afa">
    <w:name w:val="参照先"/>
    <w:basedOn w:val="a0"/>
    <w:link w:val="afb"/>
    <w:qFormat/>
    <w:rsid w:val="00AF02D0"/>
    <w:pPr>
      <w:ind w:left="284"/>
      <w:jc w:val="right"/>
    </w:pPr>
    <w:rPr>
      <w:szCs w:val="18"/>
    </w:rPr>
  </w:style>
  <w:style w:type="character" w:customStyle="1" w:styleId="afb">
    <w:name w:val="参照先 (文字)"/>
    <w:link w:val="afa"/>
    <w:rsid w:val="00AF02D0"/>
    <w:rPr>
      <w:rFonts w:ascii="メイリオ" w:eastAsia="メイリオ" w:hAnsi="ＭＳ Ｐゴシック"/>
      <w:szCs w:val="18"/>
    </w:rPr>
  </w:style>
  <w:style w:type="paragraph" w:customStyle="1" w:styleId="MJS-2">
    <w:name w:val="MJS_表内-注意事項等_箇条"/>
    <w:basedOn w:val="a0"/>
    <w:rsid w:val="00CE2B42"/>
    <w:pPr>
      <w:numPr>
        <w:numId w:val="13"/>
      </w:numPr>
      <w:spacing w:after="0"/>
      <w:ind w:left="511" w:hanging="142"/>
      <w:textAlignment w:val="auto"/>
    </w:pPr>
    <w:rPr>
      <w:rFonts w:hAnsi="メイリオ" w:cs="メイリオ"/>
      <w:sz w:val="18"/>
    </w:rPr>
  </w:style>
  <w:style w:type="paragraph" w:customStyle="1" w:styleId="MJSf1">
    <w:name w:val="MJS_画像（本文内）"/>
    <w:basedOn w:val="a0"/>
    <w:rsid w:val="00CE6674"/>
    <w:pPr>
      <w:spacing w:line="240" w:lineRule="atLeast"/>
      <w:ind w:left="822"/>
    </w:pPr>
  </w:style>
  <w:style w:type="paragraph" w:customStyle="1" w:styleId="MJSf2">
    <w:name w:val="MJS_画像（表内）"/>
    <w:basedOn w:val="a0"/>
    <w:rsid w:val="00CE6674"/>
    <w:pPr>
      <w:spacing w:line="240" w:lineRule="atLeast"/>
      <w:ind w:left="567"/>
    </w:pPr>
  </w:style>
  <w:style w:type="paragraph" w:customStyle="1" w:styleId="MJSf3">
    <w:name w:val="MJS_画像（手順内）"/>
    <w:basedOn w:val="a0"/>
    <w:rsid w:val="00CE6674"/>
    <w:pPr>
      <w:spacing w:before="120" w:after="120" w:line="240" w:lineRule="atLeast"/>
      <w:ind w:left="851"/>
    </w:pPr>
  </w:style>
  <w:style w:type="paragraph" w:customStyle="1" w:styleId="MJSf4">
    <w:name w:val="MJS_画像（コラム内）"/>
    <w:basedOn w:val="a0"/>
    <w:rsid w:val="00CE6674"/>
    <w:pPr>
      <w:spacing w:after="120" w:line="240" w:lineRule="atLeast"/>
      <w:ind w:left="227"/>
    </w:pPr>
  </w:style>
  <w:style w:type="paragraph" w:customStyle="1" w:styleId="MJS10">
    <w:name w:val="MJS_見出し 1（項番なし）"/>
    <w:basedOn w:val="1"/>
    <w:next w:val="MJS9"/>
    <w:rsid w:val="003C4646"/>
    <w:pPr>
      <w:numPr>
        <w:ilvl w:val="0"/>
        <w:numId w:val="0"/>
      </w:numPr>
      <w:ind w:left="85"/>
    </w:pPr>
  </w:style>
  <w:style w:type="paragraph" w:customStyle="1" w:styleId="MJS20">
    <w:name w:val="MJS_見出し 2（項番なし）"/>
    <w:basedOn w:val="2"/>
    <w:next w:val="MJS9"/>
    <w:rsid w:val="00DD0A7E"/>
    <w:pPr>
      <w:numPr>
        <w:ilvl w:val="0"/>
        <w:numId w:val="0"/>
      </w:numPr>
      <w:ind w:left="170"/>
    </w:pPr>
  </w:style>
  <w:style w:type="paragraph" w:customStyle="1" w:styleId="MJS30">
    <w:name w:val="MJS_見出し 3（項番なし）"/>
    <w:basedOn w:val="3"/>
    <w:next w:val="a0"/>
    <w:rsid w:val="003C4646"/>
    <w:pPr>
      <w:numPr>
        <w:ilvl w:val="0"/>
        <w:numId w:val="0"/>
      </w:numPr>
      <w:ind w:left="397"/>
    </w:pPr>
  </w:style>
  <w:style w:type="paragraph" w:styleId="12">
    <w:name w:val="index 1"/>
    <w:basedOn w:val="a0"/>
    <w:autoRedefine/>
    <w:unhideWhenUsed/>
    <w:rsid w:val="000C30F6"/>
    <w:pPr>
      <w:widowControl w:val="0"/>
      <w:tabs>
        <w:tab w:val="right" w:leader="dot" w:pos="4378"/>
      </w:tabs>
      <w:overflowPunct/>
      <w:autoSpaceDE/>
      <w:autoSpaceDN/>
      <w:adjustRightInd/>
      <w:spacing w:before="40" w:after="0" w:line="300" w:lineRule="exact"/>
      <w:ind w:left="766" w:hanging="199"/>
      <w:textAlignment w:val="auto"/>
    </w:pPr>
    <w:rPr>
      <w:rFonts w:hAnsi="メイリオ" w:cs="メイリオ"/>
      <w:noProof/>
      <w:kern w:val="2"/>
    </w:rPr>
  </w:style>
  <w:style w:type="paragraph" w:styleId="22">
    <w:name w:val="index 2"/>
    <w:basedOn w:val="a0"/>
    <w:autoRedefine/>
    <w:rsid w:val="000C30F6"/>
    <w:pPr>
      <w:widowControl w:val="0"/>
      <w:tabs>
        <w:tab w:val="right" w:leader="dot" w:pos="4378"/>
      </w:tabs>
      <w:overflowPunct/>
      <w:autoSpaceDE/>
      <w:autoSpaceDN/>
      <w:adjustRightInd/>
      <w:snapToGrid/>
      <w:spacing w:before="20" w:after="0" w:line="300" w:lineRule="exact"/>
      <w:ind w:left="993" w:hanging="199"/>
      <w:textAlignment w:val="auto"/>
    </w:pPr>
    <w:rPr>
      <w:rFonts w:hAnsi="メイリオ" w:cs="メイリオ"/>
      <w:noProof/>
      <w:kern w:val="2"/>
    </w:rPr>
  </w:style>
  <w:style w:type="paragraph" w:customStyle="1" w:styleId="MJS">
    <w:name w:val="MJS_手順結果"/>
    <w:basedOn w:val="a0"/>
    <w:rsid w:val="00D42477"/>
    <w:pPr>
      <w:numPr>
        <w:numId w:val="20"/>
      </w:numPr>
      <w:ind w:left="794" w:hanging="284"/>
      <w:textAlignment w:val="center"/>
    </w:pPr>
  </w:style>
  <w:style w:type="paragraph" w:customStyle="1" w:styleId="MJSf5">
    <w:name w:val="MJS_手順補足"/>
    <w:basedOn w:val="a0"/>
    <w:rsid w:val="00D42477"/>
    <w:pPr>
      <w:ind w:left="794"/>
      <w:textAlignment w:val="center"/>
    </w:pPr>
  </w:style>
  <w:style w:type="paragraph" w:customStyle="1" w:styleId="MJSf6">
    <w:name w:val="MJS_マニュアルタイトル"/>
    <w:basedOn w:val="a0"/>
    <w:rsid w:val="005923CE"/>
    <w:rPr>
      <w:rFonts w:hAnsi="メイリオ" w:cs="メイリオ"/>
      <w:b/>
      <w:color w:val="595959"/>
      <w:sz w:val="64"/>
      <w:szCs w:val="64"/>
    </w:rPr>
  </w:style>
  <w:style w:type="paragraph" w:customStyle="1" w:styleId="MJSf7">
    <w:name w:val="MJS_マニュアル年度"/>
    <w:basedOn w:val="MJSf8"/>
    <w:rsid w:val="00930B3C"/>
    <w:rPr>
      <w:sz w:val="48"/>
      <w:szCs w:val="48"/>
    </w:rPr>
  </w:style>
  <w:style w:type="paragraph" w:customStyle="1" w:styleId="MJSf9">
    <w:name w:val="MJS_マニュアルサブタイトル"/>
    <w:basedOn w:val="MJSf6"/>
    <w:rsid w:val="00930B3C"/>
    <w:rPr>
      <w:sz w:val="52"/>
    </w:rPr>
  </w:style>
  <w:style w:type="paragraph" w:customStyle="1" w:styleId="MJSfa">
    <w:name w:val="MJS_表脚注"/>
    <w:basedOn w:val="MJS-f5"/>
    <w:rsid w:val="009C0EF5"/>
  </w:style>
  <w:style w:type="paragraph" w:customStyle="1" w:styleId="MJS1">
    <w:name w:val="MJS_箇条書き"/>
    <w:basedOn w:val="a0"/>
    <w:rsid w:val="00FE6FAD"/>
    <w:pPr>
      <w:numPr>
        <w:numId w:val="22"/>
      </w:numPr>
      <w:tabs>
        <w:tab w:val="left" w:pos="794"/>
      </w:tabs>
      <w:ind w:left="794" w:hanging="227"/>
    </w:pPr>
  </w:style>
  <w:style w:type="paragraph" w:customStyle="1" w:styleId="MJS21">
    <w:name w:val="MJS_箇条書き2"/>
    <w:basedOn w:val="MJS1"/>
    <w:rsid w:val="00FE6FAD"/>
    <w:pPr>
      <w:spacing w:before="40" w:after="0"/>
      <w:ind w:left="1163"/>
    </w:pPr>
  </w:style>
  <w:style w:type="paragraph" w:customStyle="1" w:styleId="MJS-f6">
    <w:name w:val="MJS_表内-項目_センタリング"/>
    <w:basedOn w:val="MJS-f5"/>
    <w:rsid w:val="000B37F0"/>
    <w:pPr>
      <w:jc w:val="center"/>
    </w:pPr>
  </w:style>
  <w:style w:type="paragraph" w:customStyle="1" w:styleId="MJS-f7">
    <w:name w:val="MJS_表内-項目_右寄せ"/>
    <w:basedOn w:val="MJS-f5"/>
    <w:rsid w:val="000B37F0"/>
    <w:pPr>
      <w:jc w:val="right"/>
    </w:pPr>
  </w:style>
  <w:style w:type="paragraph" w:customStyle="1" w:styleId="MJSfb">
    <w:name w:val="MJS_選択肢等"/>
    <w:basedOn w:val="MJS-f2"/>
    <w:rsid w:val="000E4A28"/>
    <w:pPr>
      <w:ind w:left="567"/>
    </w:pPr>
  </w:style>
  <w:style w:type="paragraph" w:customStyle="1" w:styleId="MJS-f8">
    <w:name w:val="MJS_選択肢-説明等"/>
    <w:basedOn w:val="MJS-f3"/>
    <w:rsid w:val="00721944"/>
    <w:pPr>
      <w:ind w:leftChars="500" w:left="500" w:hanging="57"/>
    </w:pPr>
  </w:style>
  <w:style w:type="character" w:customStyle="1" w:styleId="MJSfc">
    <w:name w:val="MJS_追加修正箇所"/>
    <w:basedOn w:val="a1"/>
    <w:uiPriority w:val="1"/>
    <w:rsid w:val="00FC50D3"/>
    <w:rPr>
      <w:color w:val="FF0000"/>
    </w:rPr>
  </w:style>
  <w:style w:type="character" w:customStyle="1" w:styleId="MJSfd">
    <w:name w:val="MJS_削除箇所"/>
    <w:basedOn w:val="a1"/>
    <w:uiPriority w:val="1"/>
    <w:rsid w:val="00FC50D3"/>
    <w:rPr>
      <w:dstrike/>
      <w:color w:val="FF0000"/>
    </w:rPr>
  </w:style>
  <w:style w:type="paragraph" w:customStyle="1" w:styleId="MJS22">
    <w:name w:val="MJS_選択肢等2"/>
    <w:basedOn w:val="MJSfb"/>
    <w:rsid w:val="005E6CB2"/>
    <w:pPr>
      <w:ind w:left="1191"/>
    </w:pPr>
  </w:style>
  <w:style w:type="paragraph" w:customStyle="1" w:styleId="MJS-20">
    <w:name w:val="MJS_選択肢-説明等2"/>
    <w:basedOn w:val="MJS-f8"/>
    <w:rsid w:val="005E6CB2"/>
    <w:pPr>
      <w:ind w:leftChars="825" w:left="1706" w:hanging="56"/>
    </w:pPr>
  </w:style>
  <w:style w:type="paragraph" w:customStyle="1" w:styleId="MJSfe">
    <w:name w:val="MJS_タブ見出し"/>
    <w:basedOn w:val="4"/>
    <w:rsid w:val="008F4573"/>
    <w:pPr>
      <w:numPr>
        <w:ilvl w:val="0"/>
        <w:numId w:val="0"/>
      </w:numPr>
      <w:ind w:left="295"/>
    </w:pPr>
  </w:style>
  <w:style w:type="paragraph" w:customStyle="1" w:styleId="MJSff">
    <w:name w:val="MJS_処理フロー"/>
    <w:basedOn w:val="MJS-f5"/>
    <w:rsid w:val="00D854CD"/>
    <w:pPr>
      <w:jc w:val="center"/>
    </w:pPr>
  </w:style>
  <w:style w:type="paragraph" w:customStyle="1" w:styleId="4PDF">
    <w:name w:val="見出し4_PDF用"/>
    <w:basedOn w:val="4"/>
    <w:rsid w:val="009B44BF"/>
    <w:pPr>
      <w:ind w:left="681" w:hanging="284"/>
      <w:outlineLvl w:val="9"/>
    </w:pPr>
  </w:style>
  <w:style w:type="character" w:customStyle="1" w:styleId="MJSff0">
    <w:name w:val="MJS_見出し結合用"/>
    <w:basedOn w:val="a1"/>
    <w:uiPriority w:val="1"/>
    <w:rsid w:val="003222B1"/>
    <w:rPr>
      <w:color w:val="1F497D"/>
    </w:rPr>
  </w:style>
  <w:style w:type="paragraph" w:customStyle="1" w:styleId="MJS-f9">
    <w:name w:val="MJS_表内-制限事項アイコン用"/>
    <w:basedOn w:val="a0"/>
    <w:next w:val="MJS-2"/>
    <w:rsid w:val="008C7796"/>
    <w:pPr>
      <w:spacing w:before="240" w:after="0" w:line="270" w:lineRule="exact"/>
      <w:ind w:hangingChars="453" w:hanging="817"/>
      <w:textAlignment w:val="auto"/>
    </w:pPr>
    <w:rPr>
      <w:color w:val="FFFFFF"/>
      <w:sz w:val="18"/>
      <w:szCs w:val="18"/>
    </w:rPr>
  </w:style>
  <w:style w:type="paragraph" w:customStyle="1" w:styleId="MJSff1">
    <w:name w:val="MJS_マニュアルバージョン"/>
    <w:basedOn w:val="MJSf6"/>
    <w:rsid w:val="005923CE"/>
    <w:rPr>
      <w:sz w:val="48"/>
      <w:szCs w:val="48"/>
    </w:rPr>
  </w:style>
  <w:style w:type="paragraph" w:customStyle="1" w:styleId="MJSff2">
    <w:name w:val="MJS_マニュアルサブタイトル（中央）"/>
    <w:basedOn w:val="MJSf9"/>
    <w:rsid w:val="005923CE"/>
    <w:pPr>
      <w:jc w:val="center"/>
    </w:pPr>
  </w:style>
  <w:style w:type="paragraph" w:customStyle="1" w:styleId="MJSf8">
    <w:name w:val="MJS_マニュアルタイトル（中央）"/>
    <w:basedOn w:val="MJSf6"/>
    <w:rsid w:val="005923CE"/>
    <w:pPr>
      <w:jc w:val="center"/>
    </w:pPr>
  </w:style>
  <w:style w:type="paragraph" w:customStyle="1" w:styleId="MJSff3">
    <w:name w:val="MJS_マニュアルバージョン（中央）"/>
    <w:basedOn w:val="MJSff1"/>
    <w:rsid w:val="005923CE"/>
    <w:pPr>
      <w:jc w:val="center"/>
    </w:pPr>
  </w:style>
  <w:style w:type="paragraph" w:customStyle="1" w:styleId="MJSMJS">
    <w:name w:val="MJS_MJSロゴ"/>
    <w:basedOn w:val="a0"/>
    <w:next w:val="a0"/>
    <w:rsid w:val="005923CE"/>
    <w:pPr>
      <w:jc w:val="right"/>
    </w:pPr>
  </w:style>
  <w:style w:type="paragraph" w:customStyle="1" w:styleId="MJSff4">
    <w:name w:val="MJS_製品ロゴ（メイン）"/>
    <w:basedOn w:val="a0"/>
    <w:next w:val="a0"/>
    <w:rsid w:val="00DB5C69"/>
    <w:pPr>
      <w:jc w:val="center"/>
    </w:pPr>
    <w:rPr>
      <w:noProof/>
    </w:rPr>
  </w:style>
  <w:style w:type="paragraph" w:customStyle="1" w:styleId="MJSff5">
    <w:name w:val="MJS_製品ロゴ（サブ）"/>
    <w:basedOn w:val="MJSff4"/>
    <w:next w:val="a0"/>
    <w:rsid w:val="00DB5C69"/>
    <w:pPr>
      <w:spacing w:before="240"/>
    </w:pPr>
  </w:style>
  <w:style w:type="paragraph" w:customStyle="1" w:styleId="MJSQAA">
    <w:name w:val="MJS_Q＆A_A"/>
    <w:basedOn w:val="a0"/>
    <w:rsid w:val="000E7BCF"/>
    <w:pPr>
      <w:numPr>
        <w:numId w:val="44"/>
      </w:numPr>
      <w:tabs>
        <w:tab w:val="clear" w:pos="766"/>
        <w:tab w:val="left" w:pos="340"/>
      </w:tabs>
      <w:ind w:left="340" w:hanging="340"/>
    </w:pPr>
    <w:rPr>
      <w:sz w:val="18"/>
      <w:szCs w:val="18"/>
    </w:rPr>
  </w:style>
  <w:style w:type="paragraph" w:customStyle="1" w:styleId="MJSQAQ">
    <w:name w:val="MJS_Q＆A_Q"/>
    <w:basedOn w:val="a0"/>
    <w:rsid w:val="000E7BCF"/>
    <w:pPr>
      <w:numPr>
        <w:numId w:val="45"/>
      </w:numPr>
      <w:tabs>
        <w:tab w:val="left" w:pos="340"/>
      </w:tabs>
      <w:spacing w:after="20" w:line="158" w:lineRule="auto"/>
    </w:pPr>
    <w:rPr>
      <w:b/>
      <w:szCs w:val="18"/>
    </w:rPr>
  </w:style>
  <w:style w:type="paragraph" w:customStyle="1" w:styleId="MJSQA">
    <w:name w:val="MJS_アイコン（Q＆A）"/>
    <w:basedOn w:val="a0"/>
    <w:rsid w:val="000E7BCF"/>
    <w:pPr>
      <w:numPr>
        <w:numId w:val="43"/>
      </w:numPr>
      <w:spacing w:before="0" w:after="0" w:line="240" w:lineRule="atLeast"/>
      <w:ind w:left="0" w:firstLine="0"/>
      <w:contextualSpacing/>
      <w:textAlignment w:val="bottom"/>
    </w:pPr>
  </w:style>
  <w:style w:type="paragraph" w:customStyle="1" w:styleId="MJS-QA">
    <w:name w:val="MJS_表内-Q＆Aアイコン用"/>
    <w:basedOn w:val="aa"/>
    <w:next w:val="a0"/>
    <w:rsid w:val="000E7BCF"/>
    <w:pPr>
      <w:numPr>
        <w:numId w:val="46"/>
      </w:numPr>
      <w:spacing w:after="0" w:line="240" w:lineRule="atLeast"/>
      <w:ind w:leftChars="0" w:left="1248" w:hanging="1191"/>
      <w:textAlignment w:val="bottom"/>
    </w:pPr>
    <w:rPr>
      <w:sz w:val="22"/>
      <w:szCs w:val="22"/>
    </w:rPr>
  </w:style>
  <w:style w:type="paragraph" w:customStyle="1" w:styleId="MJSQAA0">
    <w:name w:val="MJS_Q＆A_A継続"/>
    <w:basedOn w:val="MJSQAA"/>
    <w:rsid w:val="000E7BCF"/>
    <w:pPr>
      <w:numPr>
        <w:numId w:val="0"/>
      </w:numPr>
      <w:tabs>
        <w:tab w:val="clear" w:pos="340"/>
      </w:tabs>
      <w:ind w:lef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937002">
      <w:bodyDiv w:val="1"/>
      <w:marLeft w:val="0"/>
      <w:marRight w:val="0"/>
      <w:marTop w:val="0"/>
      <w:marBottom w:val="0"/>
      <w:divBdr>
        <w:top w:val="none" w:sz="0" w:space="0" w:color="auto"/>
        <w:left w:val="none" w:sz="0" w:space="0" w:color="auto"/>
        <w:bottom w:val="none" w:sz="0" w:space="0" w:color="auto"/>
        <w:right w:val="none" w:sz="0" w:space="0" w:color="auto"/>
      </w:divBdr>
    </w:div>
    <w:div w:id="559100113">
      <w:bodyDiv w:val="1"/>
      <w:marLeft w:val="0"/>
      <w:marRight w:val="0"/>
      <w:marTop w:val="0"/>
      <w:marBottom w:val="0"/>
      <w:divBdr>
        <w:top w:val="none" w:sz="0" w:space="0" w:color="auto"/>
        <w:left w:val="none" w:sz="0" w:space="0" w:color="auto"/>
        <w:bottom w:val="none" w:sz="0" w:space="0" w:color="auto"/>
        <w:right w:val="none" w:sz="0" w:space="0" w:color="auto"/>
      </w:divBdr>
    </w:div>
    <w:div w:id="8823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t\Documents\_project\202404_MJS&#12503;&#12521;&#12464;&#12452;&#12531;&#25913;&#20462;\&#9733;&#26360;&#35468;&#24773;&#22577;&#27604;&#36611;&#27231;&#33021;&#26908;&#35388;\&#9733;&#37326;&#20013;&#27583;&#36865;&#20184;&#29992;20250215\MJS_Word&#12486;&#12531;&#12503;&#12524;&#12540;&#12488;_Ver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2B30500155EA7748AFAF203613349EB1" ma:contentTypeVersion="6" ma:contentTypeDescription="新しいドキュメントを作成します。" ma:contentTypeScope="" ma:versionID="22d5682bd5b13fbcfb3f3025ffd228e5">
  <xsd:schema xmlns:xsd="http://www.w3.org/2001/XMLSchema" xmlns:xs="http://www.w3.org/2001/XMLSchema" xmlns:p="http://schemas.microsoft.com/office/2006/metadata/properties" xmlns:ns2="f2a14ce3-678d-4d94-a866-6b67ab2906dd" targetNamespace="http://schemas.microsoft.com/office/2006/metadata/properties" ma:root="true" ma:fieldsID="c3d3b21615ab8ac551eaddcda076b354" ns2:_="">
    <xsd:import namespace="f2a14ce3-678d-4d94-a866-6b67ab2906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14ce3-678d-4d94-a866-6b67ab2906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8C3A2F-EDB3-411D-BB6C-266A530A8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14ce3-678d-4d94-a866-6b67ab290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D7053-E956-402F-A74E-ABA8C169C3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8958AB-2B64-4EA7-89D2-385AA4E6F3DD}">
  <ds:schemaRefs>
    <ds:schemaRef ds:uri="http://schemas.openxmlformats.org/officeDocument/2006/bibliography"/>
  </ds:schemaRefs>
</ds:datastoreItem>
</file>

<file path=customXml/itemProps4.xml><?xml version="1.0" encoding="utf-8"?>
<ds:datastoreItem xmlns:ds="http://schemas.openxmlformats.org/officeDocument/2006/customXml" ds:itemID="{CE7E660E-2060-4C63-A960-A72E5E93AE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MJS_Wordテンプレート_Ver5.dotm</Template>
  <TotalTime>8</TotalTime>
  <Pages>1</Pages>
  <Words>149</Words>
  <Characters>854</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Fund Organizer Advanced Edition Version 1</vt:lpstr>
      <vt:lpstr>Fund Organizer Advanced Edition Version 1</vt:lpstr>
    </vt:vector>
  </TitlesOfParts>
  <Company>Microsoft</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 Organizer Advanced Edition Version 1</dc:title>
  <dc:creator>HS</dc:creator>
  <cp:lastModifiedBy>toshi</cp:lastModifiedBy>
  <cp:revision>4</cp:revision>
  <cp:lastPrinted>2017-10-25T08:28:00Z</cp:lastPrinted>
  <dcterms:created xsi:type="dcterms:W3CDTF">2025-03-11T22:17:00Z</dcterms:created>
  <dcterms:modified xsi:type="dcterms:W3CDTF">2025-03-11T22:23:00Z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0x0101002B30500155EA7748AFAF203613349EB1</vt:lpwstr>
  </property>
</Properties>
</file>